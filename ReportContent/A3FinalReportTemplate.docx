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041A54"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041A54"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65FDAB57" w:rsidR="00010BAF" w:rsidRPr="00E84071" w:rsidRDefault="00757669"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25BEA091">
            <wp:simplePos x="0" y="0"/>
            <wp:positionH relativeFrom="margin">
              <wp:posOffset>-341182</wp:posOffset>
            </wp:positionH>
            <wp:positionV relativeFrom="margin">
              <wp:posOffset>-630555</wp:posOffset>
            </wp:positionV>
            <wp:extent cx="7453514" cy="2111829"/>
            <wp:effectExtent l="0" t="0" r="0" b="3175"/>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486857D0"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Executive summary</w:t>
            </w:r>
          </w:p>
          <w:p w14:paraId="45A528C9"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Introduction</w:t>
            </w:r>
          </w:p>
          <w:p w14:paraId="6C1A89EC"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Meet team XVI </w:t>
            </w:r>
          </w:p>
          <w:p w14:paraId="512A19F2"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Tools </w:t>
            </w:r>
          </w:p>
          <w:p w14:paraId="57323274" w14:textId="112D7DEF"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Project: </w:t>
            </w:r>
            <w:r w:rsidRPr="00D36E44">
              <w:rPr>
                <w:rFonts w:ascii="AvenirNext forINTUIT" w:hAnsi="AvenirNext forINTUIT"/>
                <w:bCs/>
                <w:sz w:val="20"/>
              </w:rPr>
              <w:t>SocialCare Chat</w:t>
            </w:r>
          </w:p>
          <w:p w14:paraId="52AFA20E" w14:textId="50572D71" w:rsidR="00635E8F" w:rsidRPr="00D36E44" w:rsidRDefault="00635E8F" w:rsidP="00635E8F">
            <w:pPr>
              <w:pStyle w:val="NoSpacing"/>
              <w:numPr>
                <w:ilvl w:val="1"/>
                <w:numId w:val="22"/>
              </w:numPr>
              <w:rPr>
                <w:rFonts w:ascii="AvenirNext forINTUIT" w:hAnsi="AvenirNext forINTUIT"/>
                <w:sz w:val="20"/>
              </w:rPr>
            </w:pPr>
            <w:r w:rsidRPr="00D36E44">
              <w:rPr>
                <w:rFonts w:ascii="AvenirNext forINTUIT" w:hAnsi="AvenirNext forINTUIT"/>
                <w:bCs/>
                <w:sz w:val="20"/>
              </w:rPr>
              <w:t>Overview</w:t>
            </w:r>
          </w:p>
          <w:p w14:paraId="2CCDD134" w14:textId="2B0BDCCE" w:rsidR="00D36E44" w:rsidRPr="00D36E44" w:rsidRDefault="00635E8F" w:rsidP="00D36E44">
            <w:pPr>
              <w:pStyle w:val="NoSpacing"/>
              <w:numPr>
                <w:ilvl w:val="1"/>
                <w:numId w:val="22"/>
              </w:numPr>
              <w:rPr>
                <w:rFonts w:ascii="AvenirNext forINTUIT" w:hAnsi="AvenirNext forINTUIT"/>
                <w:sz w:val="20"/>
              </w:rPr>
            </w:pPr>
            <w:r w:rsidRPr="00D36E44">
              <w:rPr>
                <w:rFonts w:ascii="AvenirNext forINTUIT" w:hAnsi="AvenirNext forINTUIT"/>
                <w:bCs/>
                <w:sz w:val="20"/>
              </w:rPr>
              <w:t>Detailed Description</w:t>
            </w:r>
          </w:p>
          <w:p w14:paraId="556EE1EE" w14:textId="5CD2CB97" w:rsidR="00D36E44" w:rsidRPr="00D36E44" w:rsidRDefault="00D36E44" w:rsidP="00D36E44">
            <w:pPr>
              <w:pStyle w:val="NoSpacing"/>
              <w:numPr>
                <w:ilvl w:val="0"/>
                <w:numId w:val="25"/>
              </w:numPr>
              <w:rPr>
                <w:rFonts w:ascii="AvenirNext forINTUIT" w:hAnsi="AvenirNext forINTUIT"/>
                <w:sz w:val="20"/>
              </w:rPr>
            </w:pPr>
            <w:r w:rsidRPr="00D36E44">
              <w:rPr>
                <w:rFonts w:ascii="AvenirNext forINTUIT" w:hAnsi="AvenirNext forINTUIT"/>
                <w:sz w:val="20"/>
              </w:rPr>
              <w:t>Aims</w:t>
            </w:r>
          </w:p>
          <w:p w14:paraId="4214F09D" w14:textId="486E959F"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Plans &amp; Progress</w:t>
            </w:r>
          </w:p>
          <w:p w14:paraId="385F8303"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Roles</w:t>
            </w:r>
          </w:p>
          <w:p w14:paraId="4331EA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Scopes &amp; Limits</w:t>
            </w:r>
          </w:p>
          <w:p w14:paraId="6D1026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Tools &amp; Technologies</w:t>
            </w:r>
          </w:p>
          <w:p w14:paraId="1FB41A77"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Testing</w:t>
            </w:r>
          </w:p>
          <w:p w14:paraId="5B681262"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Timeframe</w:t>
            </w:r>
          </w:p>
          <w:p w14:paraId="42961A8F"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Risks</w:t>
            </w:r>
          </w:p>
          <w:p w14:paraId="1385BB71"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Group Processes &amp; Communications</w:t>
            </w:r>
          </w:p>
          <w:p w14:paraId="0C748937"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Skills &amp; Jobs</w:t>
            </w:r>
          </w:p>
          <w:p w14:paraId="15907E5D" w14:textId="5D063C2A" w:rsidR="00273923" w:rsidRPr="00273923" w:rsidRDefault="00273923" w:rsidP="00635E8F">
            <w:pPr>
              <w:pStyle w:val="NoSpacing"/>
              <w:numPr>
                <w:ilvl w:val="0"/>
                <w:numId w:val="22"/>
              </w:numPr>
              <w:rPr>
                <w:rFonts w:ascii="AvenirNext forINTUIT" w:hAnsi="AvenirNext forINTUIT"/>
                <w:sz w:val="20"/>
              </w:rPr>
            </w:pPr>
            <w:r>
              <w:rPr>
                <w:rFonts w:ascii="AvenirNext forINTUIT" w:hAnsi="AvenirNext forINTUIT"/>
                <w:sz w:val="20"/>
              </w:rPr>
              <w:t>Personal Reflection</w:t>
            </w:r>
          </w:p>
          <w:p w14:paraId="6DC0A811" w14:textId="6913B1CB" w:rsidR="00635E8F" w:rsidRPr="00D36E44" w:rsidRDefault="00273923" w:rsidP="00635E8F">
            <w:pPr>
              <w:pStyle w:val="NoSpacing"/>
              <w:numPr>
                <w:ilvl w:val="0"/>
                <w:numId w:val="22"/>
              </w:numPr>
              <w:rPr>
                <w:rFonts w:ascii="AvenirNext forINTUIT" w:hAnsi="AvenirNext forINTUIT"/>
                <w:sz w:val="20"/>
              </w:rPr>
            </w:pPr>
            <w:r>
              <w:rPr>
                <w:rFonts w:ascii="AvenirNext forINTUIT" w:hAnsi="AvenirNext forINTUIT"/>
                <w:bCs/>
                <w:sz w:val="20"/>
              </w:rPr>
              <w:t>Group R</w:t>
            </w:r>
            <w:r w:rsidR="00635E8F" w:rsidRPr="00D36E44">
              <w:rPr>
                <w:rFonts w:ascii="AvenirNext forINTUIT" w:hAnsi="AvenirNext forINTUIT"/>
                <w:bCs/>
                <w:sz w:val="20"/>
              </w:rPr>
              <w:t xml:space="preserve">eflection </w:t>
            </w:r>
          </w:p>
          <w:p w14:paraId="3D12BDB3" w14:textId="6C429D83" w:rsidR="00635E8F" w:rsidRPr="00635E8F" w:rsidRDefault="00635E8F" w:rsidP="00635E8F">
            <w:pPr>
              <w:pStyle w:val="NoSpacing"/>
              <w:numPr>
                <w:ilvl w:val="0"/>
                <w:numId w:val="22"/>
              </w:numPr>
              <w:rPr>
                <w:rFonts w:ascii="AvenirNext forINTUIT" w:hAnsi="AvenirNext forINTUIT"/>
                <w:bCs/>
              </w:rPr>
            </w:pPr>
            <w:r w:rsidRPr="00D36E44">
              <w:rPr>
                <w:rFonts w:ascii="AvenirNext forINTUIT" w:hAnsi="AvenirNext forINTUIT"/>
                <w:bCs/>
                <w:sz w:val="20"/>
              </w:rPr>
              <w:t xml:space="preserve">References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anchor distT="0" distB="0" distL="114300" distR="114300" simplePos="0" relativeHeight="251682816" behindDoc="0" locked="0" layoutInCell="1" allowOverlap="1" wp14:anchorId="0410EF7F" wp14:editId="56164A36">
                  <wp:simplePos x="0" y="0"/>
                  <wp:positionH relativeFrom="column">
                    <wp:posOffset>2540</wp:posOffset>
                  </wp:positionH>
                  <wp:positionV relativeFrom="paragraph">
                    <wp:posOffset>257175</wp:posOffset>
                  </wp:positionV>
                  <wp:extent cx="3429000" cy="2895600"/>
                  <wp:effectExtent l="0" t="0" r="0" b="0"/>
                  <wp:wrapNone/>
                  <wp:docPr id="4" name="Picture 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3D4D8CC5"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w:t>
            </w:r>
            <w:r w:rsidR="00A274D8">
              <w:rPr>
                <w:rFonts w:ascii="AvenirNext forINTUIT" w:hAnsi="AvenirNext forINTUIT"/>
              </w:rPr>
              <w:t>SocialCare Chat</w:t>
            </w:r>
            <w:r w:rsidRPr="002F097D">
              <w:rPr>
                <w:rFonts w:ascii="AvenirNext forINTUIT" w:hAnsi="AvenirNext forINTUIT"/>
              </w:rPr>
              <w:t xml:space="preserve">.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5DB0DF51"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162"/>
      </w:tblGrid>
      <w:tr w:rsidR="00F9053A" w:rsidRPr="00E84071" w14:paraId="2468A3C9" w14:textId="77777777" w:rsidTr="00052030">
        <w:trPr>
          <w:trHeight w:val="10445"/>
        </w:trPr>
        <w:tc>
          <w:tcPr>
            <w:tcW w:w="284"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68BA3D00" w:rsidR="00F9053A" w:rsidRDefault="00F9053A" w:rsidP="00F9053A">
            <w:pPr>
              <w:pStyle w:val="NoSpacing"/>
              <w:rPr>
                <w:rFonts w:ascii="AvenirNext forINTUIT" w:hAnsi="AvenirNext forINTUIT"/>
              </w:rPr>
            </w:pPr>
          </w:p>
          <w:p w14:paraId="0CA36FA2" w14:textId="38ECD3ED" w:rsidR="00052030" w:rsidRPr="002F097D" w:rsidRDefault="00052030"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3469C02A"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w:t>
            </w:r>
            <w:r w:rsidR="000A5600">
              <w:rPr>
                <w:rFonts w:ascii="AvenirNext forINTUIT" w:hAnsi="AvenirNext forINTUIT"/>
              </w:rPr>
              <w:t xml:space="preserve">the </w:t>
            </w:r>
            <w:r w:rsidRPr="002F097D">
              <w:rPr>
                <w:rFonts w:ascii="AvenirNext forINTUIT" w:hAnsi="AvenirNext forINTUIT"/>
              </w:rPr>
              <w:t>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5BDB92A9" w:rsidR="00F9053A"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196489F" w14:textId="6682EF7C" w:rsidR="00871471" w:rsidRDefault="00871471" w:rsidP="00F9053A">
            <w:pPr>
              <w:pStyle w:val="NoSpacing"/>
              <w:rPr>
                <w:rFonts w:ascii="AvenirNext forINTUIT" w:hAnsi="AvenirNext forINTUIT" w:cstheme="minorHAnsi"/>
                <w:color w:val="000000"/>
              </w:rPr>
            </w:pPr>
          </w:p>
          <w:p w14:paraId="482A6241" w14:textId="46B070CF" w:rsidR="00871471" w:rsidRDefault="00871471" w:rsidP="00F9053A">
            <w:pPr>
              <w:pStyle w:val="NoSpacing"/>
              <w:rPr>
                <w:rFonts w:ascii="AvenirNext forINTUIT" w:hAnsi="AvenirNext forINTUIT" w:cstheme="minorHAnsi"/>
                <w:color w:val="000000"/>
              </w:rPr>
            </w:pPr>
          </w:p>
          <w:p w14:paraId="79E484D8" w14:textId="314CA780" w:rsidR="00871471" w:rsidRDefault="00871471" w:rsidP="00F9053A">
            <w:pPr>
              <w:pStyle w:val="NoSpacing"/>
              <w:rPr>
                <w:rFonts w:ascii="AvenirNext forINTUIT" w:hAnsi="AvenirNext forINTUIT" w:cstheme="minorHAnsi"/>
                <w:color w:val="000000"/>
              </w:rPr>
            </w:pPr>
          </w:p>
          <w:p w14:paraId="64C29584" w14:textId="1B61E526" w:rsidR="00871471" w:rsidRDefault="00871471" w:rsidP="00F9053A">
            <w:pPr>
              <w:pStyle w:val="NoSpacing"/>
              <w:rPr>
                <w:rFonts w:ascii="AvenirNext forINTUIT" w:hAnsi="AvenirNext forINTUIT" w:cstheme="minorHAnsi"/>
                <w:color w:val="000000"/>
              </w:rPr>
            </w:pPr>
          </w:p>
          <w:p w14:paraId="15A0B29B" w14:textId="3E667A9B" w:rsidR="00871471" w:rsidRDefault="00871471" w:rsidP="00F9053A">
            <w:pPr>
              <w:pStyle w:val="NoSpacing"/>
              <w:rPr>
                <w:rFonts w:ascii="AvenirNext forINTUIT" w:hAnsi="AvenirNext forINTUIT" w:cstheme="minorHAnsi"/>
                <w:color w:val="000000"/>
              </w:rPr>
            </w:pPr>
          </w:p>
          <w:p w14:paraId="7C7A6A0A" w14:textId="12807E2D" w:rsidR="00871471" w:rsidRDefault="00871471" w:rsidP="00F9053A">
            <w:pPr>
              <w:pStyle w:val="NoSpacing"/>
              <w:rPr>
                <w:rFonts w:ascii="AvenirNext forINTUIT" w:hAnsi="AvenirNext forINTUIT" w:cstheme="minorHAnsi"/>
                <w:color w:val="000000"/>
              </w:rPr>
            </w:pPr>
          </w:p>
          <w:p w14:paraId="6675417D" w14:textId="77777777" w:rsidR="00871471" w:rsidRPr="002F097D" w:rsidRDefault="00871471" w:rsidP="00F9053A">
            <w:pPr>
              <w:pStyle w:val="NoSpacing"/>
              <w:rPr>
                <w:rFonts w:ascii="AvenirNext forINTUIT" w:hAnsi="AvenirNext forINTUIT" w:cstheme="minorHAnsi"/>
                <w:color w:val="000000"/>
              </w:rPr>
            </w:pP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62"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C72E38" w:rsidRPr="00E84071" w14:paraId="76934A62" w14:textId="77777777" w:rsidTr="00871471">
        <w:trPr>
          <w:trHeight w:val="4546"/>
        </w:trPr>
        <w:tc>
          <w:tcPr>
            <w:tcW w:w="284"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300"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F9053A" w:rsidRPr="00E84071" w14:paraId="3ED3C242" w14:textId="77777777" w:rsidTr="00871471">
        <w:trPr>
          <w:trHeight w:val="4546"/>
        </w:trPr>
        <w:tc>
          <w:tcPr>
            <w:tcW w:w="284"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20DBB648" w:rsid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27ECB39C" w14:textId="77777777" w:rsidR="00052030" w:rsidRPr="00F9053A" w:rsidRDefault="00052030" w:rsidP="00F9053A">
            <w:pPr>
              <w:pStyle w:val="NoSpacing"/>
              <w:rPr>
                <w:rFonts w:ascii="AvenirNext forINTUIT" w:hAnsi="AvenirNext forINTUIT"/>
              </w:rPr>
            </w:pPr>
          </w:p>
          <w:p w14:paraId="31C2DCBE" w14:textId="77777777" w:rsidR="00F9053A" w:rsidRPr="00F9053A" w:rsidRDefault="00F9053A" w:rsidP="00F9053A">
            <w:pPr>
              <w:pStyle w:val="NoSpacing"/>
              <w:jc w:val="center"/>
              <w:rPr>
                <w:rFonts w:ascii="AvenirNext forINTUIT" w:hAnsi="AvenirNext forINTUIT"/>
              </w:rPr>
            </w:pPr>
          </w:p>
          <w:p w14:paraId="3D12464A" w14:textId="137448B3" w:rsid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F15C368" w14:textId="006E7B9F" w:rsidR="00052030" w:rsidRDefault="00052030" w:rsidP="00F9053A">
            <w:pPr>
              <w:pStyle w:val="NoSpacing"/>
              <w:jc w:val="center"/>
              <w:rPr>
                <w:rFonts w:ascii="AvenirNext forINTUIT" w:hAnsi="AvenirNext forINTUIT"/>
              </w:rPr>
            </w:pPr>
          </w:p>
          <w:p w14:paraId="298921DC" w14:textId="77777777" w:rsidR="00052030" w:rsidRPr="00F9053A" w:rsidRDefault="00052030" w:rsidP="00F9053A">
            <w:pPr>
              <w:pStyle w:val="NoSpacing"/>
              <w:jc w:val="center"/>
              <w:rPr>
                <w:rFonts w:ascii="AvenirNext forINTUIT" w:hAnsi="AvenirNext forINTUIT"/>
              </w:rPr>
            </w:pP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300"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1A0B5292" w14:textId="77777777" w:rsidTr="00052030">
        <w:trPr>
          <w:trHeight w:val="10587"/>
        </w:trPr>
        <w:tc>
          <w:tcPr>
            <w:tcW w:w="284"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77777777"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of the skills and strengths of other individuals in the team. Working with a variety of personality types also allowed us to learn from each other, as the team continues to collaborate, the dynamic of the team will likely change.</w:t>
            </w:r>
          </w:p>
          <w:p w14:paraId="5B0046AD" w14:textId="471256D3" w:rsidR="007A7F67" w:rsidRDefault="00052030"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0" locked="0" layoutInCell="1" allowOverlap="1" wp14:anchorId="3F6B7D76" wp14:editId="244E7390">
                  <wp:simplePos x="0" y="0"/>
                  <wp:positionH relativeFrom="column">
                    <wp:posOffset>-426720</wp:posOffset>
                  </wp:positionH>
                  <wp:positionV relativeFrom="paragraph">
                    <wp:posOffset>73660</wp:posOffset>
                  </wp:positionV>
                  <wp:extent cx="7354468" cy="5682343"/>
                  <wp:effectExtent l="0" t="0" r="0" b="0"/>
                  <wp:wrapNone/>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54468" cy="5682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37B16443"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300"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267A90D1"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A668A1" w:rsidRPr="00E84071" w14:paraId="6D33D45D" w14:textId="77777777" w:rsidTr="008624DE">
        <w:trPr>
          <w:trHeight w:val="4546"/>
        </w:trPr>
        <w:tc>
          <w:tcPr>
            <w:tcW w:w="284"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5C5E40" w:rsidRDefault="00A668A1" w:rsidP="005C5E40">
            <w:pPr>
              <w:pStyle w:val="NoSpacing"/>
              <w:rPr>
                <w:rFonts w:ascii="AvenirNext forINTUIT" w:hAnsi="AvenirNext forINTUIT"/>
              </w:rPr>
            </w:pPr>
          </w:p>
          <w:p w14:paraId="79B7D775" w14:textId="52C186DB"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Teamwork plays an extremely vital part to make the performance of a group or organisation efficient which ensures they </w:t>
            </w:r>
            <w:bookmarkStart w:id="0" w:name="_GoBack"/>
            <w:bookmarkEnd w:id="0"/>
            <w:r w:rsidRPr="005C5E40">
              <w:rPr>
                <w:rFonts w:ascii="AvenirNext forINTUIT" w:hAnsi="AvenirNext forINTUIT"/>
              </w:rPr>
              <w:t>are able to succeed. Teamwork requires participation from everyone who is part of that specific team. Forming a good team is not an easy task…</w:t>
            </w:r>
          </w:p>
          <w:p w14:paraId="655F6862" w14:textId="77777777" w:rsidR="002F097D" w:rsidRPr="005C5E40" w:rsidRDefault="002F097D" w:rsidP="005C5E40">
            <w:pPr>
              <w:pStyle w:val="NoSpacing"/>
              <w:rPr>
                <w:rFonts w:ascii="AvenirNext forINTUIT" w:hAnsi="AvenirNext forINTUIT"/>
              </w:rPr>
            </w:pPr>
          </w:p>
          <w:p w14:paraId="1CD1ADAD" w14:textId="65515FF8" w:rsidR="00A668A1" w:rsidRPr="005C5E40" w:rsidRDefault="00A668A1" w:rsidP="005C5E40">
            <w:pPr>
              <w:pStyle w:val="NoSpacing"/>
              <w:rPr>
                <w:rFonts w:ascii="AvenirNext forINTUIT" w:hAnsi="AvenirNext forINTUIT"/>
              </w:rPr>
            </w:pPr>
            <w:r w:rsidRPr="005C5E40">
              <w:rPr>
                <w:rFonts w:ascii="AvenirNext forINTUIT" w:hAnsi="AvenirNext forINTUIT"/>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5C5E40" w:rsidRDefault="002F097D" w:rsidP="005C5E40">
            <w:pPr>
              <w:pStyle w:val="NoSpacing"/>
              <w:rPr>
                <w:rFonts w:ascii="AvenirNext forINTUIT" w:hAnsi="AvenirNext forINTUIT"/>
              </w:rPr>
            </w:pPr>
          </w:p>
          <w:p w14:paraId="3300773A" w14:textId="25C6D57C"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 XVI’s ability to work together was outstanding. Every team member was able to work reliably. Some members were able to show great amounts of leadership which played a massive role in group XVI’s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5C5E40" w:rsidRDefault="002F097D" w:rsidP="005C5E40">
            <w:pPr>
              <w:pStyle w:val="NoSpacing"/>
              <w:rPr>
                <w:rFonts w:ascii="AvenirNext forINTUIT" w:hAnsi="AvenirNext forINTUIT"/>
              </w:rPr>
            </w:pPr>
          </w:p>
          <w:p w14:paraId="33EABA72" w14:textId="54E7CDA7" w:rsidR="00A668A1" w:rsidRPr="005C5E40" w:rsidRDefault="00A668A1" w:rsidP="005C5E40">
            <w:pPr>
              <w:pStyle w:val="NoSpacing"/>
              <w:rPr>
                <w:rFonts w:ascii="AvenirNext forINTUIT" w:hAnsi="AvenirNext forINTUIT"/>
              </w:rPr>
            </w:pPr>
            <w:r w:rsidRPr="005C5E40">
              <w:rPr>
                <w:rFonts w:ascii="AvenirNext forINTUIT" w:hAnsi="AvenirNext forINTUIT"/>
              </w:rPr>
              <w:t>Team XVI held two group catchup calls each week where we would set out our goals for the week and then towards the end of the week, we would see how every is progressing and provide help were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Pr="005C5E40" w:rsidRDefault="002F097D" w:rsidP="005C5E40">
            <w:pPr>
              <w:pStyle w:val="NoSpacing"/>
              <w:rPr>
                <w:rFonts w:ascii="AvenirNext forINTUIT" w:hAnsi="AvenirNext forINTUIT"/>
              </w:rPr>
            </w:pPr>
          </w:p>
          <w:p w14:paraId="4EFF811A" w14:textId="71640E63" w:rsidR="00A668A1" w:rsidRPr="005C5E40" w:rsidRDefault="00A668A1" w:rsidP="005C5E40">
            <w:pPr>
              <w:pStyle w:val="NoSpacing"/>
              <w:rPr>
                <w:rFonts w:ascii="AvenirNext forINTUIT" w:hAnsi="AvenirNext forINTUIT"/>
              </w:rPr>
            </w:pPr>
            <w:r w:rsidRPr="005C5E40">
              <w:rPr>
                <w:rFonts w:ascii="AvenirNext forINTUIT" w:hAnsi="AvenirNext forINTUIT"/>
              </w:rPr>
              <w:t>In conclusion</w:t>
            </w:r>
            <w:r w:rsidR="002036B7">
              <w:rPr>
                <w:rFonts w:ascii="AvenirNext forINTUIT" w:hAnsi="AvenirNext forINTUIT"/>
              </w:rPr>
              <w:t>,</w:t>
            </w:r>
            <w:r w:rsidRPr="005C5E40">
              <w:rPr>
                <w:rFonts w:ascii="AvenirNext forINTUIT" w:hAnsi="AvenirNext forINTUIT"/>
              </w:rPr>
              <w:t xml:space="preserve"> team XVI is stic</w:t>
            </w:r>
            <w:r w:rsidR="002036B7">
              <w:rPr>
                <w:rFonts w:ascii="AvenirNext forINTUIT" w:hAnsi="AvenirNext forINTUIT"/>
              </w:rPr>
              <w:t>king with the same process for a</w:t>
            </w:r>
            <w:r w:rsidRPr="005C5E40">
              <w:rPr>
                <w:rFonts w:ascii="AvenirNext forINTUIT" w:hAnsi="AvenirNext forINTUIT"/>
              </w:rPr>
              <w:t xml:space="preserve">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300"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33EA0786" w14:textId="77777777" w:rsidTr="008624DE">
        <w:trPr>
          <w:trHeight w:val="4546"/>
        </w:trPr>
        <w:tc>
          <w:tcPr>
            <w:tcW w:w="284"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5C5E40" w:rsidRDefault="007A7F67" w:rsidP="005C5E40">
            <w:pPr>
              <w:pStyle w:val="NoSpacing"/>
              <w:rPr>
                <w:rFonts w:ascii="AvenirNext forINTUIT" w:hAnsi="AvenirNext forINTUIT"/>
              </w:rPr>
            </w:pPr>
          </w:p>
          <w:p w14:paraId="5DCDFACD"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Throughout the process of completing both A1 and A2, we have been given the chance to put more research into the ideal jobs of each group member, and how they are seen by demand form employers, and what required skills are ranked by demand from employers. This allows us to see how our ideal jobs are ranked in the view of employers and can help us adjust our ideal jobs if needed. </w:t>
            </w:r>
          </w:p>
          <w:p w14:paraId="421B6356" w14:textId="77777777" w:rsidR="007A7F67" w:rsidRPr="005C5E40" w:rsidRDefault="007A7F67" w:rsidP="005C5E40">
            <w:pPr>
              <w:pStyle w:val="NoSpacing"/>
              <w:rPr>
                <w:rFonts w:ascii="AvenirNext forINTUIT" w:hAnsi="AvenirNext forINTUIT"/>
              </w:rPr>
            </w:pPr>
          </w:p>
          <w:p w14:paraId="2FBEC46B"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5C5E40" w:rsidRDefault="007A7F67" w:rsidP="005C5E40">
            <w:pPr>
              <w:pStyle w:val="NoSpacing"/>
              <w:rPr>
                <w:rFonts w:ascii="AvenirNext forINTUIT" w:hAnsi="AvenirNext forINTUIT"/>
              </w:rPr>
            </w:pPr>
          </w:p>
          <w:p w14:paraId="4A249E8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Software Engineer was chosen as an ideal job both by members Vanessa and Oliver. The Burning Glass Technologies data provided in A2 had every team member looking at how their job was ranked by employers. Software Engineer was in a reliable position at 11</w:t>
            </w:r>
            <w:r w:rsidRPr="005C5E40">
              <w:rPr>
                <w:rFonts w:ascii="AvenirNext forINTUIT" w:hAnsi="AvenirNext forINTUIT"/>
                <w:vertAlign w:val="superscript"/>
              </w:rPr>
              <w:t>th</w:t>
            </w:r>
            <w:r w:rsidRPr="005C5E40">
              <w:rPr>
                <w:rFonts w:ascii="AvenirNext forINTUIT" w:hAnsi="AvenirNext forINTUIT"/>
              </w:rPr>
              <w:t xml:space="preserve"> most demanded job by employers. Along with the skillset required for a software engineer, it is easily seen how a successful career could me found by looking to become a software engineer. Both Vanessa and Oliver have decided to continue into the Software Engineering pathway. </w:t>
            </w:r>
          </w:p>
          <w:p w14:paraId="79E27436" w14:textId="77777777" w:rsidR="007A7F67" w:rsidRPr="005C5E40" w:rsidRDefault="007A7F67" w:rsidP="005C5E40">
            <w:pPr>
              <w:pStyle w:val="NoSpacing"/>
              <w:rPr>
                <w:rFonts w:ascii="AvenirNext forINTUIT" w:hAnsi="AvenirNext forINTUIT"/>
              </w:rPr>
            </w:pPr>
          </w:p>
          <w:p w14:paraId="7F912D48"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Systems Manager is a position that can take many years of hard work and experience to get. Corbin has realized this after completing A1 and A2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5C5E40" w:rsidRDefault="007A7F67" w:rsidP="005C5E40">
            <w:pPr>
              <w:pStyle w:val="NoSpacing"/>
              <w:rPr>
                <w:rFonts w:ascii="AvenirNext forINTUIT" w:hAnsi="AvenirNext forINTUIT"/>
              </w:rPr>
            </w:pPr>
          </w:p>
          <w:p w14:paraId="12FA8710"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Natalie’s career path has differed the most from the original. Originally wanting to work in the game industry as a UI Designers, after completing A1 and A2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625B2FE9" w14:textId="5D777486" w:rsidR="007A7F67" w:rsidRPr="007A7F67" w:rsidRDefault="007A7F67" w:rsidP="005C5E40">
            <w:pPr>
              <w:pStyle w:val="NoSpacing"/>
            </w:pPr>
            <w:r w:rsidRPr="005C5E40">
              <w:rPr>
                <w:rFonts w:ascii="AvenirNext forINTUIT" w:hAnsi="AvenirNext forINTUIT"/>
              </w:rPr>
              <w:t>After studying the Burning Glass Technologies data provided in A2, Connor who aspired to be a multiplayer gameplay engineer has found two job titles that fit similarly into the category. Connor has noticed they both are ranked high and have…</w:t>
            </w:r>
            <w:r w:rsidRPr="002B21D0">
              <w:t xml:space="preserve"> </w:t>
            </w:r>
          </w:p>
        </w:tc>
        <w:tc>
          <w:tcPr>
            <w:tcW w:w="300"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5955388D" w14:textId="77777777" w:rsidTr="002036B7">
        <w:trPr>
          <w:trHeight w:val="10728"/>
        </w:trPr>
        <w:tc>
          <w:tcPr>
            <w:tcW w:w="284"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8334594" w14:textId="77777777" w:rsidR="007A7F67" w:rsidRPr="005C5E40" w:rsidRDefault="007A7F67" w:rsidP="005C5E40">
            <w:pPr>
              <w:pStyle w:val="NoSpacing"/>
              <w:rPr>
                <w:rFonts w:ascii="AvenirNext forINTUIT" w:hAnsi="AvenirNext forINTUIT"/>
              </w:rPr>
            </w:pPr>
          </w:p>
          <w:p w14:paraId="720117C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…similar skill sets, thus reassuring him that multiplayer gameplay engineer is still his ideal job.</w:t>
            </w:r>
          </w:p>
          <w:p w14:paraId="2EFA2568" w14:textId="77777777" w:rsidR="007A7F67" w:rsidRPr="005C5E40" w:rsidRDefault="007A7F67" w:rsidP="005C5E40">
            <w:pPr>
              <w:pStyle w:val="NoSpacing"/>
              <w:rPr>
                <w:rFonts w:ascii="AvenirNext forINTUIT" w:hAnsi="AvenirNext forINTUIT"/>
              </w:rPr>
            </w:pPr>
          </w:p>
          <w:p w14:paraId="4D79C0DA"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5ADD9E01" w:rsidR="007A7F67" w:rsidRPr="005C5E40" w:rsidRDefault="002036B7" w:rsidP="005C5E40">
            <w:pPr>
              <w:pStyle w:val="NoSpacing"/>
              <w:rPr>
                <w:rFonts w:ascii="AvenirNext forINTUIT" w:hAnsi="AvenirNext forINTUIT"/>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13E7B25B">
                  <wp:simplePos x="0" y="0"/>
                  <wp:positionH relativeFrom="column">
                    <wp:posOffset>143510</wp:posOffset>
                  </wp:positionH>
                  <wp:positionV relativeFrom="paragraph">
                    <wp:posOffset>848995</wp:posOffset>
                  </wp:positionV>
                  <wp:extent cx="6334125" cy="4893945"/>
                  <wp:effectExtent l="0" t="0" r="9525" b="1905"/>
                  <wp:wrapNone/>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4125" cy="489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F67" w:rsidRPr="005C5E40">
              <w:rPr>
                <w:rFonts w:ascii="AvenirNext forINTUIT" w:hAnsi="AvenirNext forINTUIT"/>
              </w:rPr>
              <w:t>The career plans vary across the group, but most start with completing the Bachelor of IT. Some want to continue their careers and try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4D15DD75" w:rsidR="007A7F67" w:rsidRPr="00E84071" w:rsidRDefault="007A7F67" w:rsidP="007A7F67">
            <w:pPr>
              <w:pStyle w:val="NoSpacing"/>
              <w:jc w:val="center"/>
              <w:rPr>
                <w:rFonts w:ascii="AvenirNext forINTUIT" w:hAnsi="AvenirNext forINTUIT"/>
                <w:b/>
                <w:color w:val="476166" w:themeColor="accent1"/>
                <w:sz w:val="28"/>
                <w:szCs w:val="28"/>
              </w:rPr>
            </w:pPr>
          </w:p>
        </w:tc>
        <w:tc>
          <w:tcPr>
            <w:tcW w:w="300"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E259FB0" w14:textId="591289C2" w:rsidR="00C72E38" w:rsidRDefault="00C72E38" w:rsidP="00C72E38">
      <w:pPr>
        <w:rPr>
          <w:rFonts w:ascii="AvenirNext forINTUIT" w:hAnsi="AvenirNext forINTUIT"/>
          <w:color w:val="476166" w:themeColor="accent1"/>
          <w:sz w:val="28"/>
          <w:szCs w:val="28"/>
        </w:rPr>
      </w:pPr>
    </w:p>
    <w:p w14:paraId="18967ED4" w14:textId="77777777" w:rsidR="00635D4C" w:rsidRPr="00E84071" w:rsidRDefault="00635D4C"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1E661464" w14:textId="77777777" w:rsidTr="008624DE">
        <w:trPr>
          <w:trHeight w:val="4546"/>
        </w:trPr>
        <w:tc>
          <w:tcPr>
            <w:tcW w:w="284"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B369586" w14:textId="75D23D41" w:rsidR="008624DE" w:rsidRDefault="008624DE" w:rsidP="0027280D">
            <w:pPr>
              <w:pStyle w:val="NoSpacing"/>
              <w:rPr>
                <w:rFonts w:ascii="AvenirNext forINTUIT" w:hAnsi="AvenirNext forINTUIT"/>
              </w:rPr>
            </w:pPr>
          </w:p>
          <w:p w14:paraId="597E6412" w14:textId="15683EF3" w:rsidR="00635D4C" w:rsidRPr="00635D4C" w:rsidRDefault="002036B7" w:rsidP="00635D4C">
            <w:pPr>
              <w:pStyle w:val="NoSpacing"/>
              <w:rPr>
                <w:rFonts w:ascii="AvenirNext forINTUIT" w:hAnsi="AvenirNext forINTUIT"/>
              </w:rPr>
            </w:pPr>
            <w:r w:rsidRPr="002036B7">
              <w:rPr>
                <w:rFonts w:ascii="AvenirNext forINTUIT" w:hAnsi="AvenirNext forINTUIT"/>
                <w:b/>
              </w:rPr>
              <w:t>Connor:</w:t>
            </w:r>
            <w:r>
              <w:rPr>
                <w:rFonts w:ascii="AvenirNext forINTUIT" w:hAnsi="AvenirNext forINTUIT"/>
              </w:rPr>
              <w:t xml:space="preserve"> </w:t>
            </w:r>
            <w:r w:rsidR="00635D4C" w:rsidRPr="00635D4C">
              <w:rPr>
                <w:rFonts w:ascii="AvenirNext forINTUIT" w:hAnsi="AvenirNext forINTUIT"/>
              </w:rPr>
              <w:t xml:space="preserve">Over the course of this unit I have learnt a great deal of information about IT, and I have really enjoyed the process of coding my own website for the first assignment, as well as connecting with like-minded people in our field of study. My end goal for my job hasn’t changed, as I would still really enjoy being a multiplayer gameplay engineer, as games have been a passion of mine since I was very young. Moving to a rural area 2 years ago, and not having access to high speed internet has really driven my passion to try to figure out the </w:t>
            </w:r>
            <w:r w:rsidRPr="00635D4C">
              <w:rPr>
                <w:rFonts w:ascii="AvenirNext forINTUIT" w:hAnsi="AvenirNext forINTUIT"/>
              </w:rPr>
              <w:t>net code</w:t>
            </w:r>
            <w:r w:rsidR="00635D4C" w:rsidRPr="00635D4C">
              <w:rPr>
                <w:rFonts w:ascii="AvenirNext forINTUIT" w:hAnsi="AvenirNext forINTUIT"/>
              </w:rPr>
              <w:t xml:space="preserve"> of games and ways to improve upon this, for those that don’t have access to fast internet. There are an endless amount of possibilities for job opportunities, and I’m sure over the course of my study I may change my plan, as new interesting technologies are released, but as of now I’d love to purse being a game engineer.</w:t>
            </w:r>
          </w:p>
          <w:p w14:paraId="60D1DD75" w14:textId="77777777" w:rsidR="00635D4C" w:rsidRPr="00635D4C" w:rsidRDefault="00635D4C" w:rsidP="00635D4C">
            <w:pPr>
              <w:pStyle w:val="NoSpacing"/>
              <w:rPr>
                <w:rFonts w:ascii="AvenirNext forINTUIT" w:hAnsi="AvenirNext forINTUIT"/>
              </w:rPr>
            </w:pPr>
          </w:p>
          <w:p w14:paraId="031AD9E1" w14:textId="6E29B6F4" w:rsidR="008624DE" w:rsidRDefault="00635D4C" w:rsidP="00635D4C">
            <w:pPr>
              <w:pStyle w:val="NoSpacing"/>
              <w:rPr>
                <w:rFonts w:ascii="AvenirNext forINTUIT" w:hAnsi="AvenirNext forINTUIT"/>
              </w:rPr>
            </w:pPr>
            <w:r w:rsidRPr="00635D4C">
              <w:rPr>
                <w:rFonts w:ascii="AvenirNext forINTUIT" w:hAnsi="AvenirNext forINTUIT"/>
              </w:rPr>
              <w:t>My goal is to finish my university degree within the next 3 years, and then start working for an indie game development studio, with working with one of the big guys like Valve being my end goal. I’m prepared to work my way up from small places in the companies, to build my portfolio and be able to tackle bigger projects. I understand that it will take me years to develop my skills before I am able to work with the big game development companies, but I am confident in my ability to do this.</w:t>
            </w:r>
          </w:p>
          <w:p w14:paraId="22957E88" w14:textId="73096419" w:rsidR="008624DE" w:rsidRDefault="008624DE" w:rsidP="0027280D">
            <w:pPr>
              <w:pStyle w:val="NoSpacing"/>
              <w:rPr>
                <w:rFonts w:ascii="AvenirNext forINTUIT" w:hAnsi="AvenirNext forINTUIT"/>
              </w:rPr>
            </w:pPr>
          </w:p>
          <w:p w14:paraId="3C8897B1" w14:textId="77777777" w:rsidR="002036B7" w:rsidRPr="005C5E40" w:rsidRDefault="002036B7" w:rsidP="002036B7">
            <w:pPr>
              <w:pStyle w:val="NoSpacing"/>
              <w:jc w:val="center"/>
              <w:rPr>
                <w:rFonts w:ascii="AvenirNext forINTUIT" w:hAnsi="AvenirNext forINTUIT"/>
                <w:color w:val="000000"/>
              </w:rPr>
            </w:pPr>
            <w:r w:rsidRPr="005C5E40">
              <w:rPr>
                <w:rFonts w:ascii="AvenirNext forINTUIT" w:hAnsi="AvenirNext forINTUIT"/>
                <w:color w:val="000000"/>
              </w:rPr>
              <w:t>*******************</w:t>
            </w:r>
          </w:p>
          <w:p w14:paraId="4A521216" w14:textId="77777777" w:rsidR="002036B7" w:rsidRDefault="002036B7" w:rsidP="0027280D">
            <w:pPr>
              <w:pStyle w:val="NoSpacing"/>
              <w:rPr>
                <w:rFonts w:ascii="AvenirNext forINTUIT" w:hAnsi="AvenirNext forINTUIT"/>
              </w:rPr>
            </w:pPr>
          </w:p>
          <w:p w14:paraId="28F0C5C0" w14:textId="44832CDA" w:rsidR="002036B7" w:rsidRPr="005C5E40" w:rsidRDefault="002036B7" w:rsidP="002036B7">
            <w:pPr>
              <w:pStyle w:val="NoSpacing"/>
              <w:rPr>
                <w:rFonts w:ascii="AvenirNext forINTUIT" w:hAnsi="AvenirNext forINTUIT"/>
              </w:rPr>
            </w:pPr>
            <w:r w:rsidRPr="002036B7">
              <w:rPr>
                <w:rFonts w:ascii="AvenirNext forINTUIT" w:hAnsi="AvenirNext forINTUIT"/>
                <w:b/>
              </w:rPr>
              <w:t>Corbin:</w:t>
            </w:r>
            <w:r>
              <w:rPr>
                <w:rFonts w:ascii="AvenirNext forINTUIT" w:hAnsi="AvenirNext forINTUIT"/>
              </w:rPr>
              <w:t xml:space="preserve"> </w:t>
            </w:r>
            <w:r w:rsidRPr="005C5E40">
              <w:rPr>
                <w:rFonts w:ascii="AvenirNext forINTUIT" w:hAnsi="AvenirNext forINTUIT"/>
              </w:rPr>
              <w:t xml:space="preserve"> </w:t>
            </w:r>
            <w:r w:rsidRPr="005C5E40">
              <w:rPr>
                <w:rFonts w:ascii="AvenirNext forINTUIT" w:hAnsi="AvenirNext forINTUIT"/>
              </w:rPr>
              <w:t xml:space="preserve">In the past few weeks, and through a large amount of additional research, I have come to realise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37DF1C36" w14:textId="77777777" w:rsidR="002036B7" w:rsidRPr="005C5E40" w:rsidRDefault="002036B7" w:rsidP="002036B7">
            <w:pPr>
              <w:pStyle w:val="NoSpacing"/>
              <w:rPr>
                <w:rFonts w:ascii="AvenirNext forINTUIT" w:hAnsi="AvenirNext forINTUIT"/>
              </w:rPr>
            </w:pPr>
          </w:p>
          <w:p w14:paraId="054A05B5" w14:textId="77777777" w:rsidR="002036B7" w:rsidRPr="005C5E40" w:rsidRDefault="002036B7" w:rsidP="002036B7">
            <w:pPr>
              <w:pStyle w:val="NoSpacing"/>
              <w:rPr>
                <w:rFonts w:ascii="AvenirNext forINTUIT" w:hAnsi="AvenirNext forINTUIT"/>
              </w:rPr>
            </w:pPr>
            <w:r w:rsidRPr="005C5E40">
              <w:rPr>
                <w:rFonts w:ascii="AvenirNext forINTUIT" w:hAnsi="AvenirNext forINTUIT"/>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w:t>
            </w:r>
            <w:proofErr w:type="spellStart"/>
            <w:r w:rsidRPr="005C5E40">
              <w:rPr>
                <w:rFonts w:ascii="AvenirNext forINTUIT" w:hAnsi="AvenirNext forINTUIT"/>
              </w:rPr>
              <w:t>specialised</w:t>
            </w:r>
            <w:proofErr w:type="spellEnd"/>
            <w:r w:rsidRPr="005C5E40">
              <w:rPr>
                <w:rFonts w:ascii="AvenirNext forINTUIT" w:hAnsi="AvenirNext forINTUIT"/>
              </w:rPr>
              <w:t xml:space="preserve"> skills in one field.  </w:t>
            </w:r>
          </w:p>
          <w:p w14:paraId="03C9AC2D" w14:textId="77777777" w:rsidR="002036B7" w:rsidRPr="005C5E40" w:rsidRDefault="002036B7" w:rsidP="002036B7">
            <w:pPr>
              <w:pStyle w:val="NoSpacing"/>
              <w:rPr>
                <w:rFonts w:ascii="AvenirNext forINTUIT" w:hAnsi="AvenirNext forINTUIT"/>
              </w:rPr>
            </w:pPr>
          </w:p>
          <w:p w14:paraId="4CE6A59C" w14:textId="623586E8" w:rsidR="008624DE" w:rsidRPr="005D1DA8" w:rsidRDefault="002036B7" w:rsidP="002036B7">
            <w:pPr>
              <w:pStyle w:val="NoSpacing"/>
              <w:rPr>
                <w:rFonts w:ascii="AvenirNext forINTUIT" w:hAnsi="AvenirNext forINTUIT"/>
              </w:rPr>
            </w:pPr>
            <w:r w:rsidRPr="005C5E40">
              <w:rPr>
                <w:rFonts w:ascii="AvenirNext forINTUIT" w:hAnsi="AvenirNext forINTUIT"/>
              </w:rPr>
              <w:t xml:space="preserve">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experience, but I will refine my ability to do that and </w:t>
            </w:r>
            <w:r>
              <w:rPr>
                <w:rFonts w:ascii="AvenirNext forINTUIT" w:hAnsi="AvenirNext forINTUIT"/>
              </w:rPr>
              <w:t>hopefully open doorways, maybe.</w:t>
            </w:r>
          </w:p>
        </w:tc>
        <w:tc>
          <w:tcPr>
            <w:tcW w:w="300" w:type="dxa"/>
          </w:tcPr>
          <w:p w14:paraId="476C3CD2" w14:textId="77777777" w:rsidR="0027280D" w:rsidRPr="00E84071" w:rsidRDefault="0027280D" w:rsidP="0027280D">
            <w:pPr>
              <w:rPr>
                <w:rFonts w:ascii="AvenirNext forINTUIT" w:hAnsi="AvenirNext forINTUIT"/>
              </w:rPr>
            </w:pPr>
          </w:p>
        </w:tc>
      </w:tr>
    </w:tbl>
    <w:p w14:paraId="412009C2" w14:textId="298D8D21" w:rsidR="00C72E38" w:rsidRPr="00E84071" w:rsidRDefault="00C72E38" w:rsidP="00C72E38">
      <w:pPr>
        <w:rPr>
          <w:rFonts w:ascii="AvenirNext forINTUIT" w:hAnsi="AvenirNext forINTUIT"/>
          <w:color w:val="476166" w:themeColor="accent1"/>
          <w:sz w:val="28"/>
          <w:szCs w:val="28"/>
        </w:rPr>
      </w:pPr>
    </w:p>
    <w:p w14:paraId="05233FA1" w14:textId="77777777" w:rsidR="00C72E38" w:rsidRPr="00E84071" w:rsidRDefault="00C72E38" w:rsidP="00C72E38">
      <w:pPr>
        <w:rPr>
          <w:rFonts w:ascii="AvenirNext forINTUIT" w:hAnsi="AvenirNext forINTUIT"/>
          <w:color w:val="476166" w:themeColor="accent1"/>
          <w:sz w:val="28"/>
          <w:szCs w:val="28"/>
        </w:rPr>
      </w:pPr>
    </w:p>
    <w:p w14:paraId="344CC966" w14:textId="77777777" w:rsidR="00C72E38" w:rsidRPr="00E84071" w:rsidRDefault="00C72E38" w:rsidP="00C72E38">
      <w:pPr>
        <w:rPr>
          <w:rFonts w:ascii="AvenirNext forINTUIT" w:hAnsi="AvenirNext forINTUIT"/>
          <w:color w:val="476166" w:themeColor="accent1"/>
          <w:sz w:val="28"/>
          <w:szCs w:val="28"/>
        </w:rPr>
      </w:pPr>
    </w:p>
    <w:p w14:paraId="5130C8E1" w14:textId="2E8B8CF2" w:rsidR="00C72E38" w:rsidRPr="00E84071" w:rsidRDefault="00C72E38"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0F0C592D" w14:textId="77777777" w:rsidTr="008624DE">
        <w:trPr>
          <w:trHeight w:val="4546"/>
        </w:trPr>
        <w:tc>
          <w:tcPr>
            <w:tcW w:w="284" w:type="dxa"/>
          </w:tcPr>
          <w:p w14:paraId="2F8B89AB" w14:textId="77777777" w:rsidR="0027280D" w:rsidRPr="00E84071" w:rsidRDefault="0027280D" w:rsidP="00A907C3">
            <w:pPr>
              <w:rPr>
                <w:rFonts w:ascii="AvenirNext forINTUIT" w:hAnsi="AvenirNext forINTUIT"/>
              </w:rPr>
            </w:pPr>
          </w:p>
          <w:p w14:paraId="172D220A" w14:textId="77777777" w:rsidR="0027280D" w:rsidRPr="00E84071" w:rsidRDefault="0027280D" w:rsidP="00A907C3">
            <w:pPr>
              <w:rPr>
                <w:rFonts w:ascii="AvenirNext forINTUIT" w:hAnsi="AvenirNext forINTUIT"/>
              </w:rPr>
            </w:pPr>
          </w:p>
          <w:p w14:paraId="397FA6F6" w14:textId="77777777" w:rsidR="0027280D" w:rsidRPr="00E84071" w:rsidRDefault="0027280D" w:rsidP="00A907C3">
            <w:pPr>
              <w:rPr>
                <w:rFonts w:ascii="AvenirNext forINTUIT" w:hAnsi="AvenirNext forINTUIT"/>
              </w:rPr>
            </w:pPr>
          </w:p>
          <w:p w14:paraId="7134F039"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3777266E" w14:textId="61F42C42" w:rsidR="0027280D" w:rsidRDefault="0027280D" w:rsidP="005C5E40">
            <w:pPr>
              <w:pStyle w:val="NoSpacing"/>
              <w:rPr>
                <w:rFonts w:ascii="AvenirNext forINTUIT" w:hAnsi="AvenirNext forINTUIT"/>
                <w:b/>
                <w:color w:val="476166" w:themeColor="accent1"/>
                <w:sz w:val="44"/>
                <w:szCs w:val="44"/>
              </w:rPr>
            </w:pPr>
          </w:p>
          <w:p w14:paraId="355AB55B" w14:textId="77777777" w:rsidR="002036B7" w:rsidRPr="005C5E40" w:rsidRDefault="002036B7" w:rsidP="002036B7">
            <w:pPr>
              <w:pStyle w:val="NoSpacing"/>
              <w:rPr>
                <w:rFonts w:ascii="AvenirNext forINTUIT" w:hAnsi="AvenirNext forINTUIT"/>
              </w:rPr>
            </w:pPr>
            <w:r w:rsidRPr="005C5E40">
              <w:rPr>
                <w:rFonts w:ascii="AvenirNext forINTUIT" w:hAnsi="AvenirNext forINTUIT"/>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6E07FCBA" w14:textId="5FBFA862" w:rsidR="0039526E" w:rsidRDefault="0039526E" w:rsidP="005C5E40">
            <w:pPr>
              <w:pStyle w:val="NoSpacing"/>
              <w:rPr>
                <w:rFonts w:ascii="AvenirNext forINTUIT" w:hAnsi="AvenirNext forINTUIT"/>
              </w:rPr>
            </w:pPr>
          </w:p>
          <w:p w14:paraId="2AB03C4B" w14:textId="127B3DD2" w:rsidR="002036B7" w:rsidRPr="002036B7" w:rsidRDefault="002036B7" w:rsidP="002036B7">
            <w:pPr>
              <w:pStyle w:val="NoSpacing"/>
              <w:jc w:val="center"/>
              <w:rPr>
                <w:rFonts w:ascii="AvenirNext forINTUIT" w:hAnsi="AvenirNext forINTUIT"/>
                <w:color w:val="000000"/>
              </w:rPr>
            </w:pPr>
            <w:r>
              <w:rPr>
                <w:rFonts w:ascii="AvenirNext forINTUIT" w:hAnsi="AvenirNext forINTUIT"/>
                <w:color w:val="000000"/>
              </w:rPr>
              <w:t>*******************</w:t>
            </w:r>
          </w:p>
          <w:p w14:paraId="7F050D7B" w14:textId="77777777" w:rsidR="002036B7" w:rsidRPr="002036B7" w:rsidRDefault="002036B7" w:rsidP="005C5E40">
            <w:pPr>
              <w:pStyle w:val="NoSpacing"/>
              <w:rPr>
                <w:rFonts w:ascii="AvenirNext forINTUIT" w:hAnsi="AvenirNext forINTUIT"/>
                <w:bCs/>
                <w:szCs w:val="24"/>
                <w:lang w:val="en-AU" w:eastAsia="ja-JP"/>
              </w:rPr>
            </w:pPr>
          </w:p>
          <w:p w14:paraId="0A8B1E0D" w14:textId="3523A71E" w:rsidR="002036B7" w:rsidRPr="008A26FB" w:rsidRDefault="002036B7" w:rsidP="002036B7">
            <w:pPr>
              <w:pStyle w:val="NoSpacing"/>
              <w:rPr>
                <w:rFonts w:ascii="AvenirNext forINTUIT" w:hAnsi="AvenirNext forINTUIT"/>
                <w:bCs/>
                <w:szCs w:val="24"/>
                <w:lang w:val="en-AU" w:eastAsia="ja-JP"/>
              </w:rPr>
            </w:pPr>
            <w:r w:rsidRPr="002036B7">
              <w:rPr>
                <w:rFonts w:ascii="AvenirNext forINTUIT" w:hAnsi="AvenirNext forINTUIT"/>
                <w:b/>
                <w:bCs/>
                <w:szCs w:val="24"/>
                <w:lang w:val="en-AU" w:eastAsia="ja-JP"/>
              </w:rPr>
              <w:t>Natalie:</w:t>
            </w:r>
            <w:r w:rsidRPr="002036B7">
              <w:rPr>
                <w:rFonts w:ascii="AvenirNext forINTUIT" w:hAnsi="AvenirNext forINTUIT"/>
                <w:bCs/>
                <w:szCs w:val="24"/>
                <w:lang w:val="en-AU" w:eastAsia="ja-JP"/>
              </w:rPr>
              <w:t xml:space="preserve"> </w:t>
            </w:r>
            <w:r w:rsidRPr="008A26FB">
              <w:rPr>
                <w:rFonts w:ascii="AvenirNext forINTUIT" w:hAnsi="AvenirNext forINTUIT"/>
                <w:bCs/>
                <w:szCs w:val="24"/>
                <w:lang w:val="en-AU" w:eastAsia="ja-JP"/>
              </w:rPr>
              <w:t xml:space="preserve"> </w:t>
            </w:r>
            <w:r w:rsidRPr="008A26FB">
              <w:rPr>
                <w:rFonts w:ascii="AvenirNext forINTUIT" w:hAnsi="AvenirNext forINTUIT"/>
                <w:bCs/>
                <w:szCs w:val="24"/>
                <w:lang w:val="en-AU" w:eastAsia="ja-JP"/>
              </w:rPr>
              <w:t>Originally, I had chosen game UI designer as my ideal job. However, over the past 10 weeks I’ve had a change of mind. Although I would love to be a part of the game industry as video games are a big part of my life.</w:t>
            </w:r>
          </w:p>
          <w:p w14:paraId="160C83E2" w14:textId="77777777" w:rsidR="002036B7" w:rsidRPr="008A26FB" w:rsidRDefault="002036B7" w:rsidP="002036B7">
            <w:pPr>
              <w:pStyle w:val="NoSpacing"/>
              <w:rPr>
                <w:rFonts w:ascii="AvenirNext forINTUIT" w:hAnsi="AvenirNext forINTUIT"/>
                <w:bCs/>
                <w:szCs w:val="24"/>
                <w:lang w:val="en-AU" w:eastAsia="ja-JP"/>
              </w:rPr>
            </w:pPr>
          </w:p>
          <w:p w14:paraId="792C408D" w14:textId="77777777" w:rsidR="002036B7" w:rsidRPr="008A26FB" w:rsidRDefault="002036B7" w:rsidP="002036B7">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31B55E0E" w14:textId="77777777" w:rsidR="002036B7" w:rsidRPr="008A26FB" w:rsidRDefault="002036B7" w:rsidP="002036B7">
            <w:pPr>
              <w:pStyle w:val="NoSpacing"/>
              <w:rPr>
                <w:rFonts w:ascii="AvenirNext forINTUIT" w:hAnsi="AvenirNext forINTUIT"/>
                <w:bCs/>
                <w:szCs w:val="24"/>
                <w:lang w:val="en-AU" w:eastAsia="ja-JP"/>
              </w:rPr>
            </w:pPr>
          </w:p>
          <w:p w14:paraId="10D0ED91" w14:textId="069CCAEA" w:rsidR="0027280D" w:rsidRDefault="002036B7" w:rsidP="0039526E">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w:t>
            </w:r>
            <w:r w:rsidR="0039526E">
              <w:rPr>
                <w:rFonts w:ascii="AvenirNext forINTUIT" w:hAnsi="AvenirNext forINTUIT"/>
                <w:bCs/>
                <w:szCs w:val="24"/>
                <w:lang w:val="en-AU" w:eastAsia="ja-JP"/>
              </w:rPr>
              <w:t xml:space="preserve">assive in the field of design. </w:t>
            </w:r>
          </w:p>
          <w:p w14:paraId="48213372" w14:textId="77777777" w:rsidR="0039526E" w:rsidRDefault="0039526E" w:rsidP="0039526E">
            <w:pPr>
              <w:pStyle w:val="NoSpacing"/>
              <w:rPr>
                <w:rFonts w:ascii="AvenirNext forINTUIT" w:hAnsi="AvenirNext forINTUIT"/>
                <w:bCs/>
                <w:szCs w:val="24"/>
                <w:lang w:val="en-AU" w:eastAsia="ja-JP"/>
              </w:rPr>
            </w:pPr>
          </w:p>
          <w:p w14:paraId="439D0853" w14:textId="77777777" w:rsidR="002036B7" w:rsidRPr="005C5E40" w:rsidRDefault="002036B7" w:rsidP="002036B7">
            <w:pPr>
              <w:pStyle w:val="NoSpacing"/>
              <w:jc w:val="center"/>
              <w:rPr>
                <w:rFonts w:ascii="AvenirNext forINTUIT" w:hAnsi="AvenirNext forINTUIT"/>
                <w:color w:val="000000"/>
              </w:rPr>
            </w:pPr>
            <w:r w:rsidRPr="005C5E40">
              <w:rPr>
                <w:rFonts w:ascii="AvenirNext forINTUIT" w:hAnsi="AvenirNext forINTUIT"/>
                <w:color w:val="000000"/>
              </w:rPr>
              <w:t>*******************</w:t>
            </w:r>
          </w:p>
          <w:p w14:paraId="28C236E0" w14:textId="77777777" w:rsidR="002036B7" w:rsidRPr="002036B7" w:rsidRDefault="002036B7" w:rsidP="00A907C3">
            <w:pPr>
              <w:pStyle w:val="NoSpacing"/>
              <w:rPr>
                <w:rFonts w:ascii="AvenirNext forINTUIT" w:hAnsi="AvenirNext forINTUIT"/>
                <w:bCs/>
                <w:szCs w:val="24"/>
                <w:lang w:val="en-AU" w:eastAsia="ja-JP"/>
              </w:rPr>
            </w:pPr>
          </w:p>
          <w:p w14:paraId="60379C71" w14:textId="61F9056B" w:rsidR="002036B7" w:rsidRPr="002036B7" w:rsidRDefault="002036B7" w:rsidP="002036B7">
            <w:pPr>
              <w:pStyle w:val="NoSpacing"/>
              <w:rPr>
                <w:rFonts w:ascii="AvenirNext forINTUIT" w:hAnsi="AvenirNext forINTUIT"/>
                <w:bCs/>
                <w:szCs w:val="24"/>
                <w:lang w:val="en-AU" w:eastAsia="ja-JP"/>
              </w:rPr>
            </w:pPr>
            <w:r w:rsidRPr="002036B7">
              <w:rPr>
                <w:rFonts w:ascii="AvenirNext forINTUIT" w:hAnsi="AvenirNext forINTUIT"/>
                <w:b/>
                <w:bCs/>
                <w:szCs w:val="24"/>
                <w:lang w:val="en-AU" w:eastAsia="ja-JP"/>
              </w:rPr>
              <w:t>Oliver:</w:t>
            </w:r>
            <w:r w:rsidRPr="002036B7">
              <w:rPr>
                <w:rFonts w:ascii="AvenirNext forINTUIT" w:hAnsi="AvenirNext forINTUIT"/>
                <w:bCs/>
                <w:szCs w:val="24"/>
                <w:lang w:val="en-AU" w:eastAsia="ja-JP"/>
              </w:rPr>
              <w:t xml:space="preserve">  </w:t>
            </w:r>
            <w:r w:rsidRPr="002036B7">
              <w:rPr>
                <w:rFonts w:ascii="AvenirNext forINTUIT" w:hAnsi="AvenirNext forINTUIT"/>
                <w:bCs/>
                <w:szCs w:val="24"/>
                <w:lang w:val="en-AU" w:eastAsia="ja-JP"/>
              </w:rPr>
              <w:t xml:space="preserve">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5079756A" w14:textId="77777777" w:rsidR="002036B7" w:rsidRPr="002036B7" w:rsidRDefault="002036B7" w:rsidP="002036B7">
            <w:pPr>
              <w:pStyle w:val="NoSpacing"/>
              <w:rPr>
                <w:rFonts w:ascii="AvenirNext forINTUIT" w:hAnsi="AvenirNext forINTUIT"/>
                <w:bCs/>
                <w:szCs w:val="24"/>
                <w:lang w:val="en-AU" w:eastAsia="ja-JP"/>
              </w:rPr>
            </w:pPr>
          </w:p>
          <w:p w14:paraId="5E9A5699" w14:textId="77777777" w:rsidR="002036B7" w:rsidRPr="009F101F" w:rsidRDefault="002036B7" w:rsidP="002036B7">
            <w:pPr>
              <w:pStyle w:val="NoSpacing"/>
              <w:rPr>
                <w:rFonts w:ascii="AvenirNext forINTUIT" w:hAnsi="AvenirNext forINTUIT"/>
                <w:lang w:val="en-AU" w:eastAsia="ja-JP"/>
              </w:rPr>
            </w:pPr>
            <w:r w:rsidRPr="002036B7">
              <w:rPr>
                <w:rFonts w:ascii="AvenirNext forINTUIT" w:hAnsi="AvenirNext forINTUIT"/>
                <w:bCs/>
                <w:szCs w:val="24"/>
                <w:lang w:val="en-AU" w:eastAsia="ja-JP"/>
              </w:rPr>
              <w:t>Throughout completing the Intro to IT course, I have seen more of the work that is required to create a successful career in</w:t>
            </w:r>
            <w:r w:rsidRPr="009F101F">
              <w:rPr>
                <w:rFonts w:ascii="AvenirNext forINTUIT" w:hAnsi="AvenirNext forINTUIT"/>
                <w:lang w:val="en-AU" w:eastAsia="ja-JP"/>
              </w:rPr>
              <w:t xml:space="preserve">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710A25AC" w14:textId="429B5EB0" w:rsidR="002036B7" w:rsidRPr="00E84071" w:rsidRDefault="002036B7" w:rsidP="00A907C3">
            <w:pPr>
              <w:pStyle w:val="NoSpacing"/>
              <w:rPr>
                <w:rFonts w:ascii="AvenirNext forINTUIT" w:hAnsi="AvenirNext forINTUIT"/>
                <w:b/>
                <w:color w:val="476166" w:themeColor="accent1"/>
                <w:sz w:val="28"/>
                <w:szCs w:val="28"/>
              </w:rPr>
            </w:pPr>
          </w:p>
        </w:tc>
        <w:tc>
          <w:tcPr>
            <w:tcW w:w="300" w:type="dxa"/>
          </w:tcPr>
          <w:p w14:paraId="2D541DEA" w14:textId="77777777" w:rsidR="0027280D" w:rsidRPr="00E84071" w:rsidRDefault="0027280D" w:rsidP="00A907C3">
            <w:pPr>
              <w:rPr>
                <w:rFonts w:ascii="AvenirNext forINTUIT" w:hAnsi="AvenirNext forINTUIT"/>
              </w:rPr>
            </w:pPr>
          </w:p>
        </w:tc>
      </w:tr>
    </w:tbl>
    <w:p w14:paraId="7E3299AD" w14:textId="7DB0762C"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2B4B6BB8" w14:textId="5A9DC409" w:rsidR="0027280D" w:rsidRPr="00E84071" w:rsidRDefault="0027280D" w:rsidP="0027280D">
      <w:pPr>
        <w:rPr>
          <w:rFonts w:ascii="AvenirNext forINTUIT" w:hAnsi="AvenirNext forINTUIT"/>
          <w:color w:val="476166" w:themeColor="accent1"/>
          <w:sz w:val="28"/>
          <w:szCs w:val="28"/>
        </w:rPr>
      </w:pP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5F71313A" w14:textId="68FBA4F2"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74882822" w14:textId="77777777" w:rsidTr="008624DE">
        <w:trPr>
          <w:trHeight w:val="4546"/>
        </w:trPr>
        <w:tc>
          <w:tcPr>
            <w:tcW w:w="284" w:type="dxa"/>
          </w:tcPr>
          <w:p w14:paraId="147A73B6" w14:textId="77777777" w:rsidR="0027280D" w:rsidRPr="002036B7" w:rsidRDefault="0027280D" w:rsidP="00A907C3">
            <w:pPr>
              <w:rPr>
                <w:rFonts w:ascii="AvenirNext forINTUIT" w:hAnsi="AvenirNext forINTUIT"/>
                <w:sz w:val="22"/>
                <w:szCs w:val="22"/>
                <w:lang w:val="en-AU" w:eastAsia="ja-JP"/>
              </w:rPr>
            </w:pPr>
          </w:p>
          <w:p w14:paraId="38B5C756" w14:textId="77777777" w:rsidR="0027280D" w:rsidRPr="002036B7" w:rsidRDefault="0027280D" w:rsidP="00A907C3">
            <w:pPr>
              <w:rPr>
                <w:rFonts w:ascii="AvenirNext forINTUIT" w:hAnsi="AvenirNext forINTUIT"/>
                <w:sz w:val="22"/>
                <w:szCs w:val="22"/>
                <w:lang w:val="en-AU" w:eastAsia="ja-JP"/>
              </w:rPr>
            </w:pPr>
          </w:p>
          <w:p w14:paraId="30AD0D41" w14:textId="77777777" w:rsidR="0027280D" w:rsidRPr="002036B7" w:rsidRDefault="0027280D" w:rsidP="00A907C3">
            <w:pPr>
              <w:rPr>
                <w:rFonts w:ascii="AvenirNext forINTUIT" w:hAnsi="AvenirNext forINTUIT"/>
                <w:sz w:val="22"/>
                <w:szCs w:val="22"/>
                <w:lang w:val="en-AU" w:eastAsia="ja-JP"/>
              </w:rPr>
            </w:pPr>
          </w:p>
          <w:p w14:paraId="79E23660" w14:textId="77777777" w:rsidR="0027280D" w:rsidRPr="002036B7" w:rsidRDefault="0027280D" w:rsidP="00A907C3">
            <w:pPr>
              <w:rPr>
                <w:rFonts w:ascii="AvenirNext forINTUIT" w:hAnsi="AvenirNext forINTUIT"/>
                <w:sz w:val="22"/>
                <w:szCs w:val="22"/>
                <w:lang w:val="en-AU" w:eastAsia="ja-JP"/>
              </w:rPr>
            </w:pPr>
          </w:p>
        </w:tc>
        <w:tc>
          <w:tcPr>
            <w:tcW w:w="10206" w:type="dxa"/>
            <w:tcBorders>
              <w:top w:val="single" w:sz="18" w:space="0" w:color="476166" w:themeColor="accent1"/>
              <w:bottom w:val="single" w:sz="18" w:space="0" w:color="476166" w:themeColor="accent1"/>
            </w:tcBorders>
          </w:tcPr>
          <w:p w14:paraId="146415A9" w14:textId="33FF85A4" w:rsidR="00851530" w:rsidRPr="009F101F" w:rsidRDefault="00851530" w:rsidP="00851530">
            <w:pPr>
              <w:pStyle w:val="NoSpacing"/>
              <w:rPr>
                <w:rFonts w:ascii="AvenirNext forINTUIT" w:hAnsi="AvenirNext forINTUIT"/>
                <w:lang w:val="en-AU" w:eastAsia="ja-JP"/>
              </w:rPr>
            </w:pPr>
          </w:p>
          <w:p w14:paraId="5E9FB1D6"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interest in how games are made, and some content creators can capture the fun parts and make it entertain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2036B7" w:rsidRDefault="0027280D" w:rsidP="00A907C3">
            <w:pPr>
              <w:pStyle w:val="NoSpacing"/>
              <w:rPr>
                <w:rFonts w:ascii="AvenirNext forINTUIT" w:hAnsi="AvenirNext forINTUIT"/>
                <w:lang w:val="en-AU" w:eastAsia="ja-JP"/>
              </w:rPr>
            </w:pPr>
          </w:p>
          <w:p w14:paraId="5B7C926A" w14:textId="77777777" w:rsidR="002036B7" w:rsidRPr="002036B7" w:rsidRDefault="002036B7" w:rsidP="002036B7">
            <w:pPr>
              <w:pStyle w:val="NoSpacing"/>
              <w:jc w:val="center"/>
              <w:rPr>
                <w:rFonts w:ascii="AvenirNext forINTUIT" w:hAnsi="AvenirNext forINTUIT"/>
                <w:lang w:val="en-AU" w:eastAsia="ja-JP"/>
              </w:rPr>
            </w:pPr>
            <w:r w:rsidRPr="002036B7">
              <w:rPr>
                <w:rFonts w:ascii="AvenirNext forINTUIT" w:hAnsi="AvenirNext forINTUIT"/>
                <w:lang w:val="en-AU" w:eastAsia="ja-JP"/>
              </w:rPr>
              <w:t>*******************</w:t>
            </w:r>
          </w:p>
          <w:p w14:paraId="2E2D12FF" w14:textId="77777777" w:rsidR="0027280D" w:rsidRPr="002036B7" w:rsidRDefault="0027280D" w:rsidP="00A907C3">
            <w:pPr>
              <w:pStyle w:val="NoSpacing"/>
              <w:rPr>
                <w:rFonts w:ascii="AvenirNext forINTUIT" w:hAnsi="AvenirNext forINTUIT"/>
                <w:lang w:val="en-AU" w:eastAsia="ja-JP"/>
              </w:rPr>
            </w:pPr>
          </w:p>
          <w:p w14:paraId="2CD315CB" w14:textId="2D4D7477" w:rsidR="002036B7" w:rsidRPr="009F101F" w:rsidRDefault="002036B7" w:rsidP="002036B7">
            <w:pPr>
              <w:pStyle w:val="NoSpacing"/>
              <w:rPr>
                <w:rFonts w:ascii="AvenirNext forINTUIT" w:hAnsi="AvenirNext forINTUIT" w:cstheme="minorHAnsi"/>
                <w:szCs w:val="24"/>
                <w:lang w:val="en-AU" w:eastAsia="ja-JP"/>
              </w:rPr>
            </w:pPr>
            <w:r w:rsidRPr="002036B7">
              <w:rPr>
                <w:rFonts w:ascii="AvenirNext forINTUIT" w:hAnsi="AvenirNext forINTUIT"/>
                <w:b/>
                <w:lang w:val="en-AU" w:eastAsia="ja-JP"/>
              </w:rPr>
              <w:t>Vanessa:</w:t>
            </w:r>
            <w:r w:rsidRPr="009F101F">
              <w:rPr>
                <w:rFonts w:ascii="AvenirNext forINTUIT" w:hAnsi="AvenirNext forINTUIT" w:cstheme="minorHAnsi"/>
                <w:szCs w:val="24"/>
                <w:lang w:val="en-AU" w:eastAsia="ja-JP"/>
              </w:rPr>
              <w:t xml:space="preserve"> </w:t>
            </w:r>
            <w:r w:rsidRPr="009F101F">
              <w:rPr>
                <w:rFonts w:ascii="AvenirNext forINTUIT" w:hAnsi="AvenirNext forINTUIT" w:cstheme="minorHAnsi"/>
                <w:szCs w:val="24"/>
                <w:lang w:val="en-AU" w:eastAsia="ja-JP"/>
              </w:rPr>
              <w:t>Becoming a software engineer will require years of study, I will need to complete a Bachelor of Information Technology, as well as a Graduate Certificate in Computer Science. It’s possible that I will consider getting a Masters in Computer Science also.</w:t>
            </w:r>
          </w:p>
          <w:p w14:paraId="38F7CB03" w14:textId="77777777" w:rsidR="002036B7" w:rsidRPr="009F101F" w:rsidRDefault="002036B7" w:rsidP="002036B7">
            <w:pPr>
              <w:pStyle w:val="NoSpacing"/>
              <w:rPr>
                <w:rFonts w:ascii="AvenirNext forINTUIT" w:hAnsi="AvenirNext forINTUIT" w:cstheme="minorHAnsi"/>
                <w:szCs w:val="24"/>
                <w:lang w:val="en-AU" w:eastAsia="ja-JP"/>
              </w:rPr>
            </w:pPr>
          </w:p>
          <w:p w14:paraId="153409C2" w14:textId="77777777" w:rsidR="002036B7" w:rsidRPr="009F101F"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Throughout my time studying, I hope to gain first hand work experience/learning from my employer with the transition into an IT specific role that will enable to me to learn on the job and leverage of my new-found knowledge. This will rule out the need of internship. </w:t>
            </w:r>
          </w:p>
          <w:p w14:paraId="08671EE3" w14:textId="77777777" w:rsidR="002036B7" w:rsidRPr="009F101F" w:rsidRDefault="002036B7" w:rsidP="002036B7">
            <w:pPr>
              <w:pStyle w:val="NoSpacing"/>
              <w:rPr>
                <w:rFonts w:ascii="AvenirNext forINTUIT" w:hAnsi="AvenirNext forINTUIT" w:cstheme="minorHAnsi"/>
                <w:szCs w:val="24"/>
                <w:lang w:val="en-AU" w:eastAsia="ja-JP"/>
              </w:rPr>
            </w:pPr>
          </w:p>
          <w:p w14:paraId="7718A1E9" w14:textId="77777777" w:rsidR="002036B7" w:rsidRPr="009F101F"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a promotion as Tech Lead where I would oversee a team and be responsible for the planning, execution and success of the software solution. I would require advanced architecture and system design skills and project management ability. </w:t>
            </w:r>
          </w:p>
          <w:p w14:paraId="0708515F" w14:textId="77777777" w:rsidR="002036B7" w:rsidRPr="009F101F"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0895B3BE" w14:textId="5F3FAFD6" w:rsidR="008624DE" w:rsidRPr="002036B7" w:rsidRDefault="002036B7" w:rsidP="00A907C3">
            <w:pPr>
              <w:pStyle w:val="NoSpacing"/>
              <w:rPr>
                <w:rFonts w:ascii="AvenirNext forINTUIT" w:hAnsi="AvenirNext forINTUIT"/>
                <w:lang w:val="en-AU" w:eastAsia="ja-JP"/>
              </w:rPr>
            </w:pPr>
            <w:r w:rsidRPr="002036B7">
              <w:rPr>
                <w:rFonts w:ascii="AvenirNext forINTUIT" w:hAnsi="AvenirNext forINTUIT"/>
                <w:lang w:val="en-AU" w:eastAsia="ja-JP"/>
              </w:rPr>
              <w:t xml:space="preserve"> </w:t>
            </w:r>
          </w:p>
          <w:p w14:paraId="6376EBAA" w14:textId="77777777" w:rsidR="008624DE" w:rsidRPr="002036B7" w:rsidRDefault="008624DE" w:rsidP="00A907C3">
            <w:pPr>
              <w:pStyle w:val="NoSpacing"/>
              <w:rPr>
                <w:rFonts w:ascii="AvenirNext forINTUIT" w:hAnsi="AvenirNext forINTUIT"/>
                <w:lang w:val="en-AU" w:eastAsia="ja-JP"/>
              </w:rPr>
            </w:pPr>
          </w:p>
          <w:p w14:paraId="7573FE65" w14:textId="77777777" w:rsidR="008624DE" w:rsidRPr="002036B7" w:rsidRDefault="008624DE" w:rsidP="00A907C3">
            <w:pPr>
              <w:pStyle w:val="NoSpacing"/>
              <w:rPr>
                <w:rFonts w:ascii="AvenirNext forINTUIT" w:hAnsi="AvenirNext forINTUIT"/>
                <w:lang w:val="en-AU" w:eastAsia="ja-JP"/>
              </w:rPr>
            </w:pPr>
          </w:p>
          <w:p w14:paraId="1B2FFD9D" w14:textId="77777777" w:rsidR="008624DE" w:rsidRPr="002036B7" w:rsidRDefault="008624DE" w:rsidP="00A907C3">
            <w:pPr>
              <w:pStyle w:val="NoSpacing"/>
              <w:rPr>
                <w:rFonts w:ascii="AvenirNext forINTUIT" w:hAnsi="AvenirNext forINTUIT"/>
                <w:lang w:val="en-AU" w:eastAsia="ja-JP"/>
              </w:rPr>
            </w:pPr>
          </w:p>
          <w:p w14:paraId="35F7EEC9" w14:textId="77777777" w:rsidR="008624DE" w:rsidRPr="002036B7" w:rsidRDefault="008624DE" w:rsidP="00A907C3">
            <w:pPr>
              <w:pStyle w:val="NoSpacing"/>
              <w:rPr>
                <w:rFonts w:ascii="AvenirNext forINTUIT" w:hAnsi="AvenirNext forINTUIT"/>
                <w:lang w:val="en-AU" w:eastAsia="ja-JP"/>
              </w:rPr>
            </w:pPr>
          </w:p>
          <w:p w14:paraId="22240849" w14:textId="77777777" w:rsidR="008624DE" w:rsidRPr="002036B7" w:rsidRDefault="008624DE" w:rsidP="00A907C3">
            <w:pPr>
              <w:pStyle w:val="NoSpacing"/>
              <w:rPr>
                <w:rFonts w:ascii="AvenirNext forINTUIT" w:hAnsi="AvenirNext forINTUIT"/>
                <w:lang w:val="en-AU" w:eastAsia="ja-JP"/>
              </w:rPr>
            </w:pPr>
          </w:p>
          <w:p w14:paraId="6AE5D6EE" w14:textId="77777777" w:rsidR="008624DE" w:rsidRPr="002036B7" w:rsidRDefault="008624DE" w:rsidP="00A907C3">
            <w:pPr>
              <w:pStyle w:val="NoSpacing"/>
              <w:rPr>
                <w:rFonts w:ascii="AvenirNext forINTUIT" w:hAnsi="AvenirNext forINTUIT"/>
                <w:lang w:val="en-AU" w:eastAsia="ja-JP"/>
              </w:rPr>
            </w:pPr>
          </w:p>
          <w:p w14:paraId="13A9C2B8" w14:textId="257F4EAE" w:rsidR="008624DE" w:rsidRPr="002036B7" w:rsidRDefault="008624DE" w:rsidP="00A907C3">
            <w:pPr>
              <w:pStyle w:val="NoSpacing"/>
              <w:rPr>
                <w:rFonts w:ascii="AvenirNext forINTUIT" w:hAnsi="AvenirNext forINTUIT"/>
                <w:lang w:val="en-AU" w:eastAsia="ja-JP"/>
              </w:rPr>
            </w:pPr>
          </w:p>
        </w:tc>
        <w:tc>
          <w:tcPr>
            <w:tcW w:w="300" w:type="dxa"/>
          </w:tcPr>
          <w:p w14:paraId="729FB8F9" w14:textId="77777777" w:rsidR="0027280D" w:rsidRPr="00E84071" w:rsidRDefault="0027280D" w:rsidP="00A907C3">
            <w:pPr>
              <w:rPr>
                <w:rFonts w:ascii="AvenirNext forINTUIT" w:hAnsi="AvenirNext forINTUIT"/>
              </w:rPr>
            </w:pPr>
          </w:p>
        </w:tc>
      </w:tr>
    </w:tbl>
    <w:p w14:paraId="3A9BB2CC" w14:textId="0A356F7D"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79C9B178" w14:textId="6AFC3462" w:rsidR="0027280D" w:rsidRPr="00E84071" w:rsidRDefault="0027280D" w:rsidP="0027280D">
      <w:pPr>
        <w:rPr>
          <w:rFonts w:ascii="AvenirNext forINTUIT" w:hAnsi="AvenirNext forINTUIT"/>
          <w:color w:val="476166" w:themeColor="accent1"/>
          <w:sz w:val="28"/>
          <w:szCs w:val="28"/>
        </w:rPr>
      </w:pP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2"/>
        <w:gridCol w:w="10348"/>
        <w:gridCol w:w="300"/>
      </w:tblGrid>
      <w:tr w:rsidR="0027280D" w:rsidRPr="00E84071" w14:paraId="6BEE5858" w14:textId="77777777" w:rsidTr="008624DE">
        <w:trPr>
          <w:trHeight w:val="4546"/>
        </w:trPr>
        <w:tc>
          <w:tcPr>
            <w:tcW w:w="142" w:type="dxa"/>
          </w:tcPr>
          <w:p w14:paraId="727729A1" w14:textId="77777777" w:rsidR="0027280D" w:rsidRPr="00E84071" w:rsidRDefault="0027280D" w:rsidP="00A907C3">
            <w:pPr>
              <w:rPr>
                <w:rFonts w:ascii="AvenirNext forINTUIT" w:hAnsi="AvenirNext forINTUIT"/>
              </w:rPr>
            </w:pPr>
          </w:p>
          <w:p w14:paraId="6084FAE6" w14:textId="77777777" w:rsidR="0027280D" w:rsidRPr="00E84071" w:rsidRDefault="0027280D" w:rsidP="00A907C3">
            <w:pPr>
              <w:rPr>
                <w:rFonts w:ascii="AvenirNext forINTUIT" w:hAnsi="AvenirNext forINTUIT"/>
              </w:rPr>
            </w:pPr>
          </w:p>
          <w:p w14:paraId="689A3BAB" w14:textId="77777777" w:rsidR="0027280D" w:rsidRPr="00E84071" w:rsidRDefault="0027280D" w:rsidP="00A907C3">
            <w:pPr>
              <w:rPr>
                <w:rFonts w:ascii="AvenirNext forINTUIT" w:hAnsi="AvenirNext forINTUIT"/>
              </w:rPr>
            </w:pPr>
          </w:p>
          <w:p w14:paraId="7FF00175" w14:textId="77777777" w:rsidR="0027280D" w:rsidRPr="00E84071" w:rsidRDefault="0027280D" w:rsidP="00A907C3">
            <w:pPr>
              <w:rPr>
                <w:rFonts w:ascii="AvenirNext forINTUIT" w:hAnsi="AvenirNext forINTUIT"/>
              </w:rPr>
            </w:pPr>
          </w:p>
        </w:tc>
        <w:tc>
          <w:tcPr>
            <w:tcW w:w="10348" w:type="dxa"/>
            <w:tcBorders>
              <w:top w:val="single" w:sz="18" w:space="0" w:color="476166" w:themeColor="accent1"/>
              <w:bottom w:val="single" w:sz="18" w:space="0" w:color="476166" w:themeColor="accent1"/>
            </w:tcBorders>
          </w:tcPr>
          <w:p w14:paraId="3574ECC0" w14:textId="64DD1BFD" w:rsidR="0027280D" w:rsidRPr="00E84071" w:rsidRDefault="003A2E20" w:rsidP="00A907C3">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A907C3">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1B28C90E"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in order to complete the tasks required. We have collaborated daily via Discord chat and caught up frequently via Discord voice chat. In doing so, this has enabled the team to continue engaging throughout the course of the assignments but also keep on t</w:t>
            </w:r>
            <w:r w:rsidR="00F74A3A">
              <w:rPr>
                <w:rFonts w:ascii="AvenirNext forINTUIT" w:hAnsi="AvenirNext forINTUIT"/>
              </w:rPr>
              <w:t xml:space="preserve">rack </w:t>
            </w:r>
            <w:r w:rsidRPr="003A2E20">
              <w:rPr>
                <w:rFonts w:ascii="AvenirNext forINTUIT" w:hAnsi="AvenirNext forINTUIT"/>
              </w:rPr>
              <w:t>of progress.</w:t>
            </w:r>
          </w:p>
          <w:p w14:paraId="177BFB58" w14:textId="77777777" w:rsidR="003A2E20" w:rsidRPr="003A2E20" w:rsidRDefault="003A2E20" w:rsidP="003A2E20">
            <w:pPr>
              <w:pStyle w:val="NoSpacing"/>
              <w:rPr>
                <w:rFonts w:ascii="AvenirNext forINTUIT" w:hAnsi="AvenirNext forINTUIT"/>
              </w:rPr>
            </w:pPr>
          </w:p>
          <w:p w14:paraId="113A6F4B" w14:textId="3D5A1F60" w:rsidR="00635D4C" w:rsidRP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p>
          <w:p w14:paraId="0C65087B" w14:textId="77777777" w:rsidR="003A2E20" w:rsidRPr="003A2E20" w:rsidRDefault="003A2E20" w:rsidP="003A2E20">
            <w:pPr>
              <w:pStyle w:val="NoSpacing"/>
              <w:rPr>
                <w:rFonts w:ascii="AvenirNext forINTUIT" w:hAnsi="AvenirNext forINTUIT"/>
              </w:rPr>
            </w:pPr>
          </w:p>
          <w:p w14:paraId="1B03140D" w14:textId="6945C9CF"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r w:rsidR="00635D4C">
              <w:rPr>
                <w:rFonts w:ascii="AvenirNext forINTUIT" w:hAnsi="AvenirNext forINTUIT"/>
              </w:rPr>
              <w:t xml:space="preserve"> </w:t>
            </w:r>
            <w:r w:rsidR="00635D4C" w:rsidRPr="00635D4C">
              <w:rPr>
                <w:rFonts w:ascii="AvenirNext forINTUIT" w:hAnsi="AvenirNext forINTUIT"/>
              </w:rPr>
              <w:t xml:space="preserve"> Eclipse, Java </w:t>
            </w:r>
            <w:r w:rsidR="00635D4C">
              <w:rPr>
                <w:rFonts w:ascii="AvenirNext forINTUIT" w:hAnsi="AvenirNext forINTUIT"/>
              </w:rPr>
              <w:t>SE 8, JavaFX, Gluon S</w:t>
            </w:r>
            <w:r w:rsidR="00635D4C" w:rsidRPr="00635D4C">
              <w:rPr>
                <w:rFonts w:ascii="AvenirNext forINTUIT" w:hAnsi="AvenirNext forINTUIT"/>
              </w:rPr>
              <w:t>cene</w:t>
            </w:r>
            <w:r w:rsidR="00635D4C">
              <w:rPr>
                <w:rFonts w:ascii="AvenirNext forINTUIT" w:hAnsi="AvenirNext forINTUIT"/>
              </w:rPr>
              <w:t xml:space="preserve"> Builder to develop code </w:t>
            </w:r>
            <w:r w:rsidR="00635D4C" w:rsidRPr="00635D4C">
              <w:rPr>
                <w:rFonts w:ascii="AvenirNext forINTUIT" w:hAnsi="AvenirNext forINTUIT"/>
              </w:rPr>
              <w:t xml:space="preserve">and </w:t>
            </w:r>
            <w:r w:rsidR="00635D4C">
              <w:rPr>
                <w:rFonts w:ascii="AvenirNext forINTUIT" w:hAnsi="AvenirNext forINTUIT"/>
              </w:rPr>
              <w:t>Microsoft A</w:t>
            </w:r>
            <w:r w:rsidR="00635D4C" w:rsidRPr="00635D4C">
              <w:rPr>
                <w:rFonts w:ascii="AvenirNext forINTUIT" w:hAnsi="AvenirNext forINTUIT"/>
              </w:rPr>
              <w:t>zure for eventual hosting.</w:t>
            </w:r>
          </w:p>
          <w:p w14:paraId="6025077E" w14:textId="77777777" w:rsidR="003A2E20" w:rsidRPr="003A2E20" w:rsidRDefault="003A2E20" w:rsidP="003A2E20">
            <w:pPr>
              <w:pStyle w:val="NoSpacing"/>
              <w:rPr>
                <w:rFonts w:ascii="AvenirNext forINTUIT" w:hAnsi="AvenirNext forINTUIT"/>
              </w:rPr>
            </w:pPr>
          </w:p>
          <w:p w14:paraId="079D65A3" w14:textId="4AC6E251"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w:t>
            </w:r>
            <w:r w:rsidR="00635D4C">
              <w:rPr>
                <w:rFonts w:ascii="AvenirNext forINTUIT" w:hAnsi="AvenirNext forINTUIT"/>
              </w:rPr>
              <w:t xml:space="preserve">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A907C3">
            <w:pPr>
              <w:pStyle w:val="NoSpacing"/>
              <w:rPr>
                <w:rFonts w:ascii="AvenirNext forINTUIT" w:hAnsi="AvenirNext forINTUIT"/>
              </w:rPr>
            </w:pPr>
          </w:p>
          <w:p w14:paraId="2965FD16" w14:textId="77777777" w:rsidR="0027280D" w:rsidRPr="00C95530" w:rsidRDefault="0027280D" w:rsidP="00A907C3">
            <w:pPr>
              <w:pStyle w:val="NoSpacing"/>
              <w:rPr>
                <w:rFonts w:ascii="AvenirNext forINTUIT" w:hAnsi="AvenirNext forINTUIT"/>
              </w:rPr>
            </w:pPr>
          </w:p>
          <w:p w14:paraId="48AB0F5B"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6578F225" w14:textId="77777777" w:rsidR="0027280D" w:rsidRPr="00E84071" w:rsidRDefault="0027280D" w:rsidP="00A907C3">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3EBE660" w14:textId="77777777" w:rsidR="0027280D" w:rsidRPr="00E84071" w:rsidRDefault="0027280D" w:rsidP="0027280D">
      <w:pPr>
        <w:rPr>
          <w:rFonts w:ascii="AvenirNext forINTUIT" w:hAnsi="AvenirNext forINTUIT"/>
          <w:color w:val="476166" w:themeColor="accent1"/>
          <w:sz w:val="28"/>
          <w:szCs w:val="28"/>
        </w:rPr>
      </w:pPr>
    </w:p>
    <w:p w14:paraId="3BF1F679" w14:textId="77777777" w:rsidR="0027280D" w:rsidRPr="00E84071" w:rsidRDefault="0027280D" w:rsidP="0027280D">
      <w:pPr>
        <w:rPr>
          <w:rFonts w:ascii="AvenirNext forINTUIT" w:hAnsi="AvenirNext forINTUIT"/>
          <w:color w:val="476166" w:themeColor="accent1"/>
          <w:sz w:val="28"/>
          <w:szCs w:val="28"/>
        </w:rPr>
      </w:pPr>
    </w:p>
    <w:p w14:paraId="4C8954B3" w14:textId="77777777" w:rsidR="0027280D" w:rsidRDefault="0027280D" w:rsidP="0027280D">
      <w:pPr>
        <w:rPr>
          <w:rFonts w:ascii="AvenirNext forINTUIT" w:hAnsi="AvenirNext forINTUIT"/>
          <w:color w:val="476166" w:themeColor="accent1"/>
          <w:sz w:val="28"/>
          <w:szCs w:val="28"/>
        </w:rPr>
      </w:pPr>
    </w:p>
    <w:p w14:paraId="4B834193" w14:textId="77777777" w:rsidR="0027280D" w:rsidRDefault="0027280D" w:rsidP="0027280D">
      <w:pPr>
        <w:rPr>
          <w:rFonts w:ascii="AvenirNext forINTUIT" w:hAnsi="AvenirNext forINTUIT"/>
          <w:color w:val="476166" w:themeColor="accent1"/>
          <w:sz w:val="28"/>
          <w:szCs w:val="28"/>
        </w:rPr>
      </w:pPr>
    </w:p>
    <w:p w14:paraId="0577897C" w14:textId="77777777" w:rsidR="0027280D" w:rsidRPr="00E84071" w:rsidRDefault="0027280D" w:rsidP="0027280D">
      <w:pPr>
        <w:rPr>
          <w:rFonts w:ascii="AvenirNext forINTUIT" w:hAnsi="AvenirNext forINTUIT"/>
        </w:rPr>
      </w:pPr>
    </w:p>
    <w:p w14:paraId="55E20ECC" w14:textId="77777777" w:rsidR="0027280D" w:rsidRPr="00E84071" w:rsidRDefault="0027280D" w:rsidP="0027280D">
      <w:pPr>
        <w:rPr>
          <w:rFonts w:ascii="AvenirNext forINTUIT" w:hAnsi="AvenirNext forINTUIT"/>
          <w:color w:val="476166" w:themeColor="accent1"/>
          <w:sz w:val="28"/>
          <w:szCs w:val="28"/>
        </w:rPr>
      </w:pPr>
    </w:p>
    <w:p w14:paraId="5C5E7D2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9922"/>
        <w:gridCol w:w="584"/>
      </w:tblGrid>
      <w:tr w:rsidR="0027280D" w:rsidRPr="00E84071" w14:paraId="6A3B202A" w14:textId="77777777" w:rsidTr="00E45703">
        <w:trPr>
          <w:trHeight w:val="10729"/>
        </w:trPr>
        <w:tc>
          <w:tcPr>
            <w:tcW w:w="284" w:type="dxa"/>
          </w:tcPr>
          <w:p w14:paraId="2FF4213A" w14:textId="77777777" w:rsidR="0027280D" w:rsidRPr="003A41FA" w:rsidRDefault="0027280D" w:rsidP="00A907C3">
            <w:pPr>
              <w:rPr>
                <w:rFonts w:ascii="AvenirNext forINTUIT" w:hAnsi="AvenirNext forINTUIT"/>
                <w:sz w:val="22"/>
              </w:rPr>
            </w:pPr>
          </w:p>
          <w:p w14:paraId="43AB82AA" w14:textId="77777777" w:rsidR="0027280D" w:rsidRPr="003A41FA" w:rsidRDefault="0027280D" w:rsidP="00A907C3">
            <w:pPr>
              <w:rPr>
                <w:rFonts w:ascii="AvenirNext forINTUIT" w:hAnsi="AvenirNext forINTUIT"/>
                <w:sz w:val="22"/>
              </w:rPr>
            </w:pPr>
          </w:p>
          <w:p w14:paraId="25C0905F" w14:textId="77777777" w:rsidR="0027280D" w:rsidRPr="003A41FA" w:rsidRDefault="0027280D" w:rsidP="00A907C3">
            <w:pPr>
              <w:rPr>
                <w:rFonts w:ascii="AvenirNext forINTUIT" w:hAnsi="AvenirNext forINTUIT"/>
                <w:sz w:val="22"/>
              </w:rPr>
            </w:pPr>
          </w:p>
          <w:p w14:paraId="676F5377" w14:textId="77777777" w:rsidR="0027280D" w:rsidRPr="003A41FA" w:rsidRDefault="0027280D" w:rsidP="00A907C3">
            <w:pPr>
              <w:rPr>
                <w:rFonts w:ascii="AvenirNext forINTUIT" w:hAnsi="AvenirNext forINTUIT"/>
                <w:sz w:val="22"/>
              </w:rPr>
            </w:pPr>
          </w:p>
        </w:tc>
        <w:tc>
          <w:tcPr>
            <w:tcW w:w="9922" w:type="dxa"/>
            <w:tcBorders>
              <w:top w:val="single" w:sz="18" w:space="0" w:color="476166" w:themeColor="accent1"/>
              <w:bottom w:val="single" w:sz="18" w:space="0" w:color="476166" w:themeColor="accent1"/>
            </w:tcBorders>
          </w:tcPr>
          <w:p w14:paraId="0DB41F6A" w14:textId="77777777" w:rsidR="003A41FA" w:rsidRPr="003A41FA" w:rsidRDefault="003A41FA" w:rsidP="003A41FA">
            <w:pPr>
              <w:rPr>
                <w:rFonts w:ascii="AvenirNext forINTUIT" w:hAnsi="AvenirNext forINTUIT" w:cs="Calibri"/>
                <w:color w:val="000000"/>
                <w:sz w:val="22"/>
                <w:bdr w:val="none" w:sz="0" w:space="0" w:color="auto" w:frame="1"/>
              </w:rPr>
            </w:pPr>
          </w:p>
          <w:p w14:paraId="397F311F" w14:textId="77777777" w:rsidR="003A41FA" w:rsidRPr="003A41FA" w:rsidRDefault="003A41FA" w:rsidP="003A41FA">
            <w:pPr>
              <w:rPr>
                <w:rFonts w:ascii="AvenirNext forINTUIT" w:hAnsi="AvenirNext forINTUIT" w:cs="Calibri"/>
                <w:color w:val="000000"/>
                <w:sz w:val="22"/>
                <w:bdr w:val="none" w:sz="0" w:space="0" w:color="auto" w:frame="1"/>
              </w:rPr>
            </w:pPr>
          </w:p>
          <w:p w14:paraId="3A4CDD28" w14:textId="3E03F949" w:rsidR="003A41FA" w:rsidRPr="003A41FA" w:rsidRDefault="003A41FA" w:rsidP="003A41FA">
            <w:pPr>
              <w:rPr>
                <w:rFonts w:ascii="AvenirNext forINTUIT" w:hAnsi="AvenirNext forINTUIT" w:cs="Calibri"/>
                <w:b/>
                <w:color w:val="00AEEF" w:themeColor="accent6"/>
                <w:sz w:val="22"/>
                <w:bdr w:val="none" w:sz="0" w:space="0" w:color="auto" w:frame="1"/>
              </w:rPr>
            </w:pPr>
            <w:r w:rsidRPr="003A41FA">
              <w:rPr>
                <w:rFonts w:ascii="AvenirNext forINTUIT" w:hAnsi="AvenirNext forINTUIT" w:cs="Calibri"/>
                <w:color w:val="000000"/>
                <w:sz w:val="22"/>
                <w:bdr w:val="none" w:sz="0" w:space="0" w:color="auto" w:frame="1"/>
              </w:rPr>
              <w:t xml:space="preserve">11 years of research of Tech Trends prepared by </w:t>
            </w:r>
            <w:proofErr w:type="spellStart"/>
            <w:r w:rsidRPr="003A41FA">
              <w:rPr>
                <w:rFonts w:ascii="AvenirNext forINTUIT" w:hAnsi="AvenirNext forINTUIT" w:cs="Calibri"/>
                <w:b/>
                <w:color w:val="000000"/>
                <w:sz w:val="22"/>
                <w:bdr w:val="none" w:sz="0" w:space="0" w:color="auto" w:frame="1"/>
              </w:rPr>
              <w:t>Delloitte</w:t>
            </w:r>
            <w:proofErr w:type="spellEnd"/>
            <w:r w:rsidRPr="003A41FA">
              <w:rPr>
                <w:rFonts w:ascii="AvenirNext forINTUIT" w:hAnsi="AvenirNext forINTUIT" w:cs="Calibri"/>
                <w:b/>
                <w:color w:val="00AEEF" w:themeColor="accent6"/>
                <w:sz w:val="22"/>
                <w:bdr w:val="none" w:sz="0" w:space="0" w:color="auto" w:frame="1"/>
              </w:rPr>
              <w:t xml:space="preserve">. </w:t>
            </w:r>
          </w:p>
          <w:p w14:paraId="0DBBD958" w14:textId="0005FA53" w:rsidR="003A41FA" w:rsidRDefault="003A41FA" w:rsidP="003A41FA">
            <w:pPr>
              <w:rPr>
                <w:rFonts w:ascii="AvenirNext forINTUIT" w:hAnsi="AvenirNext forINTUIT" w:cs="Calibri"/>
                <w:color w:val="000000"/>
                <w:sz w:val="22"/>
                <w:bdr w:val="none" w:sz="0" w:space="0" w:color="auto" w:frame="1"/>
              </w:rPr>
            </w:pPr>
          </w:p>
          <w:p w14:paraId="0060ED04" w14:textId="77777777" w:rsidR="00635D4C" w:rsidRPr="003A41FA" w:rsidRDefault="00635D4C" w:rsidP="003A41FA">
            <w:pPr>
              <w:rPr>
                <w:rFonts w:ascii="AvenirNext forINTUIT" w:hAnsi="AvenirNext forINTUIT" w:cs="Calibri"/>
                <w:color w:val="000000"/>
                <w:sz w:val="22"/>
                <w:bdr w:val="none" w:sz="0" w:space="0" w:color="auto" w:frame="1"/>
              </w:rPr>
            </w:pPr>
          </w:p>
          <w:p w14:paraId="3323C27B" w14:textId="77777777" w:rsidR="00635D4C" w:rsidRDefault="003A41FA" w:rsidP="003A41FA">
            <w:pPr>
              <w:jc w:val="center"/>
              <w:rPr>
                <w:rFonts w:ascii="AvenirNext forINTUIT" w:hAnsi="AvenirNext forINTUIT"/>
                <w:i/>
                <w:sz w:val="22"/>
              </w:rPr>
            </w:pPr>
            <w:r w:rsidRPr="003A41FA">
              <w:rPr>
                <w:rFonts w:ascii="AvenirNext forINTUIT" w:hAnsi="AvenirNext forINTUIT"/>
                <w:i/>
                <w:sz w:val="22"/>
              </w:rPr>
              <w:t>“Deloitte’s 11th annual Tech Trends report provides insights an</w:t>
            </w:r>
            <w:r w:rsidR="00635D4C">
              <w:rPr>
                <w:rFonts w:ascii="AvenirNext forINTUIT" w:hAnsi="AvenirNext forINTUIT"/>
                <w:i/>
                <w:sz w:val="22"/>
              </w:rPr>
              <w:t>d inspiration you will need for</w:t>
            </w:r>
          </w:p>
          <w:p w14:paraId="2F279B7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the</w:t>
            </w:r>
            <w:proofErr w:type="gramEnd"/>
            <w:r w:rsidRPr="003A41FA">
              <w:rPr>
                <w:rFonts w:ascii="AvenirNext forINTUIT" w:hAnsi="AvenirNext forINTUIT"/>
                <w:i/>
                <w:sz w:val="22"/>
              </w:rPr>
              <w:t xml:space="preserve"> digital journey ahead. Several of this year’s trends are responses to persistent IT </w:t>
            </w:r>
          </w:p>
          <w:p w14:paraId="7EF57B8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challenges</w:t>
            </w:r>
            <w:proofErr w:type="gramEnd"/>
            <w:r w:rsidRPr="003A41FA">
              <w:rPr>
                <w:rFonts w:ascii="AvenirNext forINTUIT" w:hAnsi="AvenirNext forINTUIT"/>
                <w:i/>
                <w:sz w:val="22"/>
              </w:rPr>
              <w:t xml:space="preserve">. Others represent technology-specific dimensions of larger enterprise </w:t>
            </w:r>
          </w:p>
          <w:p w14:paraId="46BEA1CA"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opportunities</w:t>
            </w:r>
            <w:proofErr w:type="gramEnd"/>
            <w:r w:rsidRPr="003A41FA">
              <w:rPr>
                <w:rFonts w:ascii="AvenirNext forINTUIT" w:hAnsi="AvenirNext forINTUIT"/>
                <w:i/>
                <w:sz w:val="22"/>
              </w:rPr>
              <w:t>. All are poised to drive significant change and transform business in</w:t>
            </w:r>
          </w:p>
          <w:p w14:paraId="2227B1FC" w14:textId="01AF8CF1" w:rsidR="003A41FA" w:rsidRPr="003A41FA" w:rsidRDefault="003A41FA" w:rsidP="003A41FA">
            <w:pPr>
              <w:jc w:val="center"/>
              <w:rPr>
                <w:rFonts w:ascii="AvenirNext forINTUIT" w:hAnsi="AvenirNext forINTUIT"/>
                <w:i/>
                <w:sz w:val="22"/>
              </w:rPr>
            </w:pPr>
            <w:r w:rsidRPr="003A41FA">
              <w:rPr>
                <w:rFonts w:ascii="AvenirNext forINTUIT" w:hAnsi="AvenirNext forINTUIT"/>
                <w:i/>
                <w:sz w:val="22"/>
              </w:rPr>
              <w:t xml:space="preserve"> </w:t>
            </w:r>
            <w:proofErr w:type="gramStart"/>
            <w:r w:rsidRPr="003A41FA">
              <w:rPr>
                <w:rFonts w:ascii="AvenirNext forINTUIT" w:hAnsi="AvenirNext forINTUIT"/>
                <w:i/>
                <w:sz w:val="22"/>
              </w:rPr>
              <w:t>unpredictable</w:t>
            </w:r>
            <w:proofErr w:type="gramEnd"/>
            <w:r w:rsidRPr="003A41FA">
              <w:rPr>
                <w:rFonts w:ascii="AvenirNext forINTUIT" w:hAnsi="AvenirNext forINTUIT"/>
                <w:i/>
                <w:sz w:val="22"/>
              </w:rPr>
              <w:t xml:space="preserve"> ways.”</w:t>
            </w:r>
          </w:p>
          <w:p w14:paraId="1529F1E8" w14:textId="1B3EC8FB" w:rsidR="0027280D" w:rsidRPr="003A41FA" w:rsidRDefault="003A41FA" w:rsidP="003A41FA">
            <w:pPr>
              <w:rPr>
                <w:rFonts w:ascii="AvenirNext forINTUIT" w:hAnsi="AvenirNext forINTUIT"/>
                <w:i/>
                <w:sz w:val="22"/>
              </w:rPr>
            </w:pPr>
            <w:r w:rsidRPr="003A41FA">
              <w:rPr>
                <w:rFonts w:ascii="AvenirNext forINTUIT" w:hAnsi="AvenirNext forINTUIT"/>
                <w:i/>
                <w:noProof/>
                <w:sz w:val="22"/>
              </w:rPr>
              <w:drawing>
                <wp:anchor distT="0" distB="0" distL="114300" distR="114300" simplePos="0" relativeHeight="251679744" behindDoc="0" locked="0" layoutInCell="1" allowOverlap="1" wp14:anchorId="29201DA1" wp14:editId="26FB24A1">
                  <wp:simplePos x="0" y="0"/>
                  <wp:positionH relativeFrom="column">
                    <wp:posOffset>-488496</wp:posOffset>
                  </wp:positionH>
                  <wp:positionV relativeFrom="paragraph">
                    <wp:posOffset>444954</wp:posOffset>
                  </wp:positionV>
                  <wp:extent cx="7465871" cy="4218709"/>
                  <wp:effectExtent l="0" t="0" r="1905" b="0"/>
                  <wp:wrapNone/>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tech-trends-2020-infographic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5871" cy="421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1FA">
              <w:rPr>
                <w:rFonts w:ascii="AvenirNext forINTUIT" w:hAnsi="AvenirNext forINTUIT"/>
                <w:i/>
                <w:sz w:val="22"/>
              </w:rPr>
              <w:br w:type="page"/>
            </w:r>
          </w:p>
        </w:tc>
        <w:tc>
          <w:tcPr>
            <w:tcW w:w="584" w:type="dxa"/>
          </w:tcPr>
          <w:p w14:paraId="0532001E" w14:textId="77777777" w:rsidR="0027280D" w:rsidRPr="00E84071" w:rsidRDefault="0027280D" w:rsidP="00A907C3">
            <w:pPr>
              <w:rPr>
                <w:rFonts w:ascii="AvenirNext forINTUIT" w:hAnsi="AvenirNext forINTUIT"/>
              </w:rPr>
            </w:pPr>
          </w:p>
        </w:tc>
      </w:tr>
    </w:tbl>
    <w:p w14:paraId="794DDDF8" w14:textId="77777777" w:rsidR="0027280D" w:rsidRPr="00E84071" w:rsidRDefault="0027280D" w:rsidP="0027280D">
      <w:pPr>
        <w:rPr>
          <w:rFonts w:ascii="AvenirNext forINTUIT" w:hAnsi="AvenirNext forINTUIT"/>
          <w:color w:val="476166" w:themeColor="accent1"/>
          <w:sz w:val="28"/>
          <w:szCs w:val="28"/>
        </w:rPr>
      </w:pPr>
    </w:p>
    <w:p w14:paraId="3B4976D1" w14:textId="77777777" w:rsidR="0027280D" w:rsidRPr="00E84071" w:rsidRDefault="0027280D" w:rsidP="0027280D">
      <w:pPr>
        <w:rPr>
          <w:rFonts w:ascii="AvenirNext forINTUIT" w:hAnsi="AvenirNext forINTUIT"/>
          <w:color w:val="476166" w:themeColor="accent1"/>
          <w:sz w:val="28"/>
          <w:szCs w:val="28"/>
        </w:rPr>
      </w:pPr>
    </w:p>
    <w:p w14:paraId="0C60165B" w14:textId="77777777" w:rsidR="0027280D" w:rsidRPr="00E84071" w:rsidRDefault="0027280D" w:rsidP="0027280D">
      <w:pPr>
        <w:rPr>
          <w:rFonts w:ascii="AvenirNext forINTUIT" w:hAnsi="AvenirNext forINTUIT"/>
          <w:color w:val="476166" w:themeColor="accent1"/>
          <w:sz w:val="28"/>
          <w:szCs w:val="28"/>
        </w:rPr>
      </w:pPr>
    </w:p>
    <w:p w14:paraId="5D466026" w14:textId="77777777" w:rsidR="0027280D" w:rsidRPr="00E84071" w:rsidRDefault="0027280D" w:rsidP="0027280D">
      <w:pPr>
        <w:rPr>
          <w:rFonts w:ascii="AvenirNext forINTUIT" w:hAnsi="AvenirNext forINTUIT"/>
          <w:color w:val="476166" w:themeColor="accent1"/>
          <w:sz w:val="28"/>
          <w:szCs w:val="28"/>
        </w:rPr>
      </w:pPr>
    </w:p>
    <w:p w14:paraId="6FE36965" w14:textId="52D5E36A" w:rsidR="0027280D" w:rsidRPr="00E84071" w:rsidRDefault="0027280D" w:rsidP="0027280D">
      <w:pPr>
        <w:rPr>
          <w:rFonts w:ascii="AvenirNext forINTUIT" w:hAnsi="AvenirNext forINTUIT"/>
          <w:color w:val="476166" w:themeColor="accent1"/>
          <w:sz w:val="28"/>
          <w:szCs w:val="28"/>
        </w:rPr>
      </w:pPr>
    </w:p>
    <w:p w14:paraId="11CB83CD" w14:textId="77777777" w:rsidR="0027280D" w:rsidRPr="00E84071" w:rsidRDefault="0027280D" w:rsidP="0027280D">
      <w:pPr>
        <w:rPr>
          <w:rFonts w:ascii="AvenirNext forINTUIT" w:hAnsi="AvenirNext forINTUIT"/>
          <w:color w:val="476166" w:themeColor="accent1"/>
          <w:sz w:val="28"/>
          <w:szCs w:val="28"/>
        </w:rPr>
      </w:pPr>
    </w:p>
    <w:p w14:paraId="478C05A5" w14:textId="1ED42EF4"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1BC6BAB4"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7A446D61" w14:textId="77777777" w:rsidTr="00E45703">
        <w:trPr>
          <w:trHeight w:val="9736"/>
        </w:trPr>
        <w:tc>
          <w:tcPr>
            <w:tcW w:w="284" w:type="dxa"/>
          </w:tcPr>
          <w:p w14:paraId="660EC7AF" w14:textId="77777777" w:rsidR="0027280D" w:rsidRPr="00E84071" w:rsidRDefault="0027280D" w:rsidP="00A907C3">
            <w:pPr>
              <w:rPr>
                <w:rFonts w:ascii="AvenirNext forINTUIT" w:hAnsi="AvenirNext forINTUIT"/>
              </w:rPr>
            </w:pPr>
          </w:p>
          <w:p w14:paraId="600F7950" w14:textId="77777777" w:rsidR="0027280D" w:rsidRPr="00E84071" w:rsidRDefault="0027280D" w:rsidP="00A907C3">
            <w:pPr>
              <w:rPr>
                <w:rFonts w:ascii="AvenirNext forINTUIT" w:hAnsi="AvenirNext forINTUIT"/>
              </w:rPr>
            </w:pPr>
          </w:p>
          <w:p w14:paraId="4CADCBC0" w14:textId="77777777" w:rsidR="0027280D" w:rsidRPr="00E84071" w:rsidRDefault="0027280D" w:rsidP="00A907C3">
            <w:pPr>
              <w:rPr>
                <w:rFonts w:ascii="AvenirNext forINTUIT" w:hAnsi="AvenirNext forINTUIT"/>
              </w:rPr>
            </w:pPr>
          </w:p>
          <w:p w14:paraId="426E6ED9"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19F5C77" w14:textId="4C6CFE0F" w:rsidR="0027280D" w:rsidRPr="00E84071" w:rsidRDefault="003A41FA" w:rsidP="00A907C3">
            <w:pPr>
              <w:pStyle w:val="Heading5"/>
              <w:rPr>
                <w:rFonts w:ascii="AvenirNext forINTUIT" w:hAnsi="AvenirNext forINTUIT"/>
                <w:sz w:val="44"/>
                <w:szCs w:val="44"/>
              </w:rPr>
            </w:pPr>
            <w:r>
              <w:rPr>
                <w:rFonts w:ascii="AvenirNext forINTUIT" w:hAnsi="AvenirNext forINTUIT"/>
                <w:sz w:val="44"/>
                <w:szCs w:val="44"/>
              </w:rPr>
              <w:t xml:space="preserve">5. </w:t>
            </w:r>
            <w:r w:rsidR="0027280D">
              <w:rPr>
                <w:rFonts w:ascii="AvenirNext forINTUIT" w:hAnsi="AvenirNext forINTUIT"/>
                <w:sz w:val="44"/>
                <w:szCs w:val="44"/>
              </w:rPr>
              <w:t>X</w:t>
            </w:r>
            <w:r>
              <w:rPr>
                <w:rFonts w:ascii="AvenirNext forINTUIT" w:hAnsi="AvenirNext forINTUIT"/>
                <w:sz w:val="44"/>
                <w:szCs w:val="44"/>
              </w:rPr>
              <w:t>VI Project: SocialCare Chat</w:t>
            </w:r>
          </w:p>
          <w:p w14:paraId="79AB0EB4" w14:textId="57F222B0" w:rsidR="0027280D" w:rsidRPr="00E84071" w:rsidRDefault="0027280D" w:rsidP="00A907C3">
            <w:pPr>
              <w:rPr>
                <w:rFonts w:ascii="AvenirNext forINTUIT" w:hAnsi="AvenirNext forINTUIT"/>
                <w:b/>
                <w:color w:val="476166" w:themeColor="accent1"/>
                <w:sz w:val="28"/>
                <w:szCs w:val="28"/>
              </w:rPr>
            </w:pPr>
          </w:p>
          <w:p w14:paraId="3260088D" w14:textId="67727301" w:rsidR="0027280D" w:rsidRPr="00C33FA9" w:rsidRDefault="005D66AD" w:rsidP="00A907C3">
            <w:pPr>
              <w:pStyle w:val="NoSpacing"/>
              <w:rPr>
                <w:rFonts w:ascii="AvenirNext forINTUIT" w:hAnsi="AvenirNext forINTUIT"/>
              </w:rPr>
            </w:pPr>
            <w:r w:rsidRPr="005D66AD">
              <w:rPr>
                <w:rFonts w:ascii="AvenirNext forINTUIT" w:hAnsi="AvenirNext forINTUIT"/>
                <w:b/>
                <w:noProof/>
                <w:color w:val="476166" w:themeColor="accent1"/>
                <w:sz w:val="28"/>
                <w:szCs w:val="28"/>
              </w:rPr>
              <w:drawing>
                <wp:anchor distT="0" distB="0" distL="114300" distR="114300" simplePos="0" relativeHeight="251681792" behindDoc="0" locked="0" layoutInCell="1" allowOverlap="1" wp14:anchorId="56138EA9" wp14:editId="08C8CF5A">
                  <wp:simplePos x="0" y="0"/>
                  <wp:positionH relativeFrom="column">
                    <wp:posOffset>1469390</wp:posOffset>
                  </wp:positionH>
                  <wp:positionV relativeFrom="paragraph">
                    <wp:posOffset>12065</wp:posOffset>
                  </wp:positionV>
                  <wp:extent cx="3429906" cy="5423256"/>
                  <wp:effectExtent l="0" t="0" r="0" b="0"/>
                  <wp:wrapNone/>
                  <wp:docPr id="24" name="Picture 24"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app pics\1op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906" cy="5423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4D820" w14:textId="5E4EA8E3" w:rsidR="0027280D" w:rsidRPr="00C95530" w:rsidRDefault="0027280D" w:rsidP="00A907C3">
            <w:pPr>
              <w:pStyle w:val="NoSpacing"/>
              <w:rPr>
                <w:rFonts w:ascii="AvenirNext forINTUIT" w:hAnsi="AvenirNext forINTUIT"/>
              </w:rPr>
            </w:pPr>
          </w:p>
          <w:p w14:paraId="6B54015D" w14:textId="17AD1E5C" w:rsidR="0027280D" w:rsidRPr="00E84071" w:rsidRDefault="0027280D" w:rsidP="00C67B8C">
            <w:pPr>
              <w:pStyle w:val="NoSpacing"/>
              <w:jc w:val="center"/>
              <w:rPr>
                <w:rFonts w:ascii="AvenirNext forINTUIT" w:hAnsi="AvenirNext forINTUIT"/>
                <w:b/>
                <w:color w:val="476166" w:themeColor="accent1"/>
                <w:sz w:val="28"/>
                <w:szCs w:val="28"/>
              </w:rPr>
            </w:pPr>
          </w:p>
        </w:tc>
        <w:tc>
          <w:tcPr>
            <w:tcW w:w="442" w:type="dxa"/>
          </w:tcPr>
          <w:p w14:paraId="10C54067" w14:textId="77777777" w:rsidR="0027280D" w:rsidRPr="00E84071" w:rsidRDefault="0027280D" w:rsidP="00A907C3">
            <w:pPr>
              <w:rPr>
                <w:rFonts w:ascii="AvenirNext forINTUIT" w:hAnsi="AvenirNext forINTUIT"/>
              </w:rPr>
            </w:pPr>
          </w:p>
        </w:tc>
      </w:tr>
    </w:tbl>
    <w:p w14:paraId="3346AE34" w14:textId="00C095C3" w:rsidR="0027280D" w:rsidRPr="00E84071" w:rsidRDefault="0027280D" w:rsidP="0027280D">
      <w:pPr>
        <w:rPr>
          <w:rFonts w:ascii="AvenirNext forINTUIT" w:hAnsi="AvenirNext forINTUIT"/>
          <w:color w:val="476166" w:themeColor="accent1"/>
          <w:sz w:val="28"/>
          <w:szCs w:val="28"/>
        </w:rPr>
      </w:pPr>
    </w:p>
    <w:p w14:paraId="4276E651" w14:textId="237BF499" w:rsidR="0027280D" w:rsidRPr="00E84071" w:rsidRDefault="0027280D" w:rsidP="0027280D">
      <w:pPr>
        <w:rPr>
          <w:rFonts w:ascii="AvenirNext forINTUIT" w:hAnsi="AvenirNext forINTUIT"/>
          <w:color w:val="476166" w:themeColor="accent1"/>
          <w:sz w:val="28"/>
          <w:szCs w:val="28"/>
        </w:rPr>
      </w:pPr>
    </w:p>
    <w:p w14:paraId="3AEEC7FE" w14:textId="77777777" w:rsidR="0027280D" w:rsidRPr="00E84071" w:rsidRDefault="0027280D" w:rsidP="0027280D">
      <w:pPr>
        <w:rPr>
          <w:rFonts w:ascii="AvenirNext forINTUIT" w:hAnsi="AvenirNext forINTUIT"/>
          <w:color w:val="476166" w:themeColor="accent1"/>
          <w:sz w:val="28"/>
          <w:szCs w:val="28"/>
        </w:rPr>
      </w:pPr>
    </w:p>
    <w:p w14:paraId="757B39E8" w14:textId="77777777"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041805F6"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4969563" w14:textId="77777777" w:rsidTr="004A5BE6">
        <w:trPr>
          <w:trHeight w:val="4546"/>
        </w:trPr>
        <w:tc>
          <w:tcPr>
            <w:tcW w:w="284" w:type="dxa"/>
          </w:tcPr>
          <w:p w14:paraId="468580B3" w14:textId="77777777" w:rsidR="0027280D" w:rsidRPr="00E84071" w:rsidRDefault="0027280D" w:rsidP="00A907C3">
            <w:pPr>
              <w:rPr>
                <w:rFonts w:ascii="AvenirNext forINTUIT" w:hAnsi="AvenirNext forINTUIT"/>
              </w:rPr>
            </w:pPr>
          </w:p>
          <w:p w14:paraId="0AA73CAE" w14:textId="77777777" w:rsidR="0027280D" w:rsidRPr="00E84071" w:rsidRDefault="0027280D" w:rsidP="00A907C3">
            <w:pPr>
              <w:rPr>
                <w:rFonts w:ascii="AvenirNext forINTUIT" w:hAnsi="AvenirNext forINTUIT"/>
              </w:rPr>
            </w:pPr>
          </w:p>
          <w:p w14:paraId="4CCF9708" w14:textId="77777777" w:rsidR="0027280D" w:rsidRPr="00E84071" w:rsidRDefault="0027280D" w:rsidP="00A907C3">
            <w:pPr>
              <w:rPr>
                <w:rFonts w:ascii="AvenirNext forINTUIT" w:hAnsi="AvenirNext forINTUIT"/>
              </w:rPr>
            </w:pPr>
          </w:p>
          <w:p w14:paraId="52E1F41C"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15EA6B8" w14:textId="6C612AB7" w:rsidR="0027280D" w:rsidRPr="00E84071" w:rsidRDefault="00735E6C" w:rsidP="00A907C3">
            <w:pPr>
              <w:pStyle w:val="Heading5"/>
              <w:rPr>
                <w:rFonts w:ascii="AvenirNext forINTUIT" w:hAnsi="AvenirNext forINTUIT"/>
                <w:sz w:val="44"/>
                <w:szCs w:val="44"/>
              </w:rPr>
            </w:pPr>
            <w:r>
              <w:rPr>
                <w:rFonts w:ascii="AvenirNext forINTUIT" w:hAnsi="AvenirNext forINTUIT"/>
                <w:sz w:val="44"/>
                <w:szCs w:val="44"/>
              </w:rPr>
              <w:t>Overview of: SocialCare Chat</w:t>
            </w:r>
          </w:p>
          <w:p w14:paraId="672EC4CC" w14:textId="77777777" w:rsidR="0027280D" w:rsidRPr="00E84071" w:rsidRDefault="0027280D" w:rsidP="00A907C3">
            <w:pPr>
              <w:rPr>
                <w:rFonts w:ascii="AvenirNext forINTUIT" w:hAnsi="AvenirNext forINTUIT"/>
                <w:b/>
                <w:color w:val="476166" w:themeColor="accent1"/>
                <w:sz w:val="28"/>
                <w:szCs w:val="28"/>
              </w:rPr>
            </w:pPr>
          </w:p>
          <w:p w14:paraId="5DBA8BF2" w14:textId="726FAFAE" w:rsidR="00735E6C" w:rsidRPr="005C5E40" w:rsidRDefault="00A274D8" w:rsidP="005C5E40">
            <w:pPr>
              <w:pStyle w:val="NoSpacing"/>
              <w:rPr>
                <w:rFonts w:ascii="AvenirNext forINTUIT" w:hAnsi="AvenirNext forINTUIT"/>
              </w:rPr>
            </w:pPr>
            <w:r>
              <w:rPr>
                <w:rFonts w:ascii="AvenirNext forINTUIT" w:hAnsi="AvenirNext forINTUIT"/>
              </w:rPr>
              <w:t>SocialCare Chat</w:t>
            </w:r>
            <w:r w:rsidR="00735E6C" w:rsidRPr="005C5E40">
              <w:rPr>
                <w:rFonts w:ascii="AvenirNext forINTUIT" w:hAnsi="AvenirNext forINTUIT"/>
              </w:rPr>
              <w:t xml:space="preserve"> project is a software developed by XVI to make digital communication easier for the elderly. With the current climate of COVID-19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sidRPr="005C5E40">
              <w:rPr>
                <w:rFonts w:ascii="AvenirNext forINTUIT" w:hAnsi="AvenirNext forINTUIT"/>
              </w:rPr>
              <w:t xml:space="preserve"> how to make digital communication</w:t>
            </w:r>
            <w:r w:rsidR="00735E6C" w:rsidRPr="005C5E40">
              <w:rPr>
                <w:rFonts w:ascii="AvenirNext forINTUIT" w:hAnsi="AvenirNext forINTUIT"/>
              </w:rPr>
              <w:t xml:space="preserve"> easier for those who may struggle with using it. </w:t>
            </w:r>
            <w:r>
              <w:rPr>
                <w:rFonts w:ascii="AvenirNext forINTUIT" w:hAnsi="AvenirNext forINTUIT"/>
              </w:rPr>
              <w:t>SocialCare Chat</w:t>
            </w:r>
            <w:r w:rsidR="00735E6C" w:rsidRPr="005C5E40">
              <w:rPr>
                <w:rFonts w:ascii="AvenirNext forINTUIT" w:hAnsi="AvenirNext forINTUIT"/>
              </w:rPr>
              <w:t xml:space="preserve"> won’t only focus on voice communication, it will also give users to ability to video call, play games together, and share multimedia – with further developments to come in the future.</w:t>
            </w:r>
          </w:p>
          <w:p w14:paraId="44351870" w14:textId="77777777" w:rsidR="007A1514" w:rsidRPr="005C5E40" w:rsidRDefault="007A1514" w:rsidP="005C5E40">
            <w:pPr>
              <w:pStyle w:val="NoSpacing"/>
              <w:rPr>
                <w:rFonts w:ascii="AvenirNext forINTUIT" w:hAnsi="AvenirNext forINTUIT"/>
              </w:rPr>
            </w:pPr>
          </w:p>
          <w:p w14:paraId="5897A392" w14:textId="6C94B060"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big picture for </w:t>
            </w:r>
            <w:r w:rsidR="00A274D8">
              <w:rPr>
                <w:rFonts w:ascii="AvenirNext forINTUIT" w:hAnsi="AvenirNext forINTUIT"/>
              </w:rPr>
              <w:t>SocialCare Chat</w:t>
            </w:r>
            <w:r w:rsidRPr="005C5E40">
              <w:rPr>
                <w:rFonts w:ascii="AvenirNext forINTUIT" w:hAnsi="AvenirNext forINTUIT"/>
              </w:rPr>
              <w:t xml:space="preserve">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w:t>
            </w:r>
            <w:r w:rsidR="00A274D8">
              <w:rPr>
                <w:rFonts w:ascii="AvenirNext forINTUIT" w:hAnsi="AvenirNext forINTUIT"/>
              </w:rPr>
              <w:t>SocialCare Chat</w:t>
            </w:r>
            <w:r w:rsidRPr="005C5E40">
              <w:rPr>
                <w:rFonts w:ascii="AvenirNext forINTUIT" w:hAnsi="AvenirNext forINTUIT"/>
              </w:rPr>
              <w:t xml:space="preserve"> will be a great starting platform for the elderly that are unfamiliar with the use of digital communication, and may also help reduce any anxiety that they may feel when using technology. XVI’s main focus for this software is to help the elderly feel more confident in their ability to use technology, and feel more connected with their loved ones.</w:t>
            </w:r>
          </w:p>
          <w:p w14:paraId="0840ABCA" w14:textId="5E997BFD" w:rsidR="0027280D" w:rsidRPr="005C5E40" w:rsidRDefault="0027280D" w:rsidP="005C5E40">
            <w:pPr>
              <w:pStyle w:val="NoSpacing"/>
              <w:rPr>
                <w:rFonts w:ascii="AvenirNext forINTUIT" w:hAnsi="AvenirNext forINTUIT"/>
              </w:rPr>
            </w:pPr>
          </w:p>
          <w:p w14:paraId="2138DFE0"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A907C3">
            <w:pPr>
              <w:pStyle w:val="NoSpacing"/>
              <w:rPr>
                <w:rFonts w:ascii="AvenirNext forINTUIT" w:hAnsi="AvenirNext forINTUIT"/>
              </w:rPr>
            </w:pPr>
          </w:p>
          <w:p w14:paraId="76650B43" w14:textId="77777777" w:rsidR="00635D4C" w:rsidRPr="005C5E40" w:rsidRDefault="00635D4C" w:rsidP="00635D4C">
            <w:pPr>
              <w:pStyle w:val="NoSpacing"/>
              <w:rPr>
                <w:rFonts w:ascii="AvenirNext forINTUIT" w:hAnsi="AvenirNext forINTUIT"/>
              </w:rPr>
            </w:pPr>
            <w:r w:rsidRPr="005C5E40">
              <w:rPr>
                <w:rFonts w:ascii="AvenirNext forINTUIT" w:hAnsi="AvenirNext forINTUIT"/>
              </w:rPr>
              <w:t>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developmental focus. Transparency, privacy and security are integral to the ethics and morals of XVI; we take user privacy and security seriously, and will endeavor to focus on protecting users and their data, unlike other companies that potentially seek financial gain from exploiting user data on software such as this.</w:t>
            </w:r>
          </w:p>
          <w:p w14:paraId="2B6AE465"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442" w:type="dxa"/>
          </w:tcPr>
          <w:p w14:paraId="3EC8B362" w14:textId="77777777" w:rsidR="0027280D" w:rsidRPr="00E84071" w:rsidRDefault="0027280D" w:rsidP="00A907C3">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06823910" w14:textId="77777777" w:rsidR="0027280D" w:rsidRPr="00E84071" w:rsidRDefault="0027280D" w:rsidP="0027280D">
      <w:pPr>
        <w:rPr>
          <w:rFonts w:ascii="AvenirNext forINTUIT" w:hAnsi="AvenirNext forINTUIT"/>
          <w:color w:val="476166" w:themeColor="accent1"/>
          <w:sz w:val="28"/>
          <w:szCs w:val="28"/>
        </w:rPr>
      </w:pPr>
    </w:p>
    <w:p w14:paraId="4CD3DEF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107C4B9" w14:textId="77777777" w:rsidTr="004A5BE6">
        <w:trPr>
          <w:trHeight w:val="8602"/>
        </w:trPr>
        <w:tc>
          <w:tcPr>
            <w:tcW w:w="284" w:type="dxa"/>
          </w:tcPr>
          <w:p w14:paraId="771EC1B6" w14:textId="77777777" w:rsidR="0027280D" w:rsidRPr="007A1514" w:rsidRDefault="0027280D" w:rsidP="00A907C3">
            <w:pPr>
              <w:rPr>
                <w:rFonts w:ascii="AvenirNext forINTUIT" w:hAnsi="AvenirNext forINTUIT"/>
                <w:sz w:val="22"/>
                <w:szCs w:val="22"/>
              </w:rPr>
            </w:pPr>
          </w:p>
          <w:p w14:paraId="71FA6497" w14:textId="77777777" w:rsidR="0027280D" w:rsidRPr="007A1514" w:rsidRDefault="0027280D" w:rsidP="00A907C3">
            <w:pPr>
              <w:rPr>
                <w:rFonts w:ascii="AvenirNext forINTUIT" w:hAnsi="AvenirNext forINTUIT"/>
                <w:sz w:val="22"/>
                <w:szCs w:val="22"/>
              </w:rPr>
            </w:pPr>
          </w:p>
          <w:p w14:paraId="2DF1F044" w14:textId="77777777" w:rsidR="0027280D" w:rsidRPr="007A1514" w:rsidRDefault="0027280D" w:rsidP="00A907C3">
            <w:pPr>
              <w:rPr>
                <w:rFonts w:ascii="AvenirNext forINTUIT" w:hAnsi="AvenirNext forINTUIT"/>
                <w:sz w:val="22"/>
                <w:szCs w:val="22"/>
              </w:rPr>
            </w:pPr>
          </w:p>
          <w:p w14:paraId="359B1A79" w14:textId="77777777" w:rsidR="0027280D" w:rsidRPr="007A1514" w:rsidRDefault="0027280D" w:rsidP="00A907C3">
            <w:pPr>
              <w:rPr>
                <w:rFonts w:ascii="AvenirNext forINTUIT" w:hAnsi="AvenirNext forINTUIT"/>
                <w:sz w:val="22"/>
                <w:szCs w:val="22"/>
              </w:rPr>
            </w:pPr>
          </w:p>
        </w:tc>
        <w:tc>
          <w:tcPr>
            <w:tcW w:w="10064" w:type="dxa"/>
            <w:tcBorders>
              <w:top w:val="single" w:sz="18" w:space="0" w:color="476166" w:themeColor="accent1"/>
              <w:bottom w:val="single" w:sz="18" w:space="0" w:color="476166" w:themeColor="accent1"/>
            </w:tcBorders>
          </w:tcPr>
          <w:p w14:paraId="3261A52D" w14:textId="77777777" w:rsidR="007A1514" w:rsidRPr="007A1514" w:rsidRDefault="007A1514" w:rsidP="007A1514">
            <w:pPr>
              <w:rPr>
                <w:rFonts w:ascii="AvenirNext forINTUIT" w:hAnsi="AvenirNext forINTUIT"/>
                <w:sz w:val="22"/>
                <w:szCs w:val="22"/>
              </w:rPr>
            </w:pPr>
          </w:p>
          <w:p w14:paraId="0AD8295B" w14:textId="77777777" w:rsidR="007A1514" w:rsidRPr="007A1514" w:rsidRDefault="007A1514" w:rsidP="007A1514">
            <w:pPr>
              <w:rPr>
                <w:rFonts w:ascii="AvenirNext forINTUIT" w:hAnsi="AvenirNext forINTUIT"/>
                <w:b/>
                <w:sz w:val="22"/>
                <w:szCs w:val="22"/>
              </w:rPr>
            </w:pPr>
            <w:r w:rsidRPr="007A1514">
              <w:rPr>
                <w:rFonts w:ascii="AvenirNext forINTUIT" w:hAnsi="AvenirNext forINTUIT"/>
                <w:b/>
                <w:sz w:val="22"/>
                <w:szCs w:val="22"/>
              </w:rPr>
              <w:br w:type="page"/>
            </w:r>
          </w:p>
          <w:p w14:paraId="07915FBC" w14:textId="23F3D6CC" w:rsidR="0027280D" w:rsidRPr="007A1514" w:rsidRDefault="005D66AD" w:rsidP="005D66AD">
            <w:pPr>
              <w:pStyle w:val="NoSpacing"/>
              <w:jc w:val="center"/>
              <w:rPr>
                <w:rFonts w:ascii="AvenirNext forINTUIT" w:hAnsi="AvenirNext forINTUIT"/>
                <w:b/>
                <w:color w:val="476166" w:themeColor="accent1"/>
              </w:rPr>
            </w:pPr>
            <w:r>
              <w:rPr>
                <w:noProof/>
              </w:rPr>
              <w:drawing>
                <wp:inline distT="0" distB="0" distL="0" distR="0" wp14:anchorId="5C841245" wp14:editId="46758F61">
                  <wp:extent cx="4604657" cy="2761087"/>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526" cy="2764007"/>
                          </a:xfrm>
                          <a:prstGeom prst="rect">
                            <a:avLst/>
                          </a:prstGeom>
                        </pic:spPr>
                      </pic:pic>
                    </a:graphicData>
                  </a:graphic>
                </wp:inline>
              </w:drawing>
            </w:r>
          </w:p>
        </w:tc>
        <w:tc>
          <w:tcPr>
            <w:tcW w:w="442" w:type="dxa"/>
          </w:tcPr>
          <w:p w14:paraId="6F126DB6" w14:textId="77777777" w:rsidR="0027280D" w:rsidRPr="00E84071" w:rsidRDefault="0027280D" w:rsidP="00A907C3">
            <w:pPr>
              <w:rPr>
                <w:rFonts w:ascii="AvenirNext forINTUIT" w:hAnsi="AvenirNext forINTUIT"/>
              </w:rPr>
            </w:pPr>
          </w:p>
        </w:tc>
      </w:tr>
    </w:tbl>
    <w:p w14:paraId="1212AC60" w14:textId="77777777" w:rsidR="0027280D" w:rsidRPr="00E84071" w:rsidRDefault="0027280D" w:rsidP="0027280D">
      <w:pPr>
        <w:rPr>
          <w:rFonts w:ascii="AvenirNext forINTUIT" w:hAnsi="AvenirNext forINTUIT"/>
          <w:color w:val="476166" w:themeColor="accent1"/>
          <w:sz w:val="28"/>
          <w:szCs w:val="28"/>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p w14:paraId="6A53B93E" w14:textId="77777777" w:rsidR="001C501E" w:rsidRPr="00E84071" w:rsidRDefault="001C501E" w:rsidP="001C501E">
      <w:pPr>
        <w:rPr>
          <w:rFonts w:ascii="AvenirNext forINTUIT" w:hAnsi="AvenirNext forINTUIT"/>
        </w:rPr>
      </w:pPr>
    </w:p>
    <w:p w14:paraId="28F6680D" w14:textId="77777777" w:rsidR="001C501E" w:rsidRPr="00E84071" w:rsidRDefault="001C501E" w:rsidP="001C501E">
      <w:pPr>
        <w:rPr>
          <w:rFonts w:ascii="AvenirNext forINTUIT" w:hAnsi="AvenirNext forINTUIT"/>
          <w:color w:val="476166" w:themeColor="accent1"/>
          <w:sz w:val="28"/>
          <w:szCs w:val="28"/>
        </w:rPr>
      </w:pPr>
    </w:p>
    <w:p w14:paraId="10027D1D" w14:textId="77777777" w:rsidR="001C501E" w:rsidRPr="00E84071" w:rsidRDefault="001C501E" w:rsidP="001C501E">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1C501E" w:rsidRPr="00E84071" w14:paraId="413792C4" w14:textId="77777777" w:rsidTr="00A907C3">
        <w:trPr>
          <w:trHeight w:val="4546"/>
        </w:trPr>
        <w:tc>
          <w:tcPr>
            <w:tcW w:w="284" w:type="dxa"/>
          </w:tcPr>
          <w:p w14:paraId="4A867277" w14:textId="77777777" w:rsidR="001C501E" w:rsidRPr="00E84071" w:rsidRDefault="001C501E" w:rsidP="00A907C3">
            <w:pPr>
              <w:rPr>
                <w:rFonts w:ascii="AvenirNext forINTUIT" w:hAnsi="AvenirNext forINTUIT"/>
              </w:rPr>
            </w:pPr>
          </w:p>
          <w:p w14:paraId="22E20A29" w14:textId="77777777" w:rsidR="001C501E" w:rsidRPr="00E84071" w:rsidRDefault="001C501E" w:rsidP="00A907C3">
            <w:pPr>
              <w:rPr>
                <w:rFonts w:ascii="AvenirNext forINTUIT" w:hAnsi="AvenirNext forINTUIT"/>
              </w:rPr>
            </w:pPr>
          </w:p>
          <w:p w14:paraId="54AC92F2" w14:textId="77777777" w:rsidR="001C501E" w:rsidRPr="00E84071" w:rsidRDefault="001C501E" w:rsidP="00A907C3">
            <w:pPr>
              <w:rPr>
                <w:rFonts w:ascii="AvenirNext forINTUIT" w:hAnsi="AvenirNext forINTUIT"/>
              </w:rPr>
            </w:pPr>
          </w:p>
          <w:p w14:paraId="7B8E35C3" w14:textId="77777777" w:rsidR="001C501E" w:rsidRPr="00E84071" w:rsidRDefault="001C501E"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9B1709B" w14:textId="4525695D" w:rsidR="001C501E" w:rsidRPr="00894F7B" w:rsidRDefault="001C501E" w:rsidP="00A907C3">
            <w:pPr>
              <w:pStyle w:val="Heading5"/>
              <w:rPr>
                <w:rFonts w:ascii="AvenirNext forINTUIT" w:hAnsi="AvenirNext forINTUIT"/>
                <w:sz w:val="32"/>
                <w:szCs w:val="32"/>
              </w:rPr>
            </w:pPr>
            <w:r>
              <w:rPr>
                <w:rFonts w:ascii="AvenirNext forINTUIT" w:hAnsi="AvenirNext forINTUIT"/>
                <w:sz w:val="44"/>
                <w:szCs w:val="44"/>
              </w:rPr>
              <w:t>5.2 Detailed Description</w:t>
            </w:r>
            <w:r w:rsidR="00306EBE">
              <w:rPr>
                <w:rFonts w:ascii="AvenirNext forINTUIT" w:hAnsi="AvenirNext forINTUIT"/>
                <w:sz w:val="44"/>
                <w:szCs w:val="44"/>
              </w:rPr>
              <w:t xml:space="preserve">: </w:t>
            </w:r>
            <w:r w:rsidR="00D65AEA" w:rsidRPr="00306EBE">
              <w:rPr>
                <w:rFonts w:ascii="AvenirNext forINTUIT" w:hAnsi="AvenirNext forINTUIT"/>
                <w:sz w:val="44"/>
                <w:szCs w:val="44"/>
              </w:rPr>
              <w:t>Aims</w:t>
            </w:r>
          </w:p>
          <w:p w14:paraId="07D74029" w14:textId="42AD0AAF" w:rsidR="001C501E" w:rsidRPr="00C33FA9" w:rsidRDefault="001C501E" w:rsidP="00A907C3">
            <w:pPr>
              <w:pStyle w:val="NoSpacing"/>
              <w:rPr>
                <w:rFonts w:ascii="AvenirNext forINTUIT" w:hAnsi="AvenirNext forINTUIT"/>
              </w:rPr>
            </w:pPr>
          </w:p>
          <w:p w14:paraId="5FC28E01" w14:textId="6599B76D"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Team XVI intend to create an application that is easy for an elderly person to use and navigate. Most elderly people can be overwhelmed by technology and consequently are not interested in using it. Our aim was to detail the end-user experience and functionality. </w:t>
            </w:r>
          </w:p>
          <w:p w14:paraId="551EB42D" w14:textId="77777777" w:rsidR="002D5130" w:rsidRPr="002D5130" w:rsidRDefault="002D5130" w:rsidP="002D5130">
            <w:pPr>
              <w:pStyle w:val="NoSpacing"/>
              <w:rPr>
                <w:rFonts w:ascii="AvenirNext forINTUIT" w:hAnsi="AvenirNext forINTUIT"/>
              </w:rPr>
            </w:pPr>
          </w:p>
          <w:p w14:paraId="45CEB4EC" w14:textId="0AF9BB45"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Our first goal is to design a responsive user interface with larger buttons for the elderly. Elderly users are not as tech-literate as their younger counterparts, which could lead to confusion when needing to click on a link. Buttons however are a lot more intuitive for elderly users. For instance, even though they may still have troubles navigating, a television remote with big buttons can mostly be used by an elderly person. These buttons should also have visual representation of the function to create less confusion for the end user. </w:t>
            </w:r>
          </w:p>
          <w:p w14:paraId="2991EB9B" w14:textId="77777777" w:rsidR="002D5130" w:rsidRPr="002D5130" w:rsidRDefault="002D5130" w:rsidP="002D5130">
            <w:pPr>
              <w:pStyle w:val="NoSpacing"/>
              <w:rPr>
                <w:rFonts w:ascii="AvenirNext forINTUIT" w:hAnsi="AvenirNext forINTUIT"/>
              </w:rPr>
            </w:pPr>
          </w:p>
          <w:p w14:paraId="25FFA58A" w14:textId="17F4F861" w:rsidR="002D5130" w:rsidRPr="002D5130" w:rsidRDefault="002D5130" w:rsidP="002D5130">
            <w:pPr>
              <w:pStyle w:val="NoSpacing"/>
              <w:rPr>
                <w:rFonts w:ascii="AvenirNext forINTUIT" w:hAnsi="AvenirNext forINTUIT"/>
              </w:rPr>
            </w:pPr>
            <w:r w:rsidRPr="002D5130">
              <w:rPr>
                <w:rFonts w:ascii="AvenirNext forINTUIT" w:hAnsi="AvenirNext forINTUIT"/>
              </w:rPr>
              <w:t>We are committed to establishing two user interfaces for the end users of the application. One for users 65+ and another for the younger user. The team’s reasoning behind this is to keep settings and other more difficult menu items away from older users. These menus will cause intimidation and confusion. Younger users have much more experience with settings like changing passwords, and therefore they will be in control in these instances. The 65+ side of the application will mostly focus on communication. This leaves little to no menus for the elderly to get lost in.</w:t>
            </w:r>
          </w:p>
          <w:p w14:paraId="2BE966C6" w14:textId="77777777" w:rsidR="002D5130" w:rsidRPr="002D5130" w:rsidRDefault="002D5130" w:rsidP="002D5130">
            <w:pPr>
              <w:pStyle w:val="NoSpacing"/>
              <w:rPr>
                <w:rFonts w:ascii="AvenirNext forINTUIT" w:hAnsi="AvenirNext forINTUIT"/>
              </w:rPr>
            </w:pPr>
          </w:p>
          <w:p w14:paraId="5B7E76DF" w14:textId="77777777" w:rsidR="002D5130" w:rsidRPr="002D5130" w:rsidRDefault="002D5130" w:rsidP="002D5130">
            <w:pPr>
              <w:pStyle w:val="NoSpacing"/>
              <w:rPr>
                <w:rFonts w:ascii="AvenirNext forINTUIT" w:hAnsi="AvenirNext forINTUIT"/>
              </w:rPr>
            </w:pPr>
            <w:r w:rsidRPr="002D5130">
              <w:rPr>
                <w:rFonts w:ascii="AvenirNext forINTUIT" w:hAnsi="AvenirNext forINTUIT"/>
              </w:rPr>
              <w:t>Having not grown up with technology at an arm’s reach, the elderly are less likely to actively search out chat applications. In order to push the use of SocialCare Chat, we aim to market it more towards young people. Our goal here is to engage the young, informing them of the application’s special features for them to then educate their grandparents/parents about the app. This could be achieved by using millennial-</w:t>
            </w:r>
            <w:proofErr w:type="spellStart"/>
            <w:r w:rsidRPr="002D5130">
              <w:rPr>
                <w:rFonts w:ascii="AvenirNext forINTUIT" w:hAnsi="AvenirNext forINTUIT"/>
              </w:rPr>
              <w:t>esque</w:t>
            </w:r>
            <w:proofErr w:type="spellEnd"/>
            <w:r w:rsidRPr="002D5130">
              <w:rPr>
                <w:rFonts w:ascii="AvenirNext forINTUIT" w:hAnsi="AvenirNext forINTUIT"/>
              </w:rPr>
              <w:t xml:space="preserve"> marketing and advertising. Also, by designing the younger side of the application to feature elements that are very common in today’s popular applications.</w:t>
            </w:r>
          </w:p>
          <w:p w14:paraId="67C52628" w14:textId="77777777" w:rsidR="001C501E" w:rsidRPr="002D5130" w:rsidRDefault="001C501E" w:rsidP="00A907C3">
            <w:pPr>
              <w:pStyle w:val="NoSpacing"/>
              <w:rPr>
                <w:rFonts w:ascii="AvenirNext forINTUIT" w:hAnsi="AvenirNext forINTUIT"/>
              </w:rPr>
            </w:pPr>
          </w:p>
          <w:p w14:paraId="1155AE64" w14:textId="77777777" w:rsidR="001C501E" w:rsidRPr="00E84071" w:rsidRDefault="001C501E" w:rsidP="00A907C3">
            <w:pPr>
              <w:pStyle w:val="NoSpacing"/>
              <w:rPr>
                <w:rFonts w:ascii="AvenirNext forINTUIT" w:hAnsi="AvenirNext forINTUIT"/>
                <w:b/>
                <w:color w:val="476166" w:themeColor="accent1"/>
                <w:sz w:val="28"/>
                <w:szCs w:val="28"/>
              </w:rPr>
            </w:pPr>
          </w:p>
        </w:tc>
        <w:tc>
          <w:tcPr>
            <w:tcW w:w="442" w:type="dxa"/>
          </w:tcPr>
          <w:p w14:paraId="1F0FEE59" w14:textId="77777777" w:rsidR="001C501E" w:rsidRPr="00E84071" w:rsidRDefault="001C501E" w:rsidP="00A907C3">
            <w:pPr>
              <w:rPr>
                <w:rFonts w:ascii="AvenirNext forINTUIT" w:hAnsi="AvenirNext forINTUIT"/>
              </w:rPr>
            </w:pPr>
          </w:p>
        </w:tc>
      </w:tr>
    </w:tbl>
    <w:p w14:paraId="0C063928" w14:textId="77777777" w:rsidR="001C501E" w:rsidRPr="00E84071" w:rsidRDefault="001C501E" w:rsidP="001C501E">
      <w:pPr>
        <w:rPr>
          <w:rFonts w:ascii="AvenirNext forINTUIT" w:hAnsi="AvenirNext forINTUIT"/>
          <w:color w:val="476166" w:themeColor="accent1"/>
          <w:sz w:val="28"/>
          <w:szCs w:val="28"/>
        </w:rPr>
      </w:pPr>
    </w:p>
    <w:p w14:paraId="65CB5FBD" w14:textId="77777777" w:rsidR="001C501E" w:rsidRPr="00E84071" w:rsidRDefault="001C501E" w:rsidP="001C501E">
      <w:pPr>
        <w:rPr>
          <w:rFonts w:ascii="AvenirNext forINTUIT" w:hAnsi="AvenirNext forINTUIT"/>
          <w:color w:val="476166" w:themeColor="accent1"/>
          <w:sz w:val="28"/>
          <w:szCs w:val="28"/>
        </w:rPr>
      </w:pPr>
    </w:p>
    <w:p w14:paraId="4624B5F1" w14:textId="77777777" w:rsidR="001C501E" w:rsidRPr="00E84071" w:rsidRDefault="001C501E" w:rsidP="001C501E">
      <w:pPr>
        <w:rPr>
          <w:rFonts w:ascii="AvenirNext forINTUIT" w:hAnsi="AvenirNext forINTUIT"/>
          <w:color w:val="476166" w:themeColor="accent1"/>
          <w:sz w:val="28"/>
          <w:szCs w:val="28"/>
        </w:rPr>
      </w:pP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0DF0FCE4" w14:textId="265CCCCD"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5EAF933A" w14:textId="77777777" w:rsidTr="004A5BE6">
        <w:trPr>
          <w:trHeight w:val="4546"/>
        </w:trPr>
        <w:tc>
          <w:tcPr>
            <w:tcW w:w="284" w:type="dxa"/>
          </w:tcPr>
          <w:p w14:paraId="71227DDC" w14:textId="77777777" w:rsidR="0027280D" w:rsidRPr="00E84071" w:rsidRDefault="0027280D" w:rsidP="00A907C3">
            <w:pPr>
              <w:rPr>
                <w:rFonts w:ascii="AvenirNext forINTUIT" w:hAnsi="AvenirNext forINTUIT"/>
              </w:rPr>
            </w:pPr>
          </w:p>
          <w:p w14:paraId="53434241" w14:textId="77777777" w:rsidR="0027280D" w:rsidRPr="00E84071" w:rsidRDefault="0027280D" w:rsidP="00A907C3">
            <w:pPr>
              <w:rPr>
                <w:rFonts w:ascii="AvenirNext forINTUIT" w:hAnsi="AvenirNext forINTUIT"/>
              </w:rPr>
            </w:pPr>
          </w:p>
          <w:p w14:paraId="56518FA7" w14:textId="77777777" w:rsidR="0027280D" w:rsidRPr="00E84071" w:rsidRDefault="0027280D" w:rsidP="00A907C3">
            <w:pPr>
              <w:rPr>
                <w:rFonts w:ascii="AvenirNext forINTUIT" w:hAnsi="AvenirNext forINTUIT"/>
              </w:rPr>
            </w:pPr>
          </w:p>
          <w:p w14:paraId="1200E3EB"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347793" w14:textId="7F6005EA" w:rsidR="0027280D" w:rsidRPr="00E84071" w:rsidRDefault="005442DB" w:rsidP="00A907C3">
            <w:pPr>
              <w:pStyle w:val="Heading5"/>
              <w:rPr>
                <w:rFonts w:ascii="AvenirNext forINTUIT" w:hAnsi="AvenirNext forINTUIT"/>
                <w:sz w:val="44"/>
                <w:szCs w:val="44"/>
              </w:rPr>
            </w:pPr>
            <w:r>
              <w:rPr>
                <w:rFonts w:ascii="AvenirNext forINTUIT" w:hAnsi="AvenirNext forINTUIT"/>
                <w:sz w:val="44"/>
                <w:szCs w:val="44"/>
              </w:rPr>
              <w:t>Plans and Progress</w:t>
            </w:r>
          </w:p>
          <w:p w14:paraId="42DC2E00" w14:textId="77777777" w:rsidR="0027280D" w:rsidRPr="005C5E40" w:rsidRDefault="0027280D" w:rsidP="005C5E40">
            <w:pPr>
              <w:pStyle w:val="NoSpacing"/>
              <w:rPr>
                <w:rFonts w:ascii="AvenirNext forINTUIT" w:hAnsi="AvenirNext forINTUIT"/>
              </w:rPr>
            </w:pPr>
          </w:p>
          <w:p w14:paraId="03C627BF" w14:textId="214DCA40"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From the Royal Melbourne Institute of Technology University, a group of five individuals, XVI, have come together to expand on an idea that was born during these unprecedented times we face through the COVID-19 pandemic, introducing </w:t>
            </w:r>
            <w:r w:rsidR="00A274D8">
              <w:rPr>
                <w:rFonts w:ascii="AvenirNext forINTUIT" w:hAnsi="AvenirNext forINTUIT"/>
                <w:color w:val="000000"/>
              </w:rPr>
              <w:t>SocialCare Chat</w:t>
            </w:r>
            <w:r w:rsidRPr="005C5E40">
              <w:rPr>
                <w:rFonts w:ascii="AvenirNext forINTUIT" w:hAnsi="AvenirNext forINTUIT"/>
                <w:color w:val="000000"/>
              </w:rPr>
              <w:t xml:space="preserve">. </w:t>
            </w:r>
          </w:p>
          <w:p w14:paraId="63EF8B0C" w14:textId="77777777" w:rsidR="005442DB" w:rsidRPr="005C5E40" w:rsidRDefault="005442DB" w:rsidP="005C5E40">
            <w:pPr>
              <w:pStyle w:val="NoSpacing"/>
              <w:rPr>
                <w:rFonts w:ascii="AvenirNext forINTUIT" w:hAnsi="AvenirNext forINTUIT"/>
                <w:color w:val="000000"/>
              </w:rPr>
            </w:pPr>
          </w:p>
          <w:p w14:paraId="77B64231" w14:textId="3BC986EF" w:rsidR="005442DB" w:rsidRPr="005C5E40" w:rsidRDefault="00A274D8" w:rsidP="005C5E40">
            <w:pPr>
              <w:pStyle w:val="NoSpacing"/>
              <w:rPr>
                <w:rFonts w:ascii="AvenirNext forINTUIT" w:hAnsi="AvenirNext forINTUIT"/>
                <w:color w:val="000000"/>
              </w:rPr>
            </w:pPr>
            <w:r>
              <w:rPr>
                <w:rFonts w:ascii="AvenirNext forINTUIT" w:hAnsi="AvenirNext forINTUIT"/>
                <w:color w:val="000000"/>
              </w:rPr>
              <w:t>SocialCare Chat</w:t>
            </w:r>
            <w:r w:rsidR="005442DB" w:rsidRPr="005C5E40">
              <w:rPr>
                <w:rFonts w:ascii="AvenirNext forINTUIT" w:hAnsi="AvenirNext forINTUIT"/>
                <w:color w:val="000000"/>
              </w:rPr>
              <w:t xml:space="preserve"> will connect the elderly or those with a disability, to their loved ones and allow them to engage through the use of technology. All members from XVI have such fond memories with their grandparents, some members also have close family members with a form of disability. Experiencing firsthand the struggles our loved ones go through has given us the motivation to create an application specifically designed for them, so they too can be connected.  </w:t>
            </w:r>
          </w:p>
          <w:p w14:paraId="26165527" w14:textId="77777777" w:rsidR="005442DB" w:rsidRPr="005C5E40" w:rsidRDefault="005442DB" w:rsidP="005C5E40">
            <w:pPr>
              <w:pStyle w:val="NoSpacing"/>
              <w:rPr>
                <w:rFonts w:ascii="AvenirNext forINTUIT" w:hAnsi="AvenirNext forINTUIT"/>
                <w:color w:val="000000"/>
              </w:rPr>
            </w:pPr>
          </w:p>
          <w:p w14:paraId="41CD7CAE"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rPr>
              <w:t xml:space="preserve">The COVID-19 pandemic has caused us to be disconnected and isolated. The only way to connect is through technology. </w:t>
            </w:r>
            <w:r w:rsidRPr="005C5E40">
              <w:rPr>
                <w:rFonts w:ascii="AvenirNext forINTUIT" w:hAnsi="AvenirNext forINTUIT"/>
                <w:color w:val="000000"/>
              </w:rPr>
              <w:t xml:space="preserve">The focus of this application is to make digital contact with family and friends uncomplicated for those that may struggle with technology, we will also incorporate brain teasers for those that enjoy games. </w:t>
            </w:r>
          </w:p>
          <w:p w14:paraId="0334EBF1" w14:textId="77777777" w:rsidR="005442DB" w:rsidRPr="005C5E40" w:rsidRDefault="005442DB" w:rsidP="005C5E40">
            <w:pPr>
              <w:pStyle w:val="NoSpacing"/>
              <w:rPr>
                <w:rFonts w:ascii="AvenirNext forINTUIT" w:hAnsi="AvenirNext forINTUIT"/>
                <w:color w:val="000000"/>
              </w:rPr>
            </w:pPr>
          </w:p>
          <w:p w14:paraId="204C3007"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We are filled with passion and determination to develop our application. Although the depth of creating a web application was not initially realized, we have taken a step back to plan the development of the application first, designed for the elderly. As time progresses, we will look to expand on a mobile application and to develop a design for those with a disability too, initially focusing on a web application to ensure accessibility for everyone. It is important that we get this right and cater to our market accordingly. </w:t>
            </w:r>
          </w:p>
          <w:p w14:paraId="13DD898C" w14:textId="179A91BD" w:rsidR="0027280D" w:rsidRPr="005C5E40" w:rsidRDefault="0027280D" w:rsidP="005C5E40">
            <w:pPr>
              <w:pStyle w:val="NoSpacing"/>
              <w:rPr>
                <w:rFonts w:ascii="AvenirNext forINTUIT" w:hAnsi="AvenirNext forINTUIT"/>
                <w:color w:val="000000"/>
              </w:rPr>
            </w:pPr>
          </w:p>
          <w:p w14:paraId="5D69CDEF" w14:textId="77777777" w:rsidR="000F3650" w:rsidRPr="005C5E40" w:rsidRDefault="000F3650" w:rsidP="00661930">
            <w:pPr>
              <w:pStyle w:val="NoSpacing"/>
              <w:jc w:val="center"/>
              <w:rPr>
                <w:rFonts w:ascii="AvenirNext forINTUIT" w:hAnsi="AvenirNext forINTUIT"/>
                <w:color w:val="000000"/>
              </w:rPr>
            </w:pPr>
            <w:r w:rsidRPr="005C5E40">
              <w:rPr>
                <w:rFonts w:ascii="AvenirNext forINTUIT" w:hAnsi="AvenirNext forINTUIT"/>
                <w:color w:val="000000"/>
              </w:rPr>
              <w:t>*******************</w:t>
            </w:r>
          </w:p>
          <w:p w14:paraId="3F0E2097" w14:textId="77777777" w:rsidR="000F3650" w:rsidRPr="005C5E40" w:rsidRDefault="000F3650" w:rsidP="005C5E40">
            <w:pPr>
              <w:pStyle w:val="NoSpacing"/>
              <w:rPr>
                <w:rFonts w:ascii="AvenirNext forINTUIT" w:hAnsi="AvenirNext forINTUIT"/>
                <w:color w:val="000000"/>
              </w:rPr>
            </w:pPr>
          </w:p>
          <w:p w14:paraId="1C0527BC" w14:textId="65F6C941" w:rsidR="000F3650" w:rsidRPr="005C5E40" w:rsidRDefault="00A274D8" w:rsidP="005C5E40">
            <w:pPr>
              <w:pStyle w:val="NoSpacing"/>
              <w:rPr>
                <w:rFonts w:ascii="AvenirNext forINTUIT" w:hAnsi="AvenirNext forINTUIT"/>
                <w:color w:val="000000"/>
              </w:rPr>
            </w:pPr>
            <w:r>
              <w:rPr>
                <w:rFonts w:ascii="AvenirNext forINTUIT" w:hAnsi="AvenirNext forINTUIT"/>
                <w:color w:val="000000"/>
              </w:rPr>
              <w:t>SocialCare Chat</w:t>
            </w:r>
            <w:r w:rsidR="000F3650" w:rsidRPr="005C5E40">
              <w:rPr>
                <w:rFonts w:ascii="AvenirNext forINTUIT" w:hAnsi="AvenirNext forINTUIT"/>
                <w:color w:val="000000"/>
              </w:rPr>
              <w:t xml:space="preserve"> project will require various technical skills to successfully create and launch. The team at XVI worked really hard over 6 weeks with the hope of having a beta product. XVI was unable to meet the demands of creating a web application due to the extensive work that is required, therefore they predict their beta product will be ready by September 2020.</w:t>
            </w:r>
          </w:p>
          <w:p w14:paraId="34F287A4" w14:textId="77777777" w:rsidR="0027280D" w:rsidRPr="005C5E40" w:rsidRDefault="0027280D" w:rsidP="005C5E40">
            <w:pPr>
              <w:pStyle w:val="NoSpacing"/>
              <w:rPr>
                <w:rFonts w:ascii="AvenirNext forINTUIT" w:hAnsi="AvenirNext forINTUIT"/>
                <w:color w:val="000000"/>
              </w:rPr>
            </w:pPr>
          </w:p>
          <w:p w14:paraId="2AFCFC84" w14:textId="418034F7" w:rsidR="00635D4C" w:rsidRPr="00635D4C" w:rsidRDefault="00A274D8" w:rsidP="00635D4C">
            <w:pPr>
              <w:pBdr>
                <w:top w:val="nil"/>
                <w:left w:val="nil"/>
                <w:bottom w:val="nil"/>
                <w:right w:val="nil"/>
                <w:between w:val="nil"/>
              </w:pBdr>
              <w:rPr>
                <w:rFonts w:ascii="AvenirNext forINTUIT" w:hAnsi="AvenirNext forINTUIT"/>
                <w:color w:val="000000"/>
                <w:sz w:val="22"/>
                <w:szCs w:val="22"/>
              </w:rPr>
            </w:pPr>
            <w:r>
              <w:rPr>
                <w:rFonts w:ascii="AvenirNext forINTUIT" w:hAnsi="AvenirNext forINTUIT"/>
                <w:color w:val="000000"/>
                <w:sz w:val="22"/>
                <w:szCs w:val="22"/>
              </w:rPr>
              <w:t>SocialCare Chat</w:t>
            </w:r>
            <w:r w:rsidR="00635D4C" w:rsidRPr="00635D4C">
              <w:rPr>
                <w:rFonts w:ascii="AvenirNext forINTUIT" w:hAnsi="AvenirNext forINTUIT"/>
                <w:color w:val="000000"/>
                <w:sz w:val="22"/>
                <w:szCs w:val="22"/>
              </w:rPr>
              <w:t xml:space="preserve"> application is intended to be in the form of a web application that is intuitive and user-friendly for our beloved elderly initially. For </w:t>
            </w:r>
            <w:r>
              <w:rPr>
                <w:rFonts w:ascii="AvenirNext forINTUIT" w:hAnsi="AvenirNext forINTUIT"/>
                <w:color w:val="000000"/>
                <w:sz w:val="22"/>
                <w:szCs w:val="22"/>
              </w:rPr>
              <w:t>SocialCare Chat</w:t>
            </w:r>
            <w:r w:rsidR="00635D4C" w:rsidRPr="00635D4C">
              <w:rPr>
                <w:rFonts w:ascii="AvenirNext forINTUIT" w:hAnsi="AvenirNext forINTUIT"/>
                <w:color w:val="000000"/>
                <w:sz w:val="22"/>
                <w:szCs w:val="22"/>
              </w:rPr>
              <w:t xml:space="preserve">, we aim to have voice-operated commands, a navigational layout that is simple to understand, along with the use of buttons. </w:t>
            </w:r>
          </w:p>
          <w:p w14:paraId="59210B0A" w14:textId="77777777" w:rsidR="0027280D" w:rsidRPr="00635D4C" w:rsidRDefault="0027280D" w:rsidP="00A907C3">
            <w:pPr>
              <w:pStyle w:val="NoSpacing"/>
              <w:rPr>
                <w:rFonts w:ascii="AvenirNext forINTUIT" w:hAnsi="AvenirNext forINTUIT"/>
                <w:color w:val="000000"/>
              </w:rPr>
            </w:pPr>
          </w:p>
          <w:p w14:paraId="07E67F1B" w14:textId="77777777" w:rsidR="00635D4C" w:rsidRDefault="00635D4C" w:rsidP="00A907C3">
            <w:pPr>
              <w:pStyle w:val="NoSpacing"/>
              <w:rPr>
                <w:rFonts w:ascii="AvenirNext forINTUIT" w:hAnsi="AvenirNext forINTUIT"/>
                <w:b/>
                <w:color w:val="476166" w:themeColor="accent1"/>
                <w:sz w:val="28"/>
                <w:szCs w:val="28"/>
              </w:rPr>
            </w:pPr>
          </w:p>
          <w:p w14:paraId="574A78DE" w14:textId="79F3CA2B" w:rsidR="00635D4C" w:rsidRPr="00E84071" w:rsidRDefault="00635D4C" w:rsidP="00A907C3">
            <w:pPr>
              <w:pStyle w:val="NoSpacing"/>
              <w:rPr>
                <w:rFonts w:ascii="AvenirNext forINTUIT" w:hAnsi="AvenirNext forINTUIT"/>
                <w:b/>
                <w:color w:val="476166" w:themeColor="accent1"/>
                <w:sz w:val="28"/>
                <w:szCs w:val="28"/>
              </w:rPr>
            </w:pPr>
          </w:p>
        </w:tc>
        <w:tc>
          <w:tcPr>
            <w:tcW w:w="442" w:type="dxa"/>
          </w:tcPr>
          <w:p w14:paraId="5F0BB1C4" w14:textId="77777777" w:rsidR="0027280D" w:rsidRPr="00E84071" w:rsidRDefault="0027280D" w:rsidP="00A907C3">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1C8D7886" w14:textId="0E6572BE" w:rsidR="0027280D" w:rsidRPr="00E84071" w:rsidRDefault="0027280D" w:rsidP="0027280D">
      <w:pPr>
        <w:rPr>
          <w:rFonts w:ascii="AvenirNext forINTUIT" w:hAnsi="AvenirNext forINTUIT"/>
          <w:color w:val="476166" w:themeColor="accent1"/>
          <w:sz w:val="28"/>
          <w:szCs w:val="28"/>
        </w:rPr>
      </w:pPr>
    </w:p>
    <w:p w14:paraId="7A557EA6" w14:textId="694C5736" w:rsidR="0027280D" w:rsidRPr="00E84071" w:rsidRDefault="0027280D" w:rsidP="0027280D">
      <w:pPr>
        <w:rPr>
          <w:rFonts w:ascii="AvenirNext forINTUIT" w:hAnsi="AvenirNext forINTUIT"/>
          <w:color w:val="476166" w:themeColor="accent1"/>
          <w:sz w:val="28"/>
          <w:szCs w:val="28"/>
        </w:rPr>
      </w:pPr>
    </w:p>
    <w:p w14:paraId="1E19FC4C" w14:textId="77777777" w:rsidR="0027280D" w:rsidRPr="00E84071" w:rsidRDefault="0027280D" w:rsidP="0027280D">
      <w:pPr>
        <w:rPr>
          <w:rFonts w:ascii="AvenirNext forINTUIT" w:hAnsi="AvenirNext forINTUIT"/>
          <w:color w:val="476166" w:themeColor="accent1"/>
          <w:sz w:val="28"/>
          <w:szCs w:val="28"/>
        </w:rPr>
      </w:pPr>
    </w:p>
    <w:p w14:paraId="65F0BC42" w14:textId="77777777" w:rsidR="0027280D" w:rsidRPr="00E84071" w:rsidRDefault="0027280D" w:rsidP="0027280D">
      <w:pPr>
        <w:rPr>
          <w:rFonts w:ascii="AvenirNext forINTUIT" w:hAnsi="AvenirNext forINTUIT"/>
          <w:color w:val="476166" w:themeColor="accent1"/>
          <w:sz w:val="28"/>
          <w:szCs w:val="28"/>
        </w:rPr>
      </w:pPr>
    </w:p>
    <w:p w14:paraId="5F732935" w14:textId="77777777"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4C0BC30" w14:textId="77777777" w:rsidR="004A5BE6" w:rsidRPr="00E84071" w:rsidRDefault="004A5BE6" w:rsidP="004A5BE6">
      <w:pPr>
        <w:rPr>
          <w:rFonts w:ascii="AvenirNext forINTUIT" w:hAnsi="AvenirNext forINTUIT"/>
        </w:rPr>
      </w:pPr>
    </w:p>
    <w:p w14:paraId="41003F4D" w14:textId="69BFCDEB" w:rsidR="004A5BE6" w:rsidRPr="00E84071" w:rsidRDefault="004A5BE6" w:rsidP="004A5BE6">
      <w:pPr>
        <w:rPr>
          <w:rFonts w:ascii="AvenirNext forINTUIT" w:hAnsi="AvenirNext forINTUIT"/>
          <w:color w:val="476166" w:themeColor="accent1"/>
          <w:sz w:val="28"/>
          <w:szCs w:val="28"/>
        </w:rPr>
      </w:pPr>
    </w:p>
    <w:p w14:paraId="418939D9" w14:textId="4D395F6A"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2579BCD" w14:textId="77777777" w:rsidTr="0083126A">
        <w:trPr>
          <w:trHeight w:val="10445"/>
        </w:trPr>
        <w:tc>
          <w:tcPr>
            <w:tcW w:w="284" w:type="dxa"/>
          </w:tcPr>
          <w:p w14:paraId="487D219C" w14:textId="77777777" w:rsidR="004A5BE6" w:rsidRPr="00635D4C" w:rsidRDefault="004A5BE6" w:rsidP="00A907C3">
            <w:pPr>
              <w:rPr>
                <w:rFonts w:ascii="AvenirNext forINTUIT" w:hAnsi="AvenirNext forINTUIT"/>
                <w:color w:val="000000"/>
                <w:sz w:val="22"/>
                <w:szCs w:val="22"/>
              </w:rPr>
            </w:pPr>
          </w:p>
          <w:p w14:paraId="037F271B" w14:textId="77777777" w:rsidR="004A5BE6" w:rsidRPr="00635D4C" w:rsidRDefault="004A5BE6" w:rsidP="00A907C3">
            <w:pPr>
              <w:rPr>
                <w:rFonts w:ascii="AvenirNext forINTUIT" w:hAnsi="AvenirNext forINTUIT"/>
                <w:color w:val="000000"/>
                <w:sz w:val="22"/>
                <w:szCs w:val="22"/>
              </w:rPr>
            </w:pPr>
          </w:p>
          <w:p w14:paraId="400BEA96" w14:textId="77777777" w:rsidR="004A5BE6" w:rsidRPr="00635D4C" w:rsidRDefault="004A5BE6" w:rsidP="00A907C3">
            <w:pPr>
              <w:rPr>
                <w:rFonts w:ascii="AvenirNext forINTUIT" w:hAnsi="AvenirNext forINTUIT"/>
                <w:color w:val="000000"/>
                <w:sz w:val="22"/>
                <w:szCs w:val="22"/>
              </w:rPr>
            </w:pPr>
          </w:p>
          <w:p w14:paraId="243343AD" w14:textId="03D6247B" w:rsidR="004A5BE6" w:rsidRPr="00635D4C" w:rsidRDefault="004A5BE6" w:rsidP="00A907C3">
            <w:pPr>
              <w:rPr>
                <w:rFonts w:ascii="AvenirNext forINTUIT" w:hAnsi="AvenirNext forINTUIT"/>
                <w:color w:val="000000"/>
                <w:sz w:val="22"/>
                <w:szCs w:val="22"/>
              </w:rPr>
            </w:pPr>
          </w:p>
        </w:tc>
        <w:tc>
          <w:tcPr>
            <w:tcW w:w="10064" w:type="dxa"/>
            <w:tcBorders>
              <w:top w:val="single" w:sz="18" w:space="0" w:color="476166" w:themeColor="accent1"/>
              <w:bottom w:val="single" w:sz="18" w:space="0" w:color="476166" w:themeColor="accent1"/>
            </w:tcBorders>
          </w:tcPr>
          <w:p w14:paraId="3F2B1574" w14:textId="77777777" w:rsidR="00635D4C" w:rsidRDefault="00635D4C" w:rsidP="00635D4C">
            <w:pPr>
              <w:pBdr>
                <w:top w:val="nil"/>
                <w:left w:val="nil"/>
                <w:bottom w:val="nil"/>
                <w:right w:val="nil"/>
                <w:between w:val="nil"/>
              </w:pBdr>
              <w:rPr>
                <w:rFonts w:ascii="AvenirNext forINTUIT" w:hAnsi="AvenirNext forINTUIT"/>
                <w:color w:val="000000"/>
                <w:sz w:val="22"/>
                <w:szCs w:val="22"/>
              </w:rPr>
            </w:pPr>
          </w:p>
          <w:p w14:paraId="66EB4C57" w14:textId="255E1CE5" w:rsidR="00635D4C" w:rsidRPr="00635D4C" w:rsidRDefault="00D40076" w:rsidP="00635D4C">
            <w:pPr>
              <w:pBdr>
                <w:top w:val="nil"/>
                <w:left w:val="nil"/>
                <w:bottom w:val="nil"/>
                <w:right w:val="nil"/>
                <w:between w:val="nil"/>
              </w:pBdr>
              <w:rPr>
                <w:rFonts w:ascii="AvenirNext forINTUIT" w:hAnsi="AvenirNext forINTUIT"/>
                <w:color w:val="000000"/>
                <w:sz w:val="22"/>
                <w:szCs w:val="22"/>
              </w:rPr>
            </w:pPr>
            <w:r w:rsidRPr="00D40076">
              <w:rPr>
                <w:rFonts w:ascii="AvenirNext forINTUIT" w:hAnsi="AvenirNext forINTUIT"/>
                <w:noProof/>
                <w:color w:val="000000"/>
                <w:sz w:val="22"/>
                <w:szCs w:val="22"/>
              </w:rPr>
              <w:drawing>
                <wp:anchor distT="0" distB="0" distL="114300" distR="114300" simplePos="0" relativeHeight="251688960" behindDoc="1" locked="0" layoutInCell="1" allowOverlap="1" wp14:anchorId="0D905936" wp14:editId="1621E6C0">
                  <wp:simplePos x="0" y="0"/>
                  <wp:positionH relativeFrom="column">
                    <wp:posOffset>0</wp:posOffset>
                  </wp:positionH>
                  <wp:positionV relativeFrom="paragraph">
                    <wp:posOffset>699770</wp:posOffset>
                  </wp:positionV>
                  <wp:extent cx="1605280" cy="2540000"/>
                  <wp:effectExtent l="0" t="0" r="0" b="0"/>
                  <wp:wrapTight wrapText="bothSides">
                    <wp:wrapPolygon edited="0">
                      <wp:start x="3589" y="162"/>
                      <wp:lineTo x="2820" y="810"/>
                      <wp:lineTo x="2307" y="1944"/>
                      <wp:lineTo x="2307" y="18630"/>
                      <wp:lineTo x="3332" y="20088"/>
                      <wp:lineTo x="17687" y="20088"/>
                      <wp:lineTo x="18968" y="18630"/>
                      <wp:lineTo x="19225" y="2592"/>
                      <wp:lineTo x="18456" y="972"/>
                      <wp:lineTo x="17687" y="162"/>
                      <wp:lineTo x="3589" y="162"/>
                    </wp:wrapPolygon>
                  </wp:wrapTight>
                  <wp:docPr id="16" name="Picture 16"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cotterell\Box\Vanessa\Vanessa Personal\Uni - RMIT\Intro to IT\Assignment 3\app pics\1ope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528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D4C" w:rsidRPr="00635D4C">
              <w:rPr>
                <w:rFonts w:ascii="AvenirNext forINTUIT" w:hAnsi="AvenirNext forINTUIT"/>
                <w:color w:val="000000"/>
                <w:sz w:val="22"/>
                <w:szCs w:val="22"/>
              </w:rPr>
              <w:t>We intend to use clear and concise language that steers clear from jargon and any form of millennial language. Ideally, we hope to implement different language options as we work to cater our application to as many people as possible. Languages will be analyzed to determine the most common language in our Australian elderly population, as well as considering the depth of the language. Languages we will consider implementing in due course will be Italian, Greek, Arabic and Mandarin/Cantonese.</w:t>
            </w:r>
          </w:p>
          <w:p w14:paraId="6BDC9F23" w14:textId="36852F9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9D1F362" w14:textId="516392A6"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We wanted to understand the psychology of colours and utilize such colours that will resonate with the elderly generation and have a positive influence. The colour scheme we have chosen will be that of a simple setting with a blue and white theme; we have chosen blue as it calls to mind feelings of calmness and serenity.  </w:t>
            </w:r>
          </w:p>
          <w:p w14:paraId="5672BF35" w14:textId="1EA60449"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B1E2E79" w14:textId="484F3A3B" w:rsidR="00635D4C" w:rsidRPr="00635D4C" w:rsidRDefault="00A274D8" w:rsidP="00635D4C">
            <w:pPr>
              <w:pBdr>
                <w:top w:val="nil"/>
                <w:left w:val="nil"/>
                <w:bottom w:val="nil"/>
                <w:right w:val="nil"/>
                <w:between w:val="nil"/>
              </w:pBdr>
              <w:rPr>
                <w:rFonts w:ascii="AvenirNext forINTUIT" w:hAnsi="AvenirNext forINTUIT"/>
                <w:color w:val="000000"/>
                <w:sz w:val="22"/>
                <w:szCs w:val="22"/>
              </w:rPr>
            </w:pPr>
            <w:r>
              <w:rPr>
                <w:rFonts w:ascii="AvenirNext forINTUIT" w:hAnsi="AvenirNext forINTUIT"/>
                <w:color w:val="000000"/>
                <w:sz w:val="22"/>
                <w:szCs w:val="22"/>
              </w:rPr>
              <w:t>SocialCare Chat</w:t>
            </w:r>
            <w:r w:rsidR="00635D4C" w:rsidRPr="00635D4C">
              <w:rPr>
                <w:rFonts w:ascii="AvenirNext forINTUIT" w:hAnsi="AvenirNext forINTUIT"/>
                <w:color w:val="000000"/>
                <w:sz w:val="22"/>
                <w:szCs w:val="22"/>
              </w:rPr>
              <w:t xml:space="preserve"> will consist of few features as we aim to solve a specific need, which is connecting the elderly with their loved ones; this will be through the use of text, phone and video chat.</w:t>
            </w:r>
          </w:p>
          <w:p w14:paraId="1FE97FBF" w14:textId="47CE0892"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5BD6872B" w14:textId="3284EDF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As a starting point, the home page will have a login or sign up option, there are two options when signing up depending on your age. We have designed </w:t>
            </w:r>
            <w:r w:rsidR="00A274D8">
              <w:rPr>
                <w:rFonts w:ascii="AvenirNext forINTUIT" w:hAnsi="AvenirNext forINTUIT"/>
                <w:color w:val="000000"/>
                <w:sz w:val="22"/>
                <w:szCs w:val="22"/>
              </w:rPr>
              <w:t>SocialCare Chat</w:t>
            </w:r>
            <w:r w:rsidRPr="00635D4C">
              <w:rPr>
                <w:rFonts w:ascii="AvenirNext forINTUIT" w:hAnsi="AvenirNext forINTUIT"/>
                <w:color w:val="000000"/>
                <w:sz w:val="22"/>
                <w:szCs w:val="22"/>
              </w:rPr>
              <w:t xml:space="preserve"> specifically like this so the end-user experience will be catered to them specifically. For example, the design of the elderly interface will be clear and simplified. Whereas the alternate interface will have additional functionalities and a slightly different interface.  This is to ensure every one of all ages can use the application and those that require additional support can get it.  </w:t>
            </w:r>
          </w:p>
          <w:p w14:paraId="50A88249" w14:textId="5858F455" w:rsidR="004A5BE6" w:rsidRPr="00635D4C" w:rsidRDefault="004A5BE6" w:rsidP="00A907C3">
            <w:pPr>
              <w:pStyle w:val="NoSpacing"/>
              <w:rPr>
                <w:rFonts w:ascii="AvenirNext forINTUIT" w:hAnsi="AvenirNext forINTUIT"/>
                <w:color w:val="000000"/>
              </w:rPr>
            </w:pPr>
          </w:p>
          <w:p w14:paraId="674C1F48" w14:textId="77777777" w:rsid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p>
          <w:p w14:paraId="42D741CA" w14:textId="58DE6817" w:rsidR="0083126A" w:rsidRP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r w:rsidRPr="0083126A">
              <w:rPr>
                <w:rFonts w:ascii="AvenirNext forINTUIT" w:hAnsi="AvenirNext forINTUIT"/>
                <w:b/>
                <w:color w:val="476166" w:themeColor="accent1"/>
                <w:sz w:val="32"/>
                <w:szCs w:val="44"/>
              </w:rPr>
              <w:t>The elderly interface</w:t>
            </w:r>
          </w:p>
          <w:p w14:paraId="5703C224" w14:textId="201AA6DD"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p>
          <w:p w14:paraId="463BBE29" w14:textId="77777777" w:rsidR="0083126A" w:rsidRPr="00F74A3A" w:rsidRDefault="0083126A" w:rsidP="0083126A">
            <w:pPr>
              <w:pBdr>
                <w:top w:val="nil"/>
                <w:left w:val="nil"/>
                <w:bottom w:val="nil"/>
                <w:right w:val="nil"/>
                <w:between w:val="nil"/>
              </w:pBdr>
              <w:rPr>
                <w:rFonts w:ascii="AvenirNext forINTUIT" w:hAnsi="AvenirNext forINTUIT"/>
                <w:b/>
                <w:color w:val="000000"/>
                <w:sz w:val="22"/>
                <w:szCs w:val="22"/>
              </w:rPr>
            </w:pPr>
            <w:r w:rsidRPr="00F74A3A">
              <w:rPr>
                <w:rFonts w:ascii="AvenirNext forINTUIT" w:hAnsi="AvenirNext forINTUIT"/>
                <w:b/>
                <w:color w:val="000000"/>
                <w:sz w:val="22"/>
                <w:szCs w:val="22"/>
              </w:rPr>
              <w:t xml:space="preserve">Connect with loved ones: </w:t>
            </w:r>
          </w:p>
          <w:p w14:paraId="7CFB17FD"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text function will be a simple design for ease of use and will ideally have various language options so those who may not understand the English language as well as their own native language, can still connect with their loved ones with ease. Our beloved elderly will also be able to send and receive photos through the text interface (provided their phone supports it).  </w:t>
            </w:r>
          </w:p>
          <w:p w14:paraId="253A0BCD" w14:textId="77777777" w:rsidR="004A5BE6" w:rsidRDefault="004A5BE6" w:rsidP="00A907C3">
            <w:pPr>
              <w:pStyle w:val="NoSpacing"/>
              <w:rPr>
                <w:rFonts w:ascii="AvenirNext forINTUIT" w:hAnsi="AvenirNext forINTUIT"/>
                <w:color w:val="000000"/>
              </w:rPr>
            </w:pPr>
          </w:p>
          <w:p w14:paraId="6B9B19DC" w14:textId="313E99E8"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device function will essentially be used exactly as a standard device keypad is designed, however, the difference is that they do not need to search for names and numbers, they can identify their loved one through a photo. </w:t>
            </w:r>
          </w:p>
        </w:tc>
        <w:tc>
          <w:tcPr>
            <w:tcW w:w="442" w:type="dxa"/>
          </w:tcPr>
          <w:p w14:paraId="383C09FA" w14:textId="77777777" w:rsidR="004A5BE6" w:rsidRPr="00E84071" w:rsidRDefault="004A5BE6" w:rsidP="00A907C3">
            <w:pPr>
              <w:rPr>
                <w:rFonts w:ascii="AvenirNext forINTUIT" w:hAnsi="AvenirNext forINTUIT"/>
              </w:rPr>
            </w:pPr>
          </w:p>
        </w:tc>
      </w:tr>
    </w:tbl>
    <w:p w14:paraId="23E42960" w14:textId="6917AC95" w:rsidR="004A5BE6" w:rsidRPr="00E84071" w:rsidRDefault="004A5BE6" w:rsidP="004A5BE6">
      <w:pPr>
        <w:rPr>
          <w:rFonts w:ascii="AvenirNext forINTUIT" w:hAnsi="AvenirNext forINTUIT"/>
          <w:color w:val="476166" w:themeColor="accent1"/>
          <w:sz w:val="28"/>
          <w:szCs w:val="28"/>
        </w:rPr>
      </w:pPr>
    </w:p>
    <w:p w14:paraId="44FFBAD1" w14:textId="2ADC3CB2" w:rsidR="004A5BE6" w:rsidRPr="00E84071" w:rsidRDefault="004A5BE6" w:rsidP="004A5BE6">
      <w:pPr>
        <w:rPr>
          <w:rFonts w:ascii="AvenirNext forINTUIT" w:hAnsi="AvenirNext forINTUIT"/>
          <w:color w:val="476166" w:themeColor="accent1"/>
          <w:sz w:val="28"/>
          <w:szCs w:val="28"/>
        </w:rPr>
      </w:pPr>
    </w:p>
    <w:p w14:paraId="21AEB8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90F1C84" w14:textId="77777777" w:rsidTr="0083126A">
        <w:trPr>
          <w:trHeight w:val="10728"/>
        </w:trPr>
        <w:tc>
          <w:tcPr>
            <w:tcW w:w="284" w:type="dxa"/>
          </w:tcPr>
          <w:p w14:paraId="46E10351" w14:textId="77777777" w:rsidR="004A5BE6" w:rsidRPr="00E84071" w:rsidRDefault="004A5BE6" w:rsidP="00A907C3">
            <w:pPr>
              <w:rPr>
                <w:rFonts w:ascii="AvenirNext forINTUIT" w:hAnsi="AvenirNext forINTUIT"/>
              </w:rPr>
            </w:pPr>
          </w:p>
          <w:p w14:paraId="41490DBF" w14:textId="77777777" w:rsidR="004A5BE6" w:rsidRPr="00E84071" w:rsidRDefault="004A5BE6" w:rsidP="00A907C3">
            <w:pPr>
              <w:rPr>
                <w:rFonts w:ascii="AvenirNext forINTUIT" w:hAnsi="AvenirNext forINTUIT"/>
              </w:rPr>
            </w:pPr>
          </w:p>
          <w:p w14:paraId="04F9ADC8" w14:textId="35AEE4F5"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4B4C1B7" w14:textId="484877F5" w:rsidR="0083126A" w:rsidRDefault="0083126A" w:rsidP="0083126A">
            <w:pPr>
              <w:pBdr>
                <w:top w:val="nil"/>
                <w:left w:val="nil"/>
                <w:bottom w:val="nil"/>
                <w:right w:val="nil"/>
                <w:between w:val="nil"/>
              </w:pBdr>
              <w:rPr>
                <w:rFonts w:ascii="AvenirNext forINTUIT" w:hAnsi="AvenirNext forINTUIT"/>
                <w:color w:val="000000"/>
                <w:sz w:val="22"/>
                <w:szCs w:val="22"/>
              </w:rPr>
            </w:pPr>
          </w:p>
          <w:p w14:paraId="1F4C33DB" w14:textId="6E252BD2"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aim is to minimize any sort of confusion and overwhelming feelings they may encounter when attempting to go through the phone's address book. To make the call, they will need to locate their loved one by their photo (and name), simply select call and choose between voice call </w:t>
            </w:r>
            <w:proofErr w:type="gramStart"/>
            <w:r w:rsidRPr="0083126A">
              <w:rPr>
                <w:rFonts w:ascii="AvenirNext forINTUIT" w:hAnsi="AvenirNext forINTUIT"/>
                <w:color w:val="000000"/>
                <w:sz w:val="22"/>
                <w:szCs w:val="22"/>
              </w:rPr>
              <w:t>or</w:t>
            </w:r>
            <w:proofErr w:type="gramEnd"/>
            <w:r w:rsidRPr="0083126A">
              <w:rPr>
                <w:rFonts w:ascii="AvenirNext forINTUIT" w:hAnsi="AvenirNext forINTUIT"/>
                <w:color w:val="000000"/>
                <w:sz w:val="22"/>
                <w:szCs w:val="22"/>
              </w:rPr>
              <w:t xml:space="preserve"> video call.</w:t>
            </w:r>
          </w:p>
          <w:p w14:paraId="4FB3F573" w14:textId="352AA2DF" w:rsidR="004A5BE6" w:rsidRPr="0083126A" w:rsidRDefault="004A5BE6" w:rsidP="00A907C3">
            <w:pPr>
              <w:pStyle w:val="NoSpacing"/>
              <w:rPr>
                <w:rFonts w:ascii="AvenirNext forINTUIT" w:hAnsi="AvenirNext forINTUIT"/>
                <w:color w:val="000000"/>
              </w:rPr>
            </w:pPr>
          </w:p>
          <w:p w14:paraId="6395391C" w14:textId="2F14FEF3"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video interface will also be very simple, there will not be additional functionalities such as filters. Only the option to change what way the camera is looking. The final feature of SocialCare Chat is the games! It is important to keep the brain as active as possible and to exercise the muscle, so we aim to have a variety of the games that our elderly generation may find interesting enough to get involved. Initially, we will look to include games such as chess and checkers, and cards and continue to add games and brain teasers as time progresses. </w:t>
            </w:r>
          </w:p>
          <w:p w14:paraId="6EBCE3B3" w14:textId="35747FF4"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5F7845E2" w14:textId="4E3495DA"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All aspects of the application are important and have a pivotal role. We must design the web application to be user-friendly and intuitive. We will roll out the application directly to the web for ease of access.</w:t>
            </w:r>
            <w:r w:rsidR="00D40076">
              <w:rPr>
                <w:rFonts w:ascii="AvenirNext forINTUIT" w:hAnsi="AvenirNext forINTUIT"/>
                <w:noProof/>
                <w:color w:val="000000"/>
                <w:sz w:val="22"/>
                <w:szCs w:val="22"/>
              </w:rPr>
              <w:t xml:space="preserve"> </w:t>
            </w:r>
          </w:p>
          <w:p w14:paraId="241DD2AF" w14:textId="77777777" w:rsidR="0083126A" w:rsidRPr="0083126A" w:rsidRDefault="0083126A" w:rsidP="0083126A">
            <w:pPr>
              <w:rPr>
                <w:rFonts w:ascii="AvenirNext forINTUIT" w:hAnsi="AvenirNext forINTUIT"/>
                <w:color w:val="000000"/>
                <w:sz w:val="16"/>
                <w:szCs w:val="16"/>
              </w:rPr>
            </w:pPr>
          </w:p>
          <w:p w14:paraId="27284669"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4F2204E2" w14:textId="77777777" w:rsidR="0083126A" w:rsidRPr="0083126A" w:rsidRDefault="0083126A" w:rsidP="0083126A">
            <w:pPr>
              <w:pBdr>
                <w:top w:val="nil"/>
                <w:left w:val="nil"/>
                <w:bottom w:val="nil"/>
                <w:right w:val="nil"/>
                <w:between w:val="nil"/>
              </w:pBdr>
              <w:rPr>
                <w:rFonts w:ascii="AvenirNext forINTUIT" w:hAnsi="AvenirNext forINTUIT"/>
                <w:color w:val="000000"/>
                <w:sz w:val="16"/>
                <w:szCs w:val="16"/>
              </w:rPr>
            </w:pPr>
          </w:p>
          <w:p w14:paraId="67222AAA"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There are three main online application development tools: Amazon Web Services (AWS), Google App Engine and Microsoft Azure. We intend to create a web application that can also be accessed in a mobile format. After careful consideration at XVI, we have decided to go with Microsoft Azure in conjunction with Eclipse IDE as our development suite, storage warehouse and launching platform.</w:t>
            </w:r>
          </w:p>
          <w:p w14:paraId="62134D1D"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Microsoft Azure offers extensive testing and DevOps tools, expansive middleware, an enormous data staging ground that scales with usage, virtual machines to use as containers and simple compatibility with Eclipse for front-end support as well as an unimaginable amount of other functions.</w:t>
            </w:r>
          </w:p>
          <w:p w14:paraId="198238DD" w14:textId="77777777" w:rsidR="0083126A" w:rsidRPr="0083126A" w:rsidRDefault="0083126A" w:rsidP="0083126A">
            <w:pPr>
              <w:pBdr>
                <w:top w:val="nil"/>
                <w:left w:val="nil"/>
                <w:bottom w:val="nil"/>
                <w:right w:val="nil"/>
                <w:between w:val="nil"/>
              </w:pBdr>
              <w:ind w:left="720"/>
              <w:rPr>
                <w:rFonts w:ascii="AvenirNext forINTUIT" w:hAnsi="AvenirNext forINTUIT"/>
                <w:color w:val="000000"/>
                <w:sz w:val="22"/>
                <w:szCs w:val="22"/>
              </w:rPr>
            </w:pPr>
          </w:p>
          <w:p w14:paraId="33CC3C45" w14:textId="08954258"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can use Java to code the back end and JavaFX for the front-end in Eclipse. Both offer fantastic platforms to work off and have shared functionality between the two. After the development of our application, we can perform containerized testing against massive, pre-structured data-pools created by Microsoft, also in </w:t>
            </w:r>
            <w:r>
              <w:rPr>
                <w:rFonts w:ascii="AvenirNext forINTUIT" w:hAnsi="AvenirNext forINTUIT"/>
                <w:color w:val="000000"/>
                <w:sz w:val="22"/>
                <w:szCs w:val="22"/>
              </w:rPr>
              <w:t xml:space="preserve">Microsoft </w:t>
            </w:r>
            <w:r w:rsidRPr="0083126A">
              <w:rPr>
                <w:rFonts w:ascii="AvenirNext forINTUIT" w:hAnsi="AvenirNext forINTUIT"/>
                <w:color w:val="000000"/>
                <w:sz w:val="22"/>
                <w:szCs w:val="22"/>
              </w:rPr>
              <w:t xml:space="preserve">Azure, which replicate devices in real-world situations. This ensures we can perform thorough testing without having to establish real-world scenarios, expanding the scope of our testing, and allowing us to ready ourselves for the market. These tests will then allow us to go into alpha-testing in isolated, situationally specific, environments like aged-care facilities and schools. </w:t>
            </w:r>
          </w:p>
          <w:p w14:paraId="3D30EF9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E54E32C" w14:textId="7702DCE9" w:rsid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As SocialCare Chat grows, so will the staging ground set by Microsoft Azure. With extra data availability and future development capabilities always at-the-ready Social-Care Chat, like the market and our families, never has to stop growing.</w:t>
            </w:r>
          </w:p>
          <w:p w14:paraId="43E1D56C" w14:textId="77777777" w:rsidR="0083126A" w:rsidRDefault="0083126A" w:rsidP="0083126A">
            <w:pPr>
              <w:pBdr>
                <w:top w:val="nil"/>
                <w:left w:val="nil"/>
                <w:bottom w:val="nil"/>
                <w:right w:val="nil"/>
                <w:between w:val="nil"/>
              </w:pBdr>
              <w:rPr>
                <w:rFonts w:ascii="AvenirNext forINTUIT" w:hAnsi="AvenirNext forINTUIT"/>
                <w:color w:val="000000"/>
                <w:sz w:val="22"/>
                <w:szCs w:val="22"/>
              </w:rPr>
            </w:pPr>
          </w:p>
          <w:p w14:paraId="45DC0EAD" w14:textId="27D32715"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tc>
        <w:tc>
          <w:tcPr>
            <w:tcW w:w="442" w:type="dxa"/>
          </w:tcPr>
          <w:p w14:paraId="262BCAC8" w14:textId="77777777" w:rsidR="004A5BE6" w:rsidRPr="00E84071" w:rsidRDefault="004A5BE6" w:rsidP="00A907C3">
            <w:pPr>
              <w:rPr>
                <w:rFonts w:ascii="AvenirNext forINTUIT" w:hAnsi="AvenirNext forINTUIT"/>
              </w:rPr>
            </w:pPr>
          </w:p>
        </w:tc>
      </w:tr>
    </w:tbl>
    <w:p w14:paraId="53C5E731" w14:textId="77777777" w:rsidR="004A5BE6" w:rsidRPr="00E84071" w:rsidRDefault="004A5BE6" w:rsidP="004A5BE6">
      <w:pPr>
        <w:rPr>
          <w:rFonts w:ascii="AvenirNext forINTUIT" w:hAnsi="AvenirNext forINTUIT"/>
          <w:color w:val="476166" w:themeColor="accent1"/>
          <w:sz w:val="28"/>
          <w:szCs w:val="28"/>
        </w:rPr>
      </w:pPr>
    </w:p>
    <w:p w14:paraId="6A432AB9" w14:textId="77777777" w:rsidR="004A5BE6" w:rsidRPr="00E84071" w:rsidRDefault="004A5BE6" w:rsidP="004A5BE6">
      <w:pPr>
        <w:rPr>
          <w:rFonts w:ascii="AvenirNext forINTUIT" w:hAnsi="AvenirNext forINTUIT"/>
          <w:color w:val="476166" w:themeColor="accent1"/>
          <w:sz w:val="28"/>
          <w:szCs w:val="28"/>
        </w:rPr>
      </w:pPr>
    </w:p>
    <w:p w14:paraId="2DCAF8F0" w14:textId="77777777" w:rsidR="004A5BE6" w:rsidRPr="00E84071" w:rsidRDefault="004A5BE6" w:rsidP="004A5BE6">
      <w:pPr>
        <w:rPr>
          <w:rFonts w:ascii="AvenirNext forINTUIT" w:hAnsi="AvenirNext forINTUIT"/>
          <w:color w:val="476166" w:themeColor="accent1"/>
          <w:sz w:val="28"/>
          <w:szCs w:val="28"/>
        </w:rPr>
      </w:pPr>
    </w:p>
    <w:p w14:paraId="7593896D" w14:textId="21742F4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098713" w14:textId="77777777" w:rsidR="004A5BE6" w:rsidRPr="00E84071" w:rsidRDefault="004A5BE6" w:rsidP="004A5BE6">
      <w:pPr>
        <w:rPr>
          <w:rFonts w:ascii="AvenirNext forINTUIT" w:hAnsi="AvenirNext forINTUIT"/>
        </w:rPr>
      </w:pPr>
    </w:p>
    <w:p w14:paraId="258FAE3C" w14:textId="77777777" w:rsidR="004A5BE6" w:rsidRPr="00E84071" w:rsidRDefault="004A5BE6" w:rsidP="004A5BE6">
      <w:pPr>
        <w:rPr>
          <w:rFonts w:ascii="AvenirNext forINTUIT" w:hAnsi="AvenirNext forINTUIT"/>
          <w:color w:val="476166" w:themeColor="accent1"/>
          <w:sz w:val="28"/>
          <w:szCs w:val="28"/>
        </w:rPr>
      </w:pPr>
    </w:p>
    <w:p w14:paraId="141BEE78"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0FB9100" w14:textId="77777777" w:rsidTr="00A907C3">
        <w:trPr>
          <w:trHeight w:val="4546"/>
        </w:trPr>
        <w:tc>
          <w:tcPr>
            <w:tcW w:w="284" w:type="dxa"/>
          </w:tcPr>
          <w:p w14:paraId="0E982DB1" w14:textId="77777777" w:rsidR="004A5BE6" w:rsidRPr="00E84071" w:rsidRDefault="004A5BE6" w:rsidP="00A907C3">
            <w:pPr>
              <w:rPr>
                <w:rFonts w:ascii="AvenirNext forINTUIT" w:hAnsi="AvenirNext forINTUIT"/>
              </w:rPr>
            </w:pPr>
          </w:p>
          <w:p w14:paraId="7F1D8656" w14:textId="77777777" w:rsidR="004A5BE6" w:rsidRPr="00E84071" w:rsidRDefault="004A5BE6" w:rsidP="00A907C3">
            <w:pPr>
              <w:rPr>
                <w:rFonts w:ascii="AvenirNext forINTUIT" w:hAnsi="AvenirNext forINTUIT"/>
              </w:rPr>
            </w:pPr>
          </w:p>
          <w:p w14:paraId="2AB7836F" w14:textId="77777777" w:rsidR="004A5BE6" w:rsidRPr="00E84071" w:rsidRDefault="004A5BE6" w:rsidP="00A907C3">
            <w:pPr>
              <w:rPr>
                <w:rFonts w:ascii="AvenirNext forINTUIT" w:hAnsi="AvenirNext forINTUIT"/>
              </w:rPr>
            </w:pPr>
          </w:p>
          <w:p w14:paraId="5D3A0C45"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077EC9C" w14:textId="455A6ED9"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193A4605" w14:textId="6824382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7D3C696" w14:textId="0C3A5FAA"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Upon launching our application, we will need to commence with the marketing of </w:t>
            </w:r>
            <w:r w:rsidR="00A274D8">
              <w:rPr>
                <w:rFonts w:ascii="AvenirNext forINTUIT" w:hAnsi="AvenirNext forINTUIT"/>
                <w:color w:val="000000"/>
                <w:sz w:val="22"/>
                <w:szCs w:val="22"/>
              </w:rPr>
              <w:t>SocialCare Chat</w:t>
            </w:r>
            <w:r w:rsidRPr="0083126A">
              <w:rPr>
                <w:rFonts w:ascii="AvenirNext forINTUIT" w:hAnsi="AvenirNext forINTUIT"/>
                <w:color w:val="000000"/>
                <w:sz w:val="22"/>
                <w:szCs w:val="22"/>
              </w:rPr>
              <w:t xml:space="preserve">. We know that our target market will be generation X, Y, and Z as they will be the ones to decide if it is right for their loved one and create interest with their elderly friend or family member.  </w:t>
            </w:r>
          </w:p>
          <w:p w14:paraId="527636F1" w14:textId="1EFC0DB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1C269C36" w14:textId="041842CC"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first stage of the XVI advertising and launch plan for </w:t>
            </w:r>
            <w:r w:rsidR="00A274D8">
              <w:rPr>
                <w:rFonts w:ascii="AvenirNext forINTUIT" w:hAnsi="AvenirNext forINTUIT"/>
                <w:color w:val="000000"/>
                <w:sz w:val="22"/>
                <w:szCs w:val="22"/>
              </w:rPr>
              <w:t>SocialCare Chat</w:t>
            </w:r>
            <w:r w:rsidRPr="0083126A">
              <w:rPr>
                <w:rFonts w:ascii="AvenirNext forINTUIT" w:hAnsi="AvenirNext forINTUIT"/>
                <w:color w:val="000000"/>
                <w:sz w:val="22"/>
                <w:szCs w:val="22"/>
              </w:rPr>
              <w:t xml:space="preserve"> will focus on </w:t>
            </w:r>
            <w:r w:rsidR="00F74A3A" w:rsidRPr="0083126A">
              <w:rPr>
                <w:rFonts w:ascii="AvenirNext forINTUIT" w:hAnsi="AvenirNext forINTUIT"/>
                <w:color w:val="000000"/>
                <w:sz w:val="22"/>
                <w:szCs w:val="22"/>
              </w:rPr>
              <w:t>creating</w:t>
            </w:r>
            <w:r w:rsidR="00F74A3A">
              <w:rPr>
                <w:rFonts w:ascii="AvenirNext forINTUIT" w:hAnsi="AvenirNext forINTUIT"/>
                <w:noProof/>
                <w:color w:val="000000"/>
                <w:sz w:val="22"/>
                <w:szCs w:val="22"/>
              </w:rPr>
              <w:t xml:space="preserve"> </w:t>
            </w:r>
            <w:r w:rsidR="00F74A3A" w:rsidRPr="0083126A">
              <w:rPr>
                <w:rFonts w:ascii="AvenirNext forINTUIT" w:hAnsi="AvenirNext forINTUIT"/>
                <w:color w:val="000000"/>
                <w:sz w:val="22"/>
                <w:szCs w:val="22"/>
              </w:rPr>
              <w:t>brand</w:t>
            </w:r>
            <w:r w:rsidRPr="0083126A">
              <w:rPr>
                <w:rFonts w:ascii="AvenirNext forINTUIT" w:hAnsi="AvenirNext forINTUIT"/>
                <w:color w:val="000000"/>
                <w:sz w:val="22"/>
                <w:szCs w:val="22"/>
              </w:rPr>
              <w:t xml:space="preserve"> awareness through the likes of social media such as Facebook, Instagram, and YouTube. We will aim to attend various age care facilities and demonstrate our application to the elderly, their family and friends that are visiting as well as the workers. We know that our application will thrive through word of mouth marketing therefore it is imperative we show them the product, how easy it is to use and the benefits. </w:t>
            </w:r>
          </w:p>
          <w:p w14:paraId="1043833C"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090E5072" w14:textId="651E90F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second stage of our advertising plan for </w:t>
            </w:r>
            <w:r w:rsidR="00A274D8">
              <w:rPr>
                <w:rFonts w:ascii="AvenirNext forINTUIT" w:hAnsi="AvenirNext forINTUIT"/>
                <w:color w:val="000000"/>
                <w:sz w:val="22"/>
                <w:szCs w:val="22"/>
              </w:rPr>
              <w:t>SocialCare Chat</w:t>
            </w:r>
            <w:r w:rsidRPr="0083126A">
              <w:rPr>
                <w:rFonts w:ascii="AvenirNext forINTUIT" w:hAnsi="AvenirNext forINTUIT"/>
                <w:color w:val="000000"/>
                <w:sz w:val="22"/>
                <w:szCs w:val="22"/>
              </w:rPr>
              <w:t xml:space="preserve"> application will be through using print media, radio and television advertising to create further brand awareness around our application that aims to solve the current disconnection. A variety of promotional content will be required, such as images of individuals using our application, and a short informational video that can be used for television. The advertisements will all focus on the benefits of </w:t>
            </w:r>
            <w:r w:rsidR="00A274D8">
              <w:rPr>
                <w:rFonts w:ascii="AvenirNext forINTUIT" w:hAnsi="AvenirNext forINTUIT"/>
                <w:color w:val="000000"/>
                <w:sz w:val="22"/>
                <w:szCs w:val="22"/>
              </w:rPr>
              <w:t>SocialCare Chat</w:t>
            </w:r>
            <w:r w:rsidRPr="0083126A">
              <w:rPr>
                <w:rFonts w:ascii="AvenirNext forINTUIT" w:hAnsi="AvenirNext forINTUIT"/>
                <w:color w:val="000000"/>
                <w:sz w:val="22"/>
                <w:szCs w:val="22"/>
              </w:rPr>
              <w:t>, the ease of use, our contact information, and how to download the application.</w:t>
            </w:r>
          </w:p>
          <w:p w14:paraId="0530C90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B9C0FEB"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are looking to invest heavily in our marketing; therefore, we must ensure that we market correctly by sourcing professionals.  Throughout all of this, we will gather and analyze data from all aspects of marketing we invest to better understand what marketing approach performs effectively so we can continue to invest our time and money in the right areas. </w:t>
            </w:r>
          </w:p>
          <w:p w14:paraId="6D1B7B11"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5C6C29C" w14:textId="6AB4586D"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intend to distribute SocialCare Chat among care facilities around Australia, and in the future distributed worldwide. </w:t>
            </w:r>
          </w:p>
          <w:p w14:paraId="6524C7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4F1655EA" w14:textId="7F952FC9" w:rsid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1957390B" w14:textId="77777777" w:rsidR="00F74A3A" w:rsidRPr="0083126A" w:rsidRDefault="00F74A3A" w:rsidP="0083126A">
            <w:pPr>
              <w:pBdr>
                <w:top w:val="nil"/>
                <w:left w:val="nil"/>
                <w:bottom w:val="nil"/>
                <w:right w:val="nil"/>
                <w:between w:val="nil"/>
              </w:pBdr>
              <w:jc w:val="center"/>
              <w:rPr>
                <w:rFonts w:ascii="AvenirNext forINTUIT" w:hAnsi="AvenirNext forINTUIT"/>
                <w:color w:val="000000"/>
                <w:sz w:val="22"/>
                <w:szCs w:val="22"/>
              </w:rPr>
            </w:pPr>
          </w:p>
          <w:p w14:paraId="5F9D8455" w14:textId="293BA460"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wants to create a web application designed specifically for the elderly and those with a disability. Together, we devised a plan on how we will go about creating our beta application. Initially, we explored and compared Microsoft Azure, Amazon Web Services and Google Engine. We ultimately decided to use Microsoft Azure. The entire team signed up and proceeded to learn Microsoft Azure, only realizing how extensive the platform is. It became a little overwhelming for all and with little time, the team was starting to stress. </w:t>
            </w:r>
          </w:p>
          <w:p w14:paraId="701DADA5" w14:textId="77777777" w:rsidR="0083126A" w:rsidRPr="0083126A" w:rsidRDefault="0083126A" w:rsidP="0083126A">
            <w:pPr>
              <w:rPr>
                <w:rFonts w:ascii="AvenirNext forINTUIT" w:hAnsi="AvenirNext forINTUIT"/>
                <w:color w:val="000000"/>
                <w:sz w:val="22"/>
                <w:szCs w:val="22"/>
              </w:rPr>
            </w:pPr>
          </w:p>
          <w:p w14:paraId="7DFE7F7E" w14:textId="6141247D" w:rsidR="004A5BE6" w:rsidRPr="00F74A3A" w:rsidRDefault="0083126A" w:rsidP="00F74A3A">
            <w:pPr>
              <w:rPr>
                <w:rFonts w:ascii="AvenirNext forINTUIT" w:hAnsi="AvenirNext forINTUIT"/>
                <w:color w:val="000000"/>
                <w:sz w:val="22"/>
                <w:szCs w:val="22"/>
              </w:rPr>
            </w:pPr>
            <w:r w:rsidRPr="0083126A">
              <w:rPr>
                <w:rFonts w:ascii="AvenirNext forINTUIT" w:hAnsi="AvenirNext forINTUIT"/>
                <w:color w:val="000000"/>
                <w:sz w:val="22"/>
                <w:szCs w:val="22"/>
              </w:rPr>
              <w:t xml:space="preserve">Whilst attempting to learn Microsoft Azure, we were also working through how we were going to develop the desired applications. We investigated the use of a third party such as Flutter or </w:t>
            </w:r>
            <w:proofErr w:type="spellStart"/>
            <w:r w:rsidRPr="0083126A">
              <w:rPr>
                <w:rFonts w:ascii="AvenirNext forINTUIT" w:hAnsi="AvenirNext forINTUIT"/>
                <w:color w:val="000000"/>
                <w:sz w:val="22"/>
                <w:szCs w:val="22"/>
              </w:rPr>
              <w:t>Appy</w:t>
            </w:r>
            <w:proofErr w:type="spellEnd"/>
            <w:r w:rsidRPr="0083126A">
              <w:rPr>
                <w:rFonts w:ascii="AvenirNext forINTUIT" w:hAnsi="AvenirNext forINTUIT"/>
                <w:color w:val="000000"/>
                <w:sz w:val="22"/>
                <w:szCs w:val="22"/>
              </w:rPr>
              <w:t xml:space="preserve"> Pie however, we were not satisfied with these options because we would not own our data. We also considered learning a new code language and developing the application/s from scratch.  </w:t>
            </w:r>
          </w:p>
        </w:tc>
        <w:tc>
          <w:tcPr>
            <w:tcW w:w="442" w:type="dxa"/>
          </w:tcPr>
          <w:p w14:paraId="276DF924" w14:textId="77777777" w:rsidR="004A5BE6" w:rsidRPr="00E84071" w:rsidRDefault="004A5BE6" w:rsidP="00A907C3">
            <w:pPr>
              <w:rPr>
                <w:rFonts w:ascii="AvenirNext forINTUIT" w:hAnsi="AvenirNext forINTUIT"/>
              </w:rPr>
            </w:pPr>
          </w:p>
        </w:tc>
      </w:tr>
    </w:tbl>
    <w:p w14:paraId="0DF68C50" w14:textId="77777777" w:rsidR="004A5BE6" w:rsidRPr="00E84071" w:rsidRDefault="004A5BE6" w:rsidP="004A5BE6">
      <w:pPr>
        <w:rPr>
          <w:rFonts w:ascii="AvenirNext forINTUIT" w:hAnsi="AvenirNext forINTUIT"/>
          <w:color w:val="476166" w:themeColor="accent1"/>
          <w:sz w:val="28"/>
          <w:szCs w:val="28"/>
        </w:rPr>
      </w:pPr>
    </w:p>
    <w:p w14:paraId="46718E56" w14:textId="77777777" w:rsidR="004A5BE6" w:rsidRPr="00E84071" w:rsidRDefault="004A5BE6" w:rsidP="004A5BE6">
      <w:pPr>
        <w:rPr>
          <w:rFonts w:ascii="AvenirNext forINTUIT" w:hAnsi="AvenirNext forINTUIT"/>
          <w:color w:val="476166" w:themeColor="accent1"/>
          <w:sz w:val="28"/>
          <w:szCs w:val="28"/>
        </w:rPr>
      </w:pPr>
    </w:p>
    <w:p w14:paraId="0D6E58B4" w14:textId="77777777" w:rsidR="004A5BE6" w:rsidRPr="00E84071" w:rsidRDefault="004A5BE6" w:rsidP="004A5BE6">
      <w:pPr>
        <w:rPr>
          <w:rFonts w:ascii="AvenirNext forINTUIT" w:hAnsi="AvenirNext forINTUIT"/>
          <w:color w:val="476166" w:themeColor="accent1"/>
          <w:sz w:val="28"/>
          <w:szCs w:val="28"/>
        </w:rPr>
      </w:pPr>
    </w:p>
    <w:p w14:paraId="01458DE9" w14:textId="3248AF65"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718B92" w14:textId="77777777" w:rsidR="004A5BE6" w:rsidRPr="00E84071" w:rsidRDefault="004A5BE6" w:rsidP="004A5BE6">
      <w:pPr>
        <w:rPr>
          <w:rFonts w:ascii="AvenirNext forINTUIT" w:hAnsi="AvenirNext forINTUIT"/>
        </w:rPr>
      </w:pPr>
    </w:p>
    <w:p w14:paraId="0604201B" w14:textId="77777777" w:rsidR="004A5BE6" w:rsidRPr="00E84071" w:rsidRDefault="004A5BE6" w:rsidP="004A5BE6">
      <w:pPr>
        <w:rPr>
          <w:rFonts w:ascii="AvenirNext forINTUIT" w:hAnsi="AvenirNext forINTUIT"/>
          <w:color w:val="476166" w:themeColor="accent1"/>
          <w:sz w:val="28"/>
          <w:szCs w:val="28"/>
        </w:rPr>
      </w:pPr>
    </w:p>
    <w:p w14:paraId="67506AE5"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0224FF2" w14:textId="77777777" w:rsidTr="00A907C3">
        <w:trPr>
          <w:trHeight w:val="4546"/>
        </w:trPr>
        <w:tc>
          <w:tcPr>
            <w:tcW w:w="284" w:type="dxa"/>
          </w:tcPr>
          <w:p w14:paraId="1321D126" w14:textId="77777777" w:rsidR="004A5BE6" w:rsidRPr="00E84071" w:rsidRDefault="004A5BE6" w:rsidP="00A907C3">
            <w:pPr>
              <w:rPr>
                <w:rFonts w:ascii="AvenirNext forINTUIT" w:hAnsi="AvenirNext forINTUIT"/>
              </w:rPr>
            </w:pPr>
          </w:p>
          <w:p w14:paraId="13615F3F" w14:textId="77777777" w:rsidR="004A5BE6" w:rsidRPr="00E84071" w:rsidRDefault="004A5BE6" w:rsidP="00A907C3">
            <w:pPr>
              <w:rPr>
                <w:rFonts w:ascii="AvenirNext forINTUIT" w:hAnsi="AvenirNext forINTUIT"/>
              </w:rPr>
            </w:pPr>
          </w:p>
          <w:p w14:paraId="198FAF75" w14:textId="77777777" w:rsidR="004A5BE6" w:rsidRPr="00E84071" w:rsidRDefault="004A5BE6" w:rsidP="00A907C3">
            <w:pPr>
              <w:rPr>
                <w:rFonts w:ascii="AvenirNext forINTUIT" w:hAnsi="AvenirNext forINTUIT"/>
              </w:rPr>
            </w:pPr>
          </w:p>
          <w:p w14:paraId="384ADE7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26FF025" w14:textId="77777777" w:rsidR="00281BDA" w:rsidRPr="00281BDA" w:rsidRDefault="00281BDA" w:rsidP="0083126A">
            <w:pPr>
              <w:rPr>
                <w:rFonts w:ascii="AvenirNext forINTUIT" w:hAnsi="AvenirNext forINTUIT"/>
                <w:color w:val="000000"/>
                <w:sz w:val="12"/>
                <w:szCs w:val="22"/>
              </w:rPr>
            </w:pPr>
          </w:p>
          <w:p w14:paraId="7284C6D0" w14:textId="408D6165"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As a team, we decided to do it manually as we would learn more from the experience and develop our newfound skills. More investigation of a range of software and code languages was done to decide on what we would use for this component. As half the team was comfortable with Eclipse, we decided to continue using this software and coached the others how to download it if they were interested in potentially learning. The language we chose was Java as half the team is currently learning something similar in </w:t>
            </w:r>
            <w:proofErr w:type="spellStart"/>
            <w:r w:rsidRPr="0083126A">
              <w:rPr>
                <w:rFonts w:ascii="AvenirNext forINTUIT" w:hAnsi="AvenirNext forINTUIT"/>
                <w:color w:val="000000"/>
                <w:sz w:val="22"/>
                <w:szCs w:val="22"/>
              </w:rPr>
              <w:t>RMIT’s</w:t>
            </w:r>
            <w:proofErr w:type="spellEnd"/>
            <w:r w:rsidRPr="0083126A">
              <w:rPr>
                <w:rFonts w:ascii="AvenirNext forINTUIT" w:hAnsi="AvenirNext forINTUIT"/>
                <w:color w:val="000000"/>
                <w:sz w:val="22"/>
                <w:szCs w:val="22"/>
              </w:rPr>
              <w:t xml:space="preserve"> Introduction to Programming, so we thought we may be able to easily transfer what we have been taught and learn along the way. We opted to use JavaFX as this allowed us to put together an application GUI and Java would code such an application, without us being able to source code online. We thought this would be the easiest and most effective way of developing our applications. We also chose to use </w:t>
            </w:r>
            <w:proofErr w:type="spellStart"/>
            <w:r w:rsidRPr="0083126A">
              <w:rPr>
                <w:rFonts w:ascii="AvenirNext forINTUIT" w:hAnsi="AvenirNext forINTUIT"/>
                <w:color w:val="000000"/>
                <w:sz w:val="22"/>
                <w:szCs w:val="22"/>
              </w:rPr>
              <w:t>JavaSE</w:t>
            </w:r>
            <w:proofErr w:type="spellEnd"/>
            <w:r w:rsidRPr="0083126A">
              <w:rPr>
                <w:rFonts w:ascii="AvenirNext forINTUIT" w:hAnsi="AvenirNext forINTUIT"/>
                <w:color w:val="000000"/>
                <w:sz w:val="22"/>
                <w:szCs w:val="22"/>
              </w:rPr>
              <w:t xml:space="preserve"> 8, Java </w:t>
            </w:r>
            <w:proofErr w:type="spellStart"/>
            <w:r w:rsidRPr="0083126A">
              <w:rPr>
                <w:rFonts w:ascii="AvenirNext forINTUIT" w:hAnsi="AvenirNext forINTUIT"/>
                <w:color w:val="000000"/>
                <w:sz w:val="22"/>
                <w:szCs w:val="22"/>
              </w:rPr>
              <w:t>JDK</w:t>
            </w:r>
            <w:proofErr w:type="spellEnd"/>
            <w:r w:rsidRPr="0083126A">
              <w:rPr>
                <w:rFonts w:ascii="AvenirNext forINTUIT" w:hAnsi="AvenirNext forINTUIT"/>
                <w:color w:val="000000"/>
                <w:sz w:val="22"/>
                <w:szCs w:val="22"/>
              </w:rPr>
              <w:t xml:space="preserve">, </w:t>
            </w:r>
            <w:proofErr w:type="gramStart"/>
            <w:r w:rsidRPr="0083126A">
              <w:rPr>
                <w:rFonts w:ascii="AvenirNext forINTUIT" w:hAnsi="AvenirNext forINTUIT"/>
                <w:color w:val="000000"/>
                <w:sz w:val="22"/>
                <w:szCs w:val="22"/>
              </w:rPr>
              <w:t>e(</w:t>
            </w:r>
            <w:proofErr w:type="spellStart"/>
            <w:proofErr w:type="gramEnd"/>
            <w:r w:rsidRPr="0083126A">
              <w:rPr>
                <w:rFonts w:ascii="AvenirNext forINTUIT" w:hAnsi="AvenirNext forINTUIT"/>
                <w:color w:val="000000"/>
                <w:sz w:val="22"/>
                <w:szCs w:val="22"/>
              </w:rPr>
              <w:t>fx</w:t>
            </w:r>
            <w:proofErr w:type="spellEnd"/>
            <w:r w:rsidRPr="0083126A">
              <w:rPr>
                <w:rFonts w:ascii="AvenirNext forINTUIT" w:hAnsi="AvenirNext forINTUIT"/>
                <w:color w:val="000000"/>
                <w:sz w:val="22"/>
                <w:szCs w:val="22"/>
              </w:rPr>
              <w:t>)</w:t>
            </w:r>
            <w:proofErr w:type="spellStart"/>
            <w:r w:rsidRPr="0083126A">
              <w:rPr>
                <w:rFonts w:ascii="AvenirNext forINTUIT" w:hAnsi="AvenirNext forINTUIT"/>
                <w:color w:val="000000"/>
                <w:sz w:val="22"/>
                <w:szCs w:val="22"/>
              </w:rPr>
              <w:t>clipse</w:t>
            </w:r>
            <w:proofErr w:type="spellEnd"/>
            <w:r w:rsidRPr="0083126A">
              <w:rPr>
                <w:rFonts w:ascii="AvenirNext forINTUIT" w:hAnsi="AvenirNext forINTUIT"/>
                <w:color w:val="000000"/>
                <w:sz w:val="22"/>
                <w:szCs w:val="22"/>
              </w:rPr>
              <w:t xml:space="preserve"> and Gluon Scene </w:t>
            </w:r>
            <w:r w:rsidR="00B8094D">
              <w:rPr>
                <w:rFonts w:ascii="AvenirNext forINTUIT" w:hAnsi="AvenirNext forINTUIT"/>
                <w:color w:val="000000"/>
                <w:sz w:val="22"/>
                <w:szCs w:val="22"/>
              </w:rPr>
              <w:t>Builder</w:t>
            </w:r>
            <w:r w:rsidRPr="0083126A">
              <w:rPr>
                <w:rFonts w:ascii="AvenirNext forINTUIT" w:hAnsi="AvenirNext forINTUIT"/>
                <w:color w:val="000000"/>
                <w:sz w:val="22"/>
                <w:szCs w:val="22"/>
              </w:rPr>
              <w:t xml:space="preserve"> as plug-ins, languages and development kits. </w:t>
            </w:r>
          </w:p>
          <w:p w14:paraId="4DC4365E" w14:textId="77777777" w:rsidR="0083126A" w:rsidRPr="0083126A" w:rsidRDefault="0083126A" w:rsidP="0083126A">
            <w:pPr>
              <w:rPr>
                <w:rFonts w:ascii="AvenirNext forINTUIT" w:hAnsi="AvenirNext forINTUIT"/>
                <w:color w:val="000000"/>
                <w:sz w:val="22"/>
                <w:szCs w:val="22"/>
              </w:rPr>
            </w:pPr>
          </w:p>
          <w:p w14:paraId="6ACC163E" w14:textId="014EAA5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team decided it would be useful to start learning Java and JavaFX through the use of YouTube, we found a channel that had 68 videos at approx. 13 minutes on average. The team felt quite overwhelmed however began watching Java tutorials. </w:t>
            </w:r>
          </w:p>
          <w:p w14:paraId="41EA8448" w14:textId="77777777" w:rsidR="0083126A" w:rsidRPr="0083126A" w:rsidRDefault="0083126A" w:rsidP="0083126A">
            <w:pPr>
              <w:rPr>
                <w:rFonts w:ascii="AvenirNext forINTUIT" w:hAnsi="AvenirNext forINTUIT"/>
                <w:color w:val="000000"/>
                <w:sz w:val="22"/>
                <w:szCs w:val="22"/>
              </w:rPr>
            </w:pPr>
          </w:p>
          <w:p w14:paraId="327E2BF4" w14:textId="40542AFF"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It was at this point that a team member put their hand up to say they could not take this huge project on over the coming weeks due to work commitments. It was then another member from the team reached out to the group's tutor to discuss actual requirements of assignment 3 as we felt maybe we were being too ambitious; after this conversation took place, we realized we were. The team rejoined and reevaluated what needed to be done and instantly felt like they were back on track with a clear understanding of what needs to be done.</w:t>
            </w:r>
          </w:p>
          <w:p w14:paraId="78026189" w14:textId="77777777" w:rsidR="0083126A" w:rsidRPr="0083126A" w:rsidRDefault="0083126A" w:rsidP="0083126A">
            <w:pPr>
              <w:rPr>
                <w:rFonts w:ascii="AvenirNext forINTUIT" w:hAnsi="AvenirNext forINTUIT"/>
                <w:color w:val="000000"/>
                <w:sz w:val="22"/>
                <w:szCs w:val="22"/>
              </w:rPr>
            </w:pPr>
          </w:p>
          <w:p w14:paraId="2D690AFB" w14:textId="36C018A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next steps the team took was creating a storyboard for the mobile application we intend to make. We took on different research topics that allowed us to deeply understand what we needed to do, the skills and time required to achieve our project. </w:t>
            </w:r>
          </w:p>
          <w:p w14:paraId="027F8D14" w14:textId="77777777" w:rsidR="0083126A" w:rsidRPr="0083126A" w:rsidRDefault="0083126A" w:rsidP="0083126A">
            <w:pPr>
              <w:rPr>
                <w:rFonts w:ascii="AvenirNext forINTUIT" w:hAnsi="AvenirNext forINTUIT"/>
                <w:color w:val="000000"/>
                <w:sz w:val="22"/>
                <w:szCs w:val="22"/>
              </w:rPr>
            </w:pPr>
          </w:p>
          <w:p w14:paraId="31D702C5" w14:textId="676DFBF0"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one:</w:t>
            </w:r>
            <w:r w:rsidRPr="0083126A">
              <w:rPr>
                <w:rFonts w:ascii="AvenirNext forINTUIT" w:hAnsi="AvenirNext forINTUIT"/>
                <w:color w:val="000000"/>
                <w:sz w:val="22"/>
                <w:szCs w:val="22"/>
              </w:rPr>
              <w:t xml:space="preserve"> Launching a web application specifically for the elderly.</w:t>
            </w:r>
          </w:p>
          <w:p w14:paraId="016719F5" w14:textId="77777777" w:rsidR="00281BDA" w:rsidRPr="00281BDA" w:rsidRDefault="00281BDA" w:rsidP="00281BDA">
            <w:pPr>
              <w:pBdr>
                <w:top w:val="nil"/>
                <w:left w:val="nil"/>
                <w:bottom w:val="nil"/>
                <w:right w:val="nil"/>
                <w:between w:val="nil"/>
              </w:pBdr>
              <w:spacing w:line="259" w:lineRule="auto"/>
              <w:ind w:left="1067"/>
              <w:rPr>
                <w:rFonts w:ascii="AvenirNext forINTUIT" w:hAnsi="AvenirNext forINTUIT"/>
                <w:color w:val="000000"/>
                <w:sz w:val="10"/>
                <w:szCs w:val="22"/>
              </w:rPr>
            </w:pPr>
          </w:p>
          <w:p w14:paraId="20921343" w14:textId="5F324C21"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two:</w:t>
            </w:r>
            <w:r w:rsidRPr="0083126A">
              <w:rPr>
                <w:rFonts w:ascii="AvenirNext forINTUIT" w:hAnsi="AvenirNext forINTUIT"/>
                <w:color w:val="000000"/>
                <w:sz w:val="22"/>
                <w:szCs w:val="22"/>
              </w:rPr>
              <w:t xml:space="preserve"> Develop our application to include an interface designed /catered to those with a disability.</w:t>
            </w:r>
          </w:p>
          <w:p w14:paraId="279F7EE8" w14:textId="39775C48" w:rsidR="00281BDA" w:rsidRPr="00281BDA" w:rsidRDefault="00281BDA" w:rsidP="00281BDA">
            <w:pPr>
              <w:pBdr>
                <w:top w:val="nil"/>
                <w:left w:val="nil"/>
                <w:bottom w:val="nil"/>
                <w:right w:val="nil"/>
                <w:between w:val="nil"/>
              </w:pBdr>
              <w:spacing w:line="259" w:lineRule="auto"/>
              <w:rPr>
                <w:rFonts w:ascii="AvenirNext forINTUIT" w:hAnsi="AvenirNext forINTUIT"/>
                <w:color w:val="000000"/>
                <w:sz w:val="10"/>
                <w:szCs w:val="22"/>
              </w:rPr>
            </w:pPr>
          </w:p>
          <w:p w14:paraId="1EF9C70F" w14:textId="77777777" w:rsidR="0083126A" w:rsidRPr="0083126A" w:rsidRDefault="0083126A" w:rsidP="0083126A">
            <w:pPr>
              <w:numPr>
                <w:ilvl w:val="0"/>
                <w:numId w:val="26"/>
              </w:numPr>
              <w:pBdr>
                <w:top w:val="nil"/>
                <w:left w:val="nil"/>
                <w:bottom w:val="nil"/>
                <w:right w:val="nil"/>
                <w:between w:val="nil"/>
              </w:pBdr>
              <w:spacing w:after="160"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three:</w:t>
            </w:r>
            <w:r w:rsidRPr="0083126A">
              <w:rPr>
                <w:rFonts w:ascii="AvenirNext forINTUIT" w:hAnsi="AvenirNext forINTUIT"/>
                <w:color w:val="000000"/>
                <w:sz w:val="22"/>
                <w:szCs w:val="22"/>
              </w:rPr>
              <w:t xml:space="preserve"> Develop our mobile application for both elderly and those with a disability on both platforms.</w:t>
            </w:r>
          </w:p>
          <w:p w14:paraId="6F9C6BFF" w14:textId="77777777" w:rsidR="004A5BE6" w:rsidRPr="0083126A" w:rsidRDefault="004A5BE6" w:rsidP="00A907C3">
            <w:pPr>
              <w:pStyle w:val="NoSpacing"/>
              <w:rPr>
                <w:rFonts w:ascii="AvenirNext forINTUIT" w:hAnsi="AvenirNext forINTUIT"/>
                <w:color w:val="000000"/>
              </w:rPr>
            </w:pPr>
          </w:p>
          <w:p w14:paraId="5EE80102"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57B8ECF" w14:textId="77777777" w:rsidR="004A5BE6" w:rsidRPr="00E84071" w:rsidRDefault="004A5BE6" w:rsidP="00A907C3">
            <w:pPr>
              <w:rPr>
                <w:rFonts w:ascii="AvenirNext forINTUIT" w:hAnsi="AvenirNext forINTUIT"/>
              </w:rPr>
            </w:pPr>
          </w:p>
        </w:tc>
      </w:tr>
    </w:tbl>
    <w:p w14:paraId="6F61F252" w14:textId="77777777" w:rsidR="004A5BE6" w:rsidRPr="00E84071" w:rsidRDefault="004A5BE6" w:rsidP="004A5BE6">
      <w:pPr>
        <w:rPr>
          <w:rFonts w:ascii="AvenirNext forINTUIT" w:hAnsi="AvenirNext forINTUIT"/>
          <w:color w:val="476166" w:themeColor="accent1"/>
          <w:sz w:val="28"/>
          <w:szCs w:val="28"/>
        </w:rPr>
      </w:pPr>
    </w:p>
    <w:p w14:paraId="1B9A13ED" w14:textId="77777777" w:rsidR="004A5BE6" w:rsidRPr="00E84071" w:rsidRDefault="004A5BE6" w:rsidP="004A5BE6">
      <w:pPr>
        <w:rPr>
          <w:rFonts w:ascii="AvenirNext forINTUIT" w:hAnsi="AvenirNext forINTUIT"/>
          <w:color w:val="476166" w:themeColor="accent1"/>
          <w:sz w:val="28"/>
          <w:szCs w:val="28"/>
        </w:rPr>
      </w:pPr>
    </w:p>
    <w:p w14:paraId="00FB2060" w14:textId="77777777" w:rsidR="004A5BE6" w:rsidRPr="00E84071" w:rsidRDefault="004A5BE6" w:rsidP="004A5BE6">
      <w:pPr>
        <w:rPr>
          <w:rFonts w:ascii="AvenirNext forINTUIT" w:hAnsi="AvenirNext forINTUIT"/>
          <w:color w:val="476166" w:themeColor="accent1"/>
          <w:sz w:val="28"/>
          <w:szCs w:val="28"/>
        </w:rPr>
      </w:pPr>
    </w:p>
    <w:p w14:paraId="297D735C" w14:textId="65F3ACBE"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EB56CB4" w14:textId="77777777" w:rsidR="004A5BE6" w:rsidRPr="00E84071" w:rsidRDefault="004A5BE6" w:rsidP="004A5BE6">
      <w:pPr>
        <w:rPr>
          <w:rFonts w:ascii="AvenirNext forINTUIT" w:hAnsi="AvenirNext forINTUIT"/>
        </w:rPr>
      </w:pPr>
    </w:p>
    <w:p w14:paraId="6117E186" w14:textId="77777777" w:rsidR="004A5BE6" w:rsidRPr="00E84071" w:rsidRDefault="004A5BE6" w:rsidP="004A5BE6">
      <w:pPr>
        <w:rPr>
          <w:rFonts w:ascii="AvenirNext forINTUIT" w:hAnsi="AvenirNext forINTUIT"/>
          <w:color w:val="476166" w:themeColor="accent1"/>
          <w:sz w:val="28"/>
          <w:szCs w:val="28"/>
        </w:rPr>
      </w:pPr>
    </w:p>
    <w:p w14:paraId="6C33AAFE" w14:textId="76BD3433"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1CA1C391" w14:textId="77777777" w:rsidTr="00894818">
        <w:trPr>
          <w:trHeight w:val="10728"/>
        </w:trPr>
        <w:tc>
          <w:tcPr>
            <w:tcW w:w="284" w:type="dxa"/>
          </w:tcPr>
          <w:p w14:paraId="1533BFE5" w14:textId="77777777" w:rsidR="004A5BE6" w:rsidRPr="00E84071" w:rsidRDefault="004A5BE6" w:rsidP="00A907C3">
            <w:pPr>
              <w:rPr>
                <w:rFonts w:ascii="AvenirNext forINTUIT" w:hAnsi="AvenirNext forINTUIT"/>
              </w:rPr>
            </w:pPr>
          </w:p>
          <w:p w14:paraId="7D558423" w14:textId="77777777" w:rsidR="004A5BE6" w:rsidRPr="00E84071" w:rsidRDefault="004A5BE6" w:rsidP="00A907C3">
            <w:pPr>
              <w:rPr>
                <w:rFonts w:ascii="AvenirNext forINTUIT" w:hAnsi="AvenirNext forINTUIT"/>
              </w:rPr>
            </w:pPr>
          </w:p>
          <w:p w14:paraId="54BB2BA6" w14:textId="77777777" w:rsidR="004A5BE6" w:rsidRPr="00E84071" w:rsidRDefault="004A5BE6" w:rsidP="00A907C3">
            <w:pPr>
              <w:rPr>
                <w:rFonts w:ascii="AvenirNext forINTUIT" w:hAnsi="AvenirNext forINTUIT"/>
              </w:rPr>
            </w:pPr>
          </w:p>
          <w:p w14:paraId="2B865FB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D13A6BB" w14:textId="566BE131" w:rsidR="004A5BE6" w:rsidRPr="00E84071" w:rsidRDefault="0083126A" w:rsidP="00A907C3">
            <w:pPr>
              <w:pStyle w:val="Heading5"/>
              <w:rPr>
                <w:rFonts w:ascii="AvenirNext forINTUIT" w:hAnsi="AvenirNext forINTUIT"/>
                <w:sz w:val="44"/>
                <w:szCs w:val="44"/>
              </w:rPr>
            </w:pPr>
            <w:r>
              <w:rPr>
                <w:rFonts w:ascii="AvenirNext forINTUIT" w:hAnsi="AvenirNext forINTUIT"/>
                <w:sz w:val="44"/>
                <w:szCs w:val="44"/>
              </w:rPr>
              <w:t xml:space="preserve">SocialCare Chat </w:t>
            </w:r>
          </w:p>
          <w:p w14:paraId="55F0424D" w14:textId="1B8373A6" w:rsidR="004A5BE6" w:rsidRPr="0083126A" w:rsidRDefault="004A5BE6" w:rsidP="00A907C3">
            <w:pPr>
              <w:rPr>
                <w:rFonts w:ascii="AvenirNext forINTUIT" w:hAnsi="AvenirNext forINTUIT"/>
                <w:b/>
                <w:color w:val="476166" w:themeColor="accent1"/>
                <w:sz w:val="22"/>
                <w:szCs w:val="22"/>
              </w:rPr>
            </w:pPr>
          </w:p>
          <w:p w14:paraId="78208B97" w14:textId="682A00EA" w:rsidR="0083126A" w:rsidRPr="0083126A" w:rsidRDefault="00A274D8" w:rsidP="0083126A">
            <w:pPr>
              <w:rPr>
                <w:rFonts w:ascii="AvenirNext forINTUIT" w:hAnsi="AvenirNext forINTUIT"/>
                <w:sz w:val="22"/>
                <w:szCs w:val="22"/>
              </w:rPr>
            </w:pPr>
            <w:r>
              <w:rPr>
                <w:rFonts w:ascii="AvenirNext forINTUIT" w:hAnsi="AvenirNext forINTUIT"/>
                <w:sz w:val="22"/>
                <w:szCs w:val="22"/>
              </w:rPr>
              <w:t>SocialCare Chat</w:t>
            </w:r>
            <w:r w:rsidR="0083126A" w:rsidRPr="0083126A">
              <w:rPr>
                <w:rFonts w:ascii="AvenirNext forINTUIT" w:hAnsi="AvenirNext forINTUIT"/>
                <w:sz w:val="22"/>
                <w:szCs w:val="22"/>
              </w:rPr>
              <w:t xml:space="preserve"> is quite a big project so rather than focusing on the development of the application, we proceeded to focus on what our desired result will be exactly</w:t>
            </w:r>
            <w:r w:rsidR="00B8094D">
              <w:rPr>
                <w:rFonts w:ascii="AvenirNext forINTUIT" w:hAnsi="AvenirNext forINTUIT"/>
                <w:sz w:val="22"/>
                <w:szCs w:val="22"/>
              </w:rPr>
              <w:t>, the end-user experience</w:t>
            </w:r>
            <w:r w:rsidR="0083126A" w:rsidRPr="0083126A">
              <w:rPr>
                <w:rFonts w:ascii="AvenirNext forINTUIT" w:hAnsi="AvenirNext forINTUIT"/>
                <w:sz w:val="22"/>
                <w:szCs w:val="22"/>
              </w:rPr>
              <w:t xml:space="preserve">, how we will achieve it, what we will need for it to be successful and when do we want it ready by. </w:t>
            </w:r>
          </w:p>
          <w:p w14:paraId="342E8DC2" w14:textId="697C3ABB" w:rsidR="00113AD7" w:rsidRDefault="00113AD7" w:rsidP="0083126A">
            <w:pPr>
              <w:rPr>
                <w:rFonts w:ascii="AvenirNext forINTUIT" w:hAnsi="AvenirNext forINTUIT"/>
                <w:sz w:val="22"/>
                <w:szCs w:val="22"/>
              </w:rPr>
            </w:pPr>
          </w:p>
          <w:p w14:paraId="31D63B63" w14:textId="2EFCFDBE" w:rsidR="0083126A" w:rsidRPr="00081D98" w:rsidRDefault="0083126A" w:rsidP="00081D98">
            <w:pPr>
              <w:rPr>
                <w:rFonts w:ascii="AvenirNext forINTUIT" w:hAnsi="AvenirNext forINTUIT"/>
                <w:sz w:val="22"/>
                <w:szCs w:val="22"/>
              </w:rPr>
            </w:pPr>
            <w:r w:rsidRPr="0083126A">
              <w:rPr>
                <w:rFonts w:ascii="AvenirNext forINTUIT" w:hAnsi="AvenirNext forINTUIT"/>
                <w:sz w:val="22"/>
                <w:szCs w:val="22"/>
              </w:rPr>
              <w:t xml:space="preserve">We began by creating a storyboard of how we want our web application to look, covering design and functionality </w:t>
            </w:r>
            <w:r w:rsidR="00351E9B">
              <w:rPr>
                <w:rFonts w:ascii="AvenirNext forINTUIT" w:hAnsi="AvenirNext forINTUIT"/>
                <w:sz w:val="22"/>
                <w:szCs w:val="22"/>
              </w:rPr>
              <w:t xml:space="preserve">of </w:t>
            </w:r>
            <w:r w:rsidRPr="0083126A">
              <w:rPr>
                <w:rFonts w:ascii="AvenirNext forINTUIT" w:hAnsi="AvenirNext forINTUIT"/>
                <w:sz w:val="22"/>
                <w:szCs w:val="22"/>
              </w:rPr>
              <w:t>f</w:t>
            </w:r>
            <w:r w:rsidR="00894818">
              <w:rPr>
                <w:rFonts w:ascii="AvenirNext forINTUIT" w:hAnsi="AvenirNext forINTUIT"/>
                <w:sz w:val="22"/>
                <w:szCs w:val="22"/>
              </w:rPr>
              <w:t>eatures.</w:t>
            </w:r>
            <w:r w:rsidR="00351E9B">
              <w:rPr>
                <w:rFonts w:ascii="AvenirNext forINTUIT" w:hAnsi="AvenirNext forINTUIT"/>
                <w:sz w:val="22"/>
                <w:szCs w:val="22"/>
              </w:rPr>
              <w:t xml:space="preserve"> </w:t>
            </w:r>
            <w:r w:rsidRPr="0083126A">
              <w:rPr>
                <w:rFonts w:ascii="AvenirNext forINTUIT" w:hAnsi="AvenirNext forINTUIT"/>
                <w:sz w:val="22"/>
                <w:szCs w:val="22"/>
              </w:rPr>
              <w:t xml:space="preserve">XVI aims to have an application that is user friendly... </w:t>
            </w:r>
            <w:r w:rsidRPr="0083126A">
              <w:rPr>
                <w:rFonts w:ascii="AvenirNext forINTUIT" w:hAnsi="AvenirNext forINTUIT"/>
                <w:color w:val="000000"/>
                <w:sz w:val="22"/>
                <w:szCs w:val="22"/>
              </w:rPr>
              <w:t>We will do this by using big buttons and simple text</w:t>
            </w:r>
            <w:r w:rsidR="00081D98">
              <w:rPr>
                <w:rFonts w:ascii="AvenirNext forINTUIT" w:hAnsi="AvenirNext forINTUIT"/>
                <w:sz w:val="22"/>
                <w:szCs w:val="22"/>
              </w:rPr>
              <w:t>; w</w:t>
            </w:r>
            <w:r w:rsidRPr="0083126A">
              <w:rPr>
                <w:rFonts w:ascii="AvenirNext forINTUIT" w:hAnsi="AvenirNext forINTUIT"/>
                <w:color w:val="000000"/>
                <w:sz w:val="22"/>
                <w:szCs w:val="22"/>
              </w:rPr>
              <w:t>e also want the elderly to know we have designed the application for t</w:t>
            </w:r>
            <w:r w:rsidR="00081D98">
              <w:rPr>
                <w:rFonts w:ascii="AvenirNext forINTUIT" w:hAnsi="AvenirNext forINTUIT"/>
                <w:color w:val="000000"/>
                <w:sz w:val="22"/>
                <w:szCs w:val="22"/>
              </w:rPr>
              <w:t xml:space="preserve">hem specifically so we will use </w:t>
            </w:r>
            <w:r w:rsidRPr="0083126A">
              <w:rPr>
                <w:rFonts w:ascii="AvenirNext forINTUIT" w:hAnsi="AvenirNext forINTUIT"/>
                <w:color w:val="000000"/>
                <w:sz w:val="22"/>
                <w:szCs w:val="22"/>
              </w:rPr>
              <w:t xml:space="preserve">images and colours that will hopefully resonate with them. </w:t>
            </w:r>
          </w:p>
          <w:p w14:paraId="2D4B0161" w14:textId="7AE76D5F" w:rsidR="004A5BE6" w:rsidRPr="0083126A" w:rsidRDefault="004A5BE6" w:rsidP="00A907C3">
            <w:pPr>
              <w:pStyle w:val="NoSpacing"/>
              <w:rPr>
                <w:rFonts w:ascii="AvenirNext forINTUIT" w:hAnsi="AvenirNext forINTUIT"/>
              </w:rPr>
            </w:pPr>
          </w:p>
          <w:p w14:paraId="1B3E0490" w14:textId="17028B2E" w:rsidR="0083126A" w:rsidRDefault="00281BDA" w:rsidP="0083126A">
            <w:pPr>
              <w:rPr>
                <w:rFonts w:ascii="AvenirNext forINTUIT" w:hAnsi="AvenirNext forINTUIT"/>
                <w:b/>
                <w:color w:val="476166" w:themeColor="accent1"/>
                <w:sz w:val="28"/>
                <w:szCs w:val="28"/>
              </w:rPr>
            </w:pPr>
            <w:r>
              <w:rPr>
                <w:rFonts w:ascii="AvenirNext forINTUIT" w:hAnsi="AvenirNext forINTUIT"/>
                <w:b/>
                <w:color w:val="476166" w:themeColor="accent1"/>
                <w:sz w:val="28"/>
                <w:szCs w:val="28"/>
              </w:rPr>
              <w:t>Functionality: 65+</w:t>
            </w:r>
          </w:p>
          <w:p w14:paraId="55329082" w14:textId="1DC7653E" w:rsidR="00113AD7" w:rsidRPr="00FB3A8B" w:rsidRDefault="00113AD7" w:rsidP="0083126A">
            <w:pPr>
              <w:rPr>
                <w:rFonts w:ascii="AvenirNext forINTUIT" w:hAnsi="AvenirNext forINTUIT"/>
                <w:b/>
                <w:color w:val="476166" w:themeColor="accent1"/>
                <w:sz w:val="8"/>
                <w:szCs w:val="16"/>
              </w:rPr>
            </w:pPr>
          </w:p>
          <w:p w14:paraId="78637173" w14:textId="1B88B0EA" w:rsidR="0083126A" w:rsidRPr="0083126A" w:rsidRDefault="00123CAF"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noProof/>
                <w:color w:val="000000"/>
                <w:sz w:val="22"/>
                <w:szCs w:val="22"/>
              </w:rPr>
              <w:drawing>
                <wp:anchor distT="0" distB="0" distL="114300" distR="114300" simplePos="0" relativeHeight="251684864" behindDoc="1" locked="0" layoutInCell="1" allowOverlap="1" wp14:anchorId="5363E310" wp14:editId="3373E068">
                  <wp:simplePos x="0" y="0"/>
                  <wp:positionH relativeFrom="column">
                    <wp:posOffset>1734185</wp:posOffset>
                  </wp:positionH>
                  <wp:positionV relativeFrom="paragraph">
                    <wp:posOffset>601980</wp:posOffset>
                  </wp:positionV>
                  <wp:extent cx="2150110" cy="3395980"/>
                  <wp:effectExtent l="0" t="0" r="0" b="0"/>
                  <wp:wrapTight wrapText="bothSides">
                    <wp:wrapPolygon edited="0">
                      <wp:start x="3828" y="242"/>
                      <wp:lineTo x="2871" y="727"/>
                      <wp:lineTo x="2297" y="1575"/>
                      <wp:lineTo x="2297" y="18660"/>
                      <wp:lineTo x="3253" y="19871"/>
                      <wp:lineTo x="3828" y="20114"/>
                      <wp:lineTo x="17415" y="20114"/>
                      <wp:lineTo x="17989" y="19871"/>
                      <wp:lineTo x="19138" y="18539"/>
                      <wp:lineTo x="19138" y="1818"/>
                      <wp:lineTo x="18372" y="727"/>
                      <wp:lineTo x="17415" y="242"/>
                      <wp:lineTo x="3828" y="242"/>
                    </wp:wrapPolygon>
                  </wp:wrapTight>
                  <wp:docPr id="14" name="Picture 14" descr="C:\Users\vcotterell\AppData\Local\Microsoft\Windows\INetCache\Content.Word\1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1menu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0110"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3CAF">
              <w:rPr>
                <w:rFonts w:ascii="AvenirNext forINTUIT" w:hAnsi="AvenirNext forINTUIT"/>
                <w:noProof/>
                <w:color w:val="000000"/>
                <w:sz w:val="22"/>
                <w:szCs w:val="22"/>
              </w:rPr>
              <w:drawing>
                <wp:anchor distT="0" distB="0" distL="114300" distR="114300" simplePos="0" relativeHeight="251696128" behindDoc="1" locked="0" layoutInCell="1" allowOverlap="1" wp14:anchorId="69CF6025" wp14:editId="506DA194">
                  <wp:simplePos x="0" y="0"/>
                  <wp:positionH relativeFrom="column">
                    <wp:posOffset>0</wp:posOffset>
                  </wp:positionH>
                  <wp:positionV relativeFrom="paragraph">
                    <wp:posOffset>612140</wp:posOffset>
                  </wp:positionV>
                  <wp:extent cx="2141855" cy="3387725"/>
                  <wp:effectExtent l="0" t="0" r="0" b="0"/>
                  <wp:wrapSquare wrapText="bothSides"/>
                  <wp:docPr id="19" name="Picture 19" descr="C:\Users\vcotterell\Box\Vanessa\Vanessa Personal\Uni - RMIT\Intro to IT\Assignment 3\app pics\1har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cotterell\Box\Vanessa\Vanessa Personal\Uni - RMIT\Intro to IT\Assignment 3\app pics\1harol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1855"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26A" w:rsidRPr="0083126A">
              <w:rPr>
                <w:rFonts w:ascii="AvenirNext forINTUIT" w:hAnsi="AvenirNext forINTUIT"/>
                <w:color w:val="000000"/>
                <w:sz w:val="22"/>
                <w:szCs w:val="22"/>
              </w:rPr>
              <w:t>When signing up to SocialCare</w:t>
            </w:r>
            <w:r w:rsidR="00CB24C6">
              <w:rPr>
                <w:rFonts w:ascii="AvenirNext forINTUIT" w:hAnsi="AvenirNext forINTUIT"/>
                <w:color w:val="000000"/>
                <w:sz w:val="22"/>
                <w:szCs w:val="22"/>
              </w:rPr>
              <w:t xml:space="preserve"> Chat</w:t>
            </w:r>
            <w:r w:rsidR="0083126A" w:rsidRPr="0083126A">
              <w:rPr>
                <w:rFonts w:ascii="AvenirNext forINTUIT" w:hAnsi="AvenirNext forINTUIT"/>
                <w:color w:val="000000"/>
                <w:sz w:val="22"/>
                <w:szCs w:val="22"/>
              </w:rPr>
              <w:t>, there will be an optio</w:t>
            </w:r>
            <w:r w:rsidR="00D40076">
              <w:rPr>
                <w:rFonts w:ascii="AvenirNext forINTUIT" w:hAnsi="AvenirNext forINTUIT"/>
                <w:color w:val="000000"/>
                <w:sz w:val="22"/>
                <w:szCs w:val="22"/>
              </w:rPr>
              <w:t xml:space="preserve">n for </w:t>
            </w:r>
            <w:r w:rsidR="00081D98">
              <w:rPr>
                <w:rFonts w:ascii="AvenirNext forINTUIT" w:hAnsi="AvenirNext forINTUIT"/>
                <w:color w:val="000000"/>
                <w:sz w:val="22"/>
                <w:szCs w:val="22"/>
              </w:rPr>
              <w:t>those 65 and above, h</w:t>
            </w:r>
            <w:r w:rsidR="0083126A" w:rsidRPr="0083126A">
              <w:rPr>
                <w:rFonts w:ascii="AvenirNext forINTUIT" w:hAnsi="AvenirNext forINTUIT"/>
                <w:color w:val="000000"/>
                <w:sz w:val="22"/>
                <w:szCs w:val="22"/>
              </w:rPr>
              <w:t xml:space="preserve">ere </w:t>
            </w:r>
            <w:r w:rsidR="00FB3A8B">
              <w:rPr>
                <w:rFonts w:ascii="AvenirNext forINTUIT" w:hAnsi="AvenirNext forINTUIT"/>
                <w:color w:val="000000"/>
                <w:sz w:val="22"/>
                <w:szCs w:val="22"/>
              </w:rPr>
              <w:t xml:space="preserve">is where </w:t>
            </w:r>
            <w:r w:rsidR="0083126A" w:rsidRPr="0083126A">
              <w:rPr>
                <w:rFonts w:ascii="AvenirNext forINTUIT" w:hAnsi="AvenirNext forINTUIT"/>
                <w:color w:val="000000"/>
                <w:sz w:val="22"/>
                <w:szCs w:val="22"/>
              </w:rPr>
              <w:t>they w</w:t>
            </w:r>
            <w:r w:rsidR="00081D98">
              <w:rPr>
                <w:rFonts w:ascii="AvenirNext forINTUIT" w:hAnsi="AvenirNext forINTUIT"/>
                <w:color w:val="000000"/>
                <w:sz w:val="22"/>
                <w:szCs w:val="22"/>
              </w:rPr>
              <w:t>ill register</w:t>
            </w:r>
            <w:r w:rsidR="00FB3A8B">
              <w:rPr>
                <w:rFonts w:ascii="AvenirNext forINTUIT" w:hAnsi="AvenirNext forINTUIT"/>
                <w:color w:val="000000"/>
                <w:sz w:val="22"/>
                <w:szCs w:val="22"/>
              </w:rPr>
              <w:t xml:space="preserve"> and nominate</w:t>
            </w:r>
            <w:r w:rsidR="00081D98">
              <w:rPr>
                <w:rFonts w:ascii="AvenirNext forINTUIT" w:hAnsi="AvenirNext forINTUIT"/>
                <w:color w:val="000000"/>
                <w:sz w:val="22"/>
                <w:szCs w:val="22"/>
              </w:rPr>
              <w:t xml:space="preserve"> their main contact. </w:t>
            </w:r>
            <w:r w:rsidR="0083126A" w:rsidRPr="0083126A">
              <w:rPr>
                <w:rFonts w:ascii="AvenirNext forINTUIT" w:hAnsi="AvenirNext forINTUIT"/>
                <w:color w:val="000000"/>
                <w:sz w:val="22"/>
                <w:szCs w:val="22"/>
              </w:rPr>
              <w:t>This c</w:t>
            </w:r>
            <w:r w:rsidR="00FB3A8B">
              <w:rPr>
                <w:rFonts w:ascii="AvenirNext forINTUIT" w:hAnsi="AvenirNext forINTUIT"/>
                <w:color w:val="000000"/>
                <w:sz w:val="22"/>
                <w:szCs w:val="22"/>
              </w:rPr>
              <w:t>onnects the elder to their main contact</w:t>
            </w:r>
            <w:r w:rsidR="0083126A" w:rsidRPr="0083126A">
              <w:rPr>
                <w:rFonts w:ascii="AvenirNext forINTUIT" w:hAnsi="AvenirNext forINTUIT"/>
                <w:color w:val="000000"/>
                <w:sz w:val="22"/>
                <w:szCs w:val="22"/>
              </w:rPr>
              <w:t xml:space="preserve"> and allows </w:t>
            </w:r>
            <w:r w:rsidR="00FB3A8B">
              <w:rPr>
                <w:rFonts w:ascii="AvenirNext forINTUIT" w:hAnsi="AvenirNext forINTUIT"/>
                <w:color w:val="000000"/>
                <w:sz w:val="22"/>
                <w:szCs w:val="22"/>
              </w:rPr>
              <w:t>the main contact t</w:t>
            </w:r>
            <w:r w:rsidR="0083126A" w:rsidRPr="0083126A">
              <w:rPr>
                <w:rFonts w:ascii="AvenirNext forINTUIT" w:hAnsi="AvenirNext forINTUIT"/>
                <w:color w:val="000000"/>
                <w:sz w:val="22"/>
                <w:szCs w:val="22"/>
              </w:rPr>
              <w:t>o assist and control settings</w:t>
            </w:r>
            <w:r w:rsidR="00081D98">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 xml:space="preserve">Once </w:t>
            </w:r>
            <w:r w:rsidR="00FB3A8B">
              <w:rPr>
                <w:rFonts w:ascii="AvenirNext forINTUIT" w:hAnsi="AvenirNext forINTUIT"/>
                <w:color w:val="000000"/>
                <w:sz w:val="22"/>
                <w:szCs w:val="22"/>
              </w:rPr>
              <w:t xml:space="preserve">they have </w:t>
            </w:r>
            <w:r w:rsidR="0083126A" w:rsidRPr="0083126A">
              <w:rPr>
                <w:rFonts w:ascii="AvenirNext forINTUIT" w:hAnsi="AvenirNext forINTUIT"/>
                <w:color w:val="000000"/>
                <w:sz w:val="22"/>
                <w:szCs w:val="22"/>
              </w:rPr>
              <w:t xml:space="preserve">signed up, the interface is simple and </w:t>
            </w:r>
            <w:r w:rsidR="0083126A" w:rsidRPr="0083126A">
              <w:rPr>
                <w:rFonts w:ascii="AvenirNext forINTUIT" w:hAnsi="AvenirNext forINTUIT"/>
                <w:sz w:val="22"/>
                <w:szCs w:val="22"/>
              </w:rPr>
              <w:t>straightforward</w:t>
            </w:r>
            <w:r w:rsidR="00081D98">
              <w:rPr>
                <w:rFonts w:ascii="AvenirNext forINTUIT" w:hAnsi="AvenirNext forINTUIT"/>
                <w:sz w:val="22"/>
                <w:szCs w:val="22"/>
              </w:rPr>
              <w:t xml:space="preserve">. </w:t>
            </w:r>
            <w:r w:rsidR="0083126A" w:rsidRPr="0083126A">
              <w:rPr>
                <w:rFonts w:ascii="AvenirNext forINTUIT" w:hAnsi="AvenirNext forINTUIT"/>
                <w:color w:val="000000"/>
                <w:sz w:val="22"/>
                <w:szCs w:val="22"/>
              </w:rPr>
              <w:t xml:space="preserve">The </w:t>
            </w:r>
            <w:r w:rsidR="00FB3A8B">
              <w:rPr>
                <w:rFonts w:ascii="AvenirNext forINTUIT" w:hAnsi="AvenirNext forINTUIT"/>
                <w:color w:val="000000"/>
                <w:sz w:val="22"/>
                <w:szCs w:val="22"/>
              </w:rPr>
              <w:t>following</w:t>
            </w:r>
            <w:r w:rsidR="0083126A" w:rsidRPr="0083126A">
              <w:rPr>
                <w:rFonts w:ascii="AvenirNext forINTUIT" w:hAnsi="AvenirNext forINTUIT"/>
                <w:color w:val="000000"/>
                <w:sz w:val="22"/>
                <w:szCs w:val="22"/>
              </w:rPr>
              <w:t xml:space="preserve"> screen will ha</w:t>
            </w:r>
            <w:r>
              <w:rPr>
                <w:rFonts w:ascii="AvenirNext forINTUIT" w:hAnsi="AvenirNext forINTUIT"/>
                <w:color w:val="000000"/>
                <w:sz w:val="22"/>
                <w:szCs w:val="22"/>
              </w:rPr>
              <w:t xml:space="preserve">ve four options for the </w:t>
            </w:r>
            <w:r w:rsidR="00FB3A8B">
              <w:rPr>
                <w:rFonts w:ascii="AvenirNext forINTUIT" w:hAnsi="AvenirNext forINTUIT"/>
                <w:color w:val="000000"/>
                <w:sz w:val="22"/>
                <w:szCs w:val="22"/>
              </w:rPr>
              <w:t>end-</w:t>
            </w:r>
            <w:r>
              <w:rPr>
                <w:rFonts w:ascii="AvenirNext forINTUIT" w:hAnsi="AvenirNext forINTUIT"/>
                <w:color w:val="000000"/>
                <w:sz w:val="22"/>
                <w:szCs w:val="22"/>
              </w:rPr>
              <w:t>user to</w:t>
            </w:r>
            <w:r w:rsidR="00FB3A8B">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choose from including:</w:t>
            </w:r>
            <w:r w:rsidR="00894818">
              <w:rPr>
                <w:rFonts w:ascii="AvenirNext forINTUIT" w:hAnsi="AvenirNext forINTUIT"/>
                <w:color w:val="000000"/>
                <w:sz w:val="22"/>
                <w:szCs w:val="22"/>
              </w:rPr>
              <w:t xml:space="preserve"> </w:t>
            </w:r>
            <w:r w:rsidR="00FB3A8B">
              <w:rPr>
                <w:rFonts w:ascii="AvenirNext forINTUIT" w:hAnsi="AvenirNext forINTUIT"/>
                <w:color w:val="000000"/>
                <w:sz w:val="22"/>
                <w:szCs w:val="22"/>
              </w:rPr>
              <w:t>c</w:t>
            </w:r>
            <w:r w:rsidR="0083126A" w:rsidRPr="0083126A">
              <w:rPr>
                <w:rFonts w:ascii="AvenirNext forINTUIT" w:hAnsi="AvenirNext forINTUIT"/>
                <w:color w:val="000000"/>
                <w:sz w:val="22"/>
                <w:szCs w:val="22"/>
              </w:rPr>
              <w:t>hat</w:t>
            </w:r>
            <w:r w:rsidR="00894818">
              <w:rPr>
                <w:rFonts w:ascii="AvenirNext forINTUIT" w:hAnsi="AvenirNext forINTUIT"/>
                <w:color w:val="000000"/>
                <w:sz w:val="22"/>
                <w:szCs w:val="22"/>
              </w:rPr>
              <w:t>, g</w:t>
            </w:r>
            <w:r w:rsidR="0083126A" w:rsidRPr="0083126A">
              <w:rPr>
                <w:rFonts w:ascii="AvenirNext forINTUIT" w:hAnsi="AvenirNext forINTUIT"/>
                <w:color w:val="000000"/>
                <w:sz w:val="22"/>
                <w:szCs w:val="22"/>
              </w:rPr>
              <w:t>ames</w:t>
            </w:r>
            <w:r w:rsidR="00894818">
              <w:rPr>
                <w:rFonts w:ascii="AvenirNext forINTUIT" w:hAnsi="AvenirNext forINTUIT"/>
                <w:color w:val="000000"/>
                <w:sz w:val="22"/>
                <w:szCs w:val="22"/>
              </w:rPr>
              <w:t xml:space="preserve">, people, and </w:t>
            </w:r>
            <w:r w:rsidR="0083126A" w:rsidRPr="0083126A">
              <w:rPr>
                <w:rFonts w:ascii="AvenirNext forINTUIT" w:hAnsi="AvenirNext forINTUIT"/>
                <w:color w:val="000000"/>
                <w:sz w:val="22"/>
                <w:szCs w:val="22"/>
              </w:rPr>
              <w:t>HELP</w:t>
            </w:r>
            <w:r w:rsidR="00894818">
              <w:rPr>
                <w:rFonts w:ascii="AvenirNext forINTUIT" w:hAnsi="AvenirNext forINTUIT"/>
                <w:color w:val="000000"/>
                <w:sz w:val="22"/>
                <w:szCs w:val="22"/>
              </w:rPr>
              <w:t>.</w:t>
            </w:r>
          </w:p>
          <w:p w14:paraId="1A043474" w14:textId="4825A9D9" w:rsidR="0083126A" w:rsidRPr="00113AD7" w:rsidRDefault="0083126A" w:rsidP="0083126A">
            <w:pPr>
              <w:pBdr>
                <w:top w:val="nil"/>
                <w:left w:val="nil"/>
                <w:bottom w:val="nil"/>
                <w:right w:val="nil"/>
                <w:between w:val="nil"/>
              </w:pBdr>
              <w:ind w:left="1920"/>
              <w:rPr>
                <w:rFonts w:ascii="AvenirNext forINTUIT" w:hAnsi="AvenirNext forINTUIT"/>
                <w:color w:val="000000"/>
                <w:sz w:val="14"/>
                <w:szCs w:val="22"/>
              </w:rPr>
            </w:pPr>
          </w:p>
          <w:p w14:paraId="6D133580" w14:textId="77777777" w:rsidR="00FB3A8B" w:rsidRDefault="0083126A" w:rsidP="00894818">
            <w:p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The chat option </w:t>
            </w:r>
            <w:r w:rsidR="00894818">
              <w:rPr>
                <w:rFonts w:ascii="AvenirNext forINTUIT" w:hAnsi="AvenirNext forINTUIT"/>
                <w:color w:val="000000"/>
                <w:sz w:val="22"/>
                <w:szCs w:val="22"/>
              </w:rPr>
              <w:t xml:space="preserve">will allow them to decide between text, video and voice chat. </w:t>
            </w:r>
          </w:p>
          <w:p w14:paraId="56948042" w14:textId="77777777"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1FEB08" w14:textId="31DBDABC" w:rsidR="00894818" w:rsidRDefault="00894818" w:rsidP="00894818">
            <w:p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Through the games button, they will have access to play a range of games and brain teasers</w:t>
            </w:r>
            <w:r>
              <w:rPr>
                <w:rFonts w:ascii="AvenirNext forINTUIT" w:hAnsi="AvenirNext forINTUIT"/>
                <w:color w:val="000000"/>
                <w:sz w:val="22"/>
                <w:szCs w:val="22"/>
              </w:rPr>
              <w:t>, t</w:t>
            </w:r>
            <w:r w:rsidRPr="006B5D9F">
              <w:rPr>
                <w:rFonts w:ascii="AvenirNext forINTUIT" w:hAnsi="AvenirNext forINTUIT"/>
                <w:color w:val="000000"/>
                <w:sz w:val="22"/>
                <w:szCs w:val="22"/>
              </w:rPr>
              <w:t>hey can also opt into challenges and compete against their connections</w:t>
            </w:r>
            <w:r>
              <w:rPr>
                <w:rFonts w:ascii="AvenirNext forINTUIT" w:hAnsi="AvenirNext forINTUIT"/>
                <w:color w:val="000000"/>
                <w:sz w:val="22"/>
                <w:szCs w:val="22"/>
              </w:rPr>
              <w:t xml:space="preserve"> competitively. </w:t>
            </w:r>
          </w:p>
          <w:p w14:paraId="6B8FF4D2" w14:textId="231499EC"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D9C6FA" w14:textId="0F7D26FE" w:rsidR="00123CAF" w:rsidRDefault="00FB3A8B"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color w:val="000000"/>
                <w:sz w:val="22"/>
                <w:szCs w:val="22"/>
              </w:rPr>
              <w:t>Through this portal, the elder will have to select the contact they want to interact with.</w:t>
            </w:r>
          </w:p>
          <w:p w14:paraId="3180A81A" w14:textId="1C08F442" w:rsidR="00BA57C8" w:rsidRPr="00D40076" w:rsidRDefault="00BA57C8" w:rsidP="00894818">
            <w:pPr>
              <w:pBdr>
                <w:top w:val="nil"/>
                <w:left w:val="nil"/>
                <w:bottom w:val="nil"/>
                <w:right w:val="nil"/>
                <w:between w:val="nil"/>
              </w:pBdr>
              <w:spacing w:line="259" w:lineRule="auto"/>
              <w:rPr>
                <w:rFonts w:ascii="AvenirNext forINTUIT" w:hAnsi="AvenirNext forINTUIT"/>
                <w:color w:val="000000"/>
                <w:sz w:val="22"/>
                <w:szCs w:val="22"/>
              </w:rPr>
            </w:pPr>
          </w:p>
        </w:tc>
        <w:tc>
          <w:tcPr>
            <w:tcW w:w="442" w:type="dxa"/>
          </w:tcPr>
          <w:p w14:paraId="2FBDBA53" w14:textId="503FA84D" w:rsidR="004A5BE6" w:rsidRPr="00E84071" w:rsidRDefault="004A5BE6" w:rsidP="00A907C3">
            <w:pPr>
              <w:rPr>
                <w:rFonts w:ascii="AvenirNext forINTUIT" w:hAnsi="AvenirNext forINTUIT"/>
              </w:rPr>
            </w:pPr>
          </w:p>
        </w:tc>
      </w:tr>
    </w:tbl>
    <w:p w14:paraId="04D85B1C" w14:textId="57CB6C6D" w:rsidR="004A5BE6" w:rsidRPr="00E84071" w:rsidRDefault="004A5BE6" w:rsidP="004A5BE6">
      <w:pPr>
        <w:rPr>
          <w:rFonts w:ascii="AvenirNext forINTUIT" w:hAnsi="AvenirNext forINTUIT"/>
          <w:color w:val="476166" w:themeColor="accent1"/>
          <w:sz w:val="28"/>
          <w:szCs w:val="28"/>
        </w:rPr>
      </w:pPr>
    </w:p>
    <w:p w14:paraId="7B2BF4F2" w14:textId="77777777" w:rsidR="004A5BE6" w:rsidRPr="00E84071" w:rsidRDefault="004A5BE6" w:rsidP="004A5BE6">
      <w:pPr>
        <w:rPr>
          <w:rFonts w:ascii="AvenirNext forINTUIT" w:hAnsi="AvenirNext forINTUIT"/>
          <w:color w:val="476166" w:themeColor="accent1"/>
          <w:sz w:val="28"/>
          <w:szCs w:val="28"/>
        </w:rPr>
      </w:pPr>
    </w:p>
    <w:p w14:paraId="6060D575" w14:textId="77777777" w:rsidR="004A5BE6" w:rsidRPr="00E84071" w:rsidRDefault="004A5BE6" w:rsidP="004A5BE6">
      <w:pPr>
        <w:rPr>
          <w:rFonts w:ascii="AvenirNext forINTUIT" w:hAnsi="AvenirNext forINTUIT"/>
          <w:color w:val="476166" w:themeColor="accent1"/>
          <w:sz w:val="28"/>
          <w:szCs w:val="28"/>
        </w:rPr>
      </w:pPr>
    </w:p>
    <w:p w14:paraId="482A587F" w14:textId="0B9BD830"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4753CF5" w14:textId="5A3BB062" w:rsidR="004A5BE6" w:rsidRPr="00E84071" w:rsidRDefault="004A5BE6" w:rsidP="004A5BE6">
      <w:pPr>
        <w:rPr>
          <w:rFonts w:ascii="AvenirNext forINTUIT" w:hAnsi="AvenirNext forINTUIT"/>
        </w:rPr>
      </w:pPr>
    </w:p>
    <w:p w14:paraId="20B02493" w14:textId="06985D8F" w:rsidR="004A5BE6" w:rsidRPr="00E84071" w:rsidRDefault="004A5BE6" w:rsidP="004A5BE6">
      <w:pPr>
        <w:rPr>
          <w:rFonts w:ascii="AvenirNext forINTUIT" w:hAnsi="AvenirNext forINTUIT"/>
          <w:color w:val="476166" w:themeColor="accent1"/>
          <w:sz w:val="28"/>
          <w:szCs w:val="28"/>
        </w:rPr>
      </w:pPr>
    </w:p>
    <w:p w14:paraId="2077DD44" w14:textId="416F5B68"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3783128" w14:textId="77777777" w:rsidTr="00A907C3">
        <w:trPr>
          <w:trHeight w:val="10729"/>
        </w:trPr>
        <w:tc>
          <w:tcPr>
            <w:tcW w:w="284" w:type="dxa"/>
          </w:tcPr>
          <w:p w14:paraId="31704695" w14:textId="77777777" w:rsidR="004A5BE6" w:rsidRPr="00E84071" w:rsidRDefault="004A5BE6" w:rsidP="00A907C3">
            <w:pPr>
              <w:rPr>
                <w:rFonts w:ascii="AvenirNext forINTUIT" w:hAnsi="AvenirNext forINTUIT"/>
              </w:rPr>
            </w:pPr>
          </w:p>
          <w:p w14:paraId="3B50838B" w14:textId="77777777" w:rsidR="004A5BE6" w:rsidRPr="00E84071" w:rsidRDefault="004A5BE6" w:rsidP="00A907C3">
            <w:pPr>
              <w:rPr>
                <w:rFonts w:ascii="AvenirNext forINTUIT" w:hAnsi="AvenirNext forINTUIT"/>
              </w:rPr>
            </w:pPr>
          </w:p>
          <w:p w14:paraId="1AD334EE" w14:textId="77777777" w:rsidR="004A5BE6" w:rsidRPr="00E84071" w:rsidRDefault="004A5BE6" w:rsidP="00A907C3">
            <w:pPr>
              <w:rPr>
                <w:rFonts w:ascii="AvenirNext forINTUIT" w:hAnsi="AvenirNext forINTUIT"/>
              </w:rPr>
            </w:pPr>
          </w:p>
          <w:p w14:paraId="33A2423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9E54BA0" w14:textId="77777777" w:rsidR="00FB3A8B" w:rsidRPr="00FB3A8B" w:rsidRDefault="00FB3A8B" w:rsidP="00FB3A8B">
            <w:pPr>
              <w:pStyle w:val="NoSpacing"/>
              <w:rPr>
                <w:rFonts w:ascii="AvenirNext forINTUIT" w:hAnsi="AvenirNext forINTUIT"/>
              </w:rPr>
            </w:pPr>
          </w:p>
          <w:p w14:paraId="723EF8E4" w14:textId="0116FC9A" w:rsidR="00081D98" w:rsidRPr="00FB3A8B" w:rsidRDefault="006B5D9F" w:rsidP="00FB3A8B">
            <w:pPr>
              <w:pStyle w:val="NoSpacing"/>
              <w:rPr>
                <w:rFonts w:ascii="AvenirNext forINTUIT" w:hAnsi="AvenirNext forINTUIT"/>
              </w:rPr>
            </w:pPr>
            <w:r w:rsidRPr="00FB3A8B">
              <w:rPr>
                <w:rFonts w:ascii="AvenirNext forINTUIT" w:hAnsi="AvenirNext forINTUIT"/>
              </w:rPr>
              <w:t>The use of photos is there for the elder to be able to identify their connections with ease</w:t>
            </w:r>
            <w:r w:rsidR="00081D98" w:rsidRPr="00FB3A8B">
              <w:rPr>
                <w:rFonts w:ascii="AvenirNext forINTUIT" w:hAnsi="AvenirNext forINTUIT"/>
              </w:rPr>
              <w:t xml:space="preserve">, without having to search for emails, names, and other details they may not know. </w:t>
            </w:r>
            <w:r w:rsidRPr="00FB3A8B">
              <w:rPr>
                <w:rFonts w:ascii="AvenirNext forINTUIT" w:hAnsi="AvenirNext forINTUIT"/>
              </w:rPr>
              <w:t>Once they select their connection, they can decide to chat with them or play games with them directly (without having to search</w:t>
            </w:r>
            <w:r w:rsidR="00FB3A8B" w:rsidRPr="00FB3A8B">
              <w:rPr>
                <w:rFonts w:ascii="AvenirNext forINTUIT" w:hAnsi="AvenirNext forINTUIT"/>
              </w:rPr>
              <w:t xml:space="preserve"> through the main portal</w:t>
            </w:r>
            <w:r w:rsidRPr="00FB3A8B">
              <w:rPr>
                <w:rFonts w:ascii="AvenirNext forINTUIT" w:hAnsi="AvenirNext forINTUIT"/>
              </w:rPr>
              <w:t>)</w:t>
            </w:r>
            <w:r w:rsidR="00081D98" w:rsidRPr="00FB3A8B">
              <w:rPr>
                <w:rFonts w:ascii="AvenirNext forINTUIT" w:hAnsi="AvenirNext forINTUIT"/>
              </w:rPr>
              <w:t xml:space="preserve">. </w:t>
            </w:r>
            <w:r w:rsidRPr="00FB3A8B">
              <w:rPr>
                <w:rFonts w:ascii="AvenirNext forINTUIT" w:hAnsi="AvenirNext forINTUIT"/>
              </w:rPr>
              <w:t xml:space="preserve">They will also be able to view </w:t>
            </w:r>
            <w:r w:rsidR="00FB3A8B" w:rsidRPr="00FB3A8B">
              <w:rPr>
                <w:rFonts w:ascii="AvenirNext forINTUIT" w:hAnsi="AvenirNext forINTUIT"/>
              </w:rPr>
              <w:t>contact</w:t>
            </w:r>
            <w:r w:rsidRPr="00FB3A8B">
              <w:rPr>
                <w:rFonts w:ascii="AvenirNext forINTUIT" w:hAnsi="AvenirNext forINTUIT"/>
              </w:rPr>
              <w:t xml:space="preserve"> </w:t>
            </w:r>
            <w:r w:rsidR="00FB3A8B" w:rsidRPr="00FB3A8B">
              <w:rPr>
                <w:rFonts w:ascii="AvenirNext forINTUIT" w:hAnsi="AvenirNext forINTUIT"/>
              </w:rPr>
              <w:t xml:space="preserve">connection </w:t>
            </w:r>
            <w:r w:rsidRPr="00FB3A8B">
              <w:rPr>
                <w:rFonts w:ascii="AvenirNext forINTUIT" w:hAnsi="AvenirNext forINTUIT"/>
              </w:rPr>
              <w:t>request</w:t>
            </w:r>
            <w:r w:rsidR="00FB3A8B" w:rsidRPr="00FB3A8B">
              <w:rPr>
                <w:rFonts w:ascii="AvenirNext forINTUIT" w:hAnsi="AvenirNext forINTUIT"/>
              </w:rPr>
              <w:t xml:space="preserve">s </w:t>
            </w:r>
            <w:r w:rsidRPr="00FB3A8B">
              <w:rPr>
                <w:rFonts w:ascii="AvenirNext forINTUIT" w:hAnsi="AvenirNext forINTUIT"/>
              </w:rPr>
              <w:t>a</w:t>
            </w:r>
            <w:r w:rsidR="00081D98" w:rsidRPr="00FB3A8B">
              <w:rPr>
                <w:rFonts w:ascii="AvenirNext forINTUIT" w:hAnsi="AvenirNext forINTUIT"/>
              </w:rPr>
              <w:t xml:space="preserve">nd approve/decline accordingly. </w:t>
            </w:r>
          </w:p>
          <w:p w14:paraId="212C0260" w14:textId="77777777" w:rsidR="00081D98" w:rsidRPr="00FB3A8B" w:rsidRDefault="00081D98" w:rsidP="00FB3A8B">
            <w:pPr>
              <w:pStyle w:val="NoSpacing"/>
              <w:rPr>
                <w:rFonts w:ascii="AvenirNext forINTUIT" w:hAnsi="AvenirNext forINTUIT"/>
                <w:sz w:val="10"/>
              </w:rPr>
            </w:pPr>
          </w:p>
          <w:p w14:paraId="2DD58355" w14:textId="0F33A3F9" w:rsidR="006B5D9F" w:rsidRPr="00FB3A8B" w:rsidRDefault="006B5D9F" w:rsidP="00FB3A8B">
            <w:pPr>
              <w:pStyle w:val="NoSpacing"/>
              <w:rPr>
                <w:rFonts w:ascii="AvenirNext forINTUIT" w:hAnsi="AvenirNext forINTUIT"/>
              </w:rPr>
            </w:pPr>
            <w:r w:rsidRPr="00FB3A8B">
              <w:rPr>
                <w:rFonts w:ascii="AvenirNext forINTUIT" w:hAnsi="AvenirNext forINTUIT"/>
              </w:rPr>
              <w:t xml:space="preserve">The HELP function allows </w:t>
            </w:r>
            <w:r w:rsidR="00FB3A8B" w:rsidRPr="00FB3A8B">
              <w:rPr>
                <w:rFonts w:ascii="AvenirNext forINTUIT" w:hAnsi="AvenirNext forINTUIT"/>
              </w:rPr>
              <w:t>the elder</w:t>
            </w:r>
            <w:r w:rsidRPr="00FB3A8B">
              <w:rPr>
                <w:rFonts w:ascii="AvenirNext forINTUIT" w:hAnsi="AvenirNext forINTUIT"/>
              </w:rPr>
              <w:t xml:space="preserve"> to notify their main contact that they are having issues</w:t>
            </w:r>
            <w:r w:rsidR="00081D98" w:rsidRPr="00FB3A8B">
              <w:rPr>
                <w:rFonts w:ascii="AvenirNext forINTUIT" w:hAnsi="AvenirNext forINTUIT"/>
              </w:rPr>
              <w:t xml:space="preserve">. </w:t>
            </w:r>
            <w:r w:rsidRPr="00FB3A8B">
              <w:rPr>
                <w:rFonts w:ascii="AvenirNext forINTUIT" w:hAnsi="AvenirNext forINTUIT"/>
              </w:rPr>
              <w:t xml:space="preserve">We plan to collate data of what the main concerns would be and intend to have a few options </w:t>
            </w:r>
            <w:r w:rsidR="00FB3A8B" w:rsidRPr="00FB3A8B">
              <w:rPr>
                <w:rFonts w:ascii="AvenirNext forINTUIT" w:hAnsi="AvenirNext forINTUIT"/>
              </w:rPr>
              <w:t xml:space="preserve">available so </w:t>
            </w:r>
            <w:r w:rsidRPr="00FB3A8B">
              <w:rPr>
                <w:rFonts w:ascii="AvenirNext forINTUIT" w:hAnsi="AvenirNext forINTUIT"/>
              </w:rPr>
              <w:t xml:space="preserve">they can </w:t>
            </w:r>
            <w:r w:rsidR="00FB3A8B" w:rsidRPr="00FB3A8B">
              <w:rPr>
                <w:rFonts w:ascii="AvenirNext forINTUIT" w:hAnsi="AvenirNext forINTUIT"/>
              </w:rPr>
              <w:t xml:space="preserve">simply </w:t>
            </w:r>
            <w:r w:rsidRPr="00FB3A8B">
              <w:rPr>
                <w:rFonts w:ascii="AvenirNext forINTUIT" w:hAnsi="AvenirNext forINTUIT"/>
              </w:rPr>
              <w:t>choose from, however, to begin with, we will look to only have a password help option</w:t>
            </w:r>
            <w:r w:rsidR="00497ACE" w:rsidRPr="00FB3A8B">
              <w:rPr>
                <w:rFonts w:ascii="AvenirNext forINTUIT" w:hAnsi="AvenirNext forINTUIT"/>
              </w:rPr>
              <w:t>.</w:t>
            </w:r>
          </w:p>
          <w:p w14:paraId="55727368" w14:textId="12BD4656" w:rsidR="00A907C3" w:rsidRPr="00FB3A8B" w:rsidRDefault="00A907C3" w:rsidP="00FB3A8B">
            <w:pPr>
              <w:pStyle w:val="NoSpacing"/>
              <w:rPr>
                <w:rFonts w:ascii="AvenirNext forINTUIT" w:hAnsi="AvenirNext forINTUIT"/>
                <w:color w:val="000000"/>
                <w:sz w:val="20"/>
              </w:rPr>
            </w:pPr>
          </w:p>
          <w:p w14:paraId="5FB606BB" w14:textId="1AC72115" w:rsidR="00A907C3" w:rsidRPr="00FB3A8B" w:rsidRDefault="00A907C3" w:rsidP="00FB3A8B">
            <w:pPr>
              <w:pStyle w:val="NoSpacing"/>
              <w:rPr>
                <w:rFonts w:ascii="AvenirNext forINTUIT" w:hAnsi="AvenirNext forINTUIT"/>
                <w:b/>
                <w:color w:val="000000"/>
                <w:sz w:val="6"/>
              </w:rPr>
            </w:pPr>
            <w:r w:rsidRPr="00FB3A8B">
              <w:rPr>
                <w:rFonts w:ascii="AvenirNext forINTUIT" w:hAnsi="AvenirNext forINTUIT"/>
                <w:b/>
                <w:color w:val="476166" w:themeColor="accent1"/>
                <w:sz w:val="28"/>
                <w:szCs w:val="28"/>
              </w:rPr>
              <w:t>OTHER</w:t>
            </w:r>
            <w:r w:rsidRPr="00FB3A8B">
              <w:rPr>
                <w:rFonts w:ascii="AvenirNext forINTUIT" w:hAnsi="AvenirNext forINTUIT"/>
                <w:b/>
                <w:color w:val="000000"/>
              </w:rPr>
              <w:t xml:space="preserve"> </w:t>
            </w:r>
          </w:p>
          <w:p w14:paraId="23FEB5B6" w14:textId="28EFF9E3" w:rsidR="004A5BE6" w:rsidRPr="00FB3A8B" w:rsidRDefault="00123CAF" w:rsidP="00FB3A8B">
            <w:pPr>
              <w:pStyle w:val="NoSpacing"/>
              <w:rPr>
                <w:rFonts w:ascii="AvenirNext forINTUIT" w:hAnsi="AvenirNext forINTUIT"/>
                <w:color w:val="000000"/>
              </w:rPr>
            </w:pPr>
            <w:r w:rsidRPr="00FB3A8B">
              <w:rPr>
                <w:rFonts w:ascii="AvenirNext forINTUIT" w:hAnsi="AvenirNext forINTUIT"/>
                <w:noProof/>
              </w:rPr>
              <w:drawing>
                <wp:anchor distT="0" distB="0" distL="114300" distR="114300" simplePos="0" relativeHeight="251698176" behindDoc="0" locked="0" layoutInCell="1" allowOverlap="1" wp14:anchorId="0C3CE349" wp14:editId="540E67D5">
                  <wp:simplePos x="0" y="0"/>
                  <wp:positionH relativeFrom="column">
                    <wp:posOffset>209973</wp:posOffset>
                  </wp:positionH>
                  <wp:positionV relativeFrom="paragraph">
                    <wp:posOffset>1192530</wp:posOffset>
                  </wp:positionV>
                  <wp:extent cx="2219325" cy="3512820"/>
                  <wp:effectExtent l="0" t="0" r="0" b="0"/>
                  <wp:wrapSquare wrapText="bothSides"/>
                  <wp:docPr id="18" name="Picture 18" descr="C:\Users\vcotterell\Box\Vanessa\Vanessa Personal\Uni - RMIT\Intro to IT\Assignment 3\app pics\1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cotterell\Box\Vanessa\Vanessa Personal\Uni - RMIT\Intro to IT\Assignment 3\app pics\1cha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9325"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89984" behindDoc="0" locked="0" layoutInCell="1" allowOverlap="1" wp14:anchorId="626E93CF" wp14:editId="3031723B">
                  <wp:simplePos x="0" y="0"/>
                  <wp:positionH relativeFrom="column">
                    <wp:posOffset>2183976</wp:posOffset>
                  </wp:positionH>
                  <wp:positionV relativeFrom="paragraph">
                    <wp:posOffset>1195070</wp:posOffset>
                  </wp:positionV>
                  <wp:extent cx="2223770" cy="3516630"/>
                  <wp:effectExtent l="0" t="0" r="0" b="0"/>
                  <wp:wrapSquare wrapText="bothSides"/>
                  <wp:docPr id="17" name="Picture 17" descr="C:\Users\vcotterell\Box\Vanessa\Vanessa Personal\Uni - RMIT\Intro to IT\Assignment 3\app pics\1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cotterell\Box\Vanessa\Vanessa Personal\Uni - RMIT\Intro to IT\Assignment 3\app pics\1ol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3770"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92032" behindDoc="1" locked="0" layoutInCell="1" allowOverlap="1" wp14:anchorId="771BB1C5" wp14:editId="57D357A9">
                  <wp:simplePos x="0" y="0"/>
                  <wp:positionH relativeFrom="column">
                    <wp:posOffset>4115859</wp:posOffset>
                  </wp:positionH>
                  <wp:positionV relativeFrom="paragraph">
                    <wp:posOffset>1193165</wp:posOffset>
                  </wp:positionV>
                  <wp:extent cx="2220595" cy="3517265"/>
                  <wp:effectExtent l="0" t="0" r="0" b="0"/>
                  <wp:wrapTight wrapText="bothSides">
                    <wp:wrapPolygon edited="0">
                      <wp:start x="4077" y="234"/>
                      <wp:lineTo x="3150" y="585"/>
                      <wp:lineTo x="2409" y="1404"/>
                      <wp:lineTo x="2409" y="19186"/>
                      <wp:lineTo x="3335" y="19888"/>
                      <wp:lineTo x="3521" y="20122"/>
                      <wp:lineTo x="17789" y="20122"/>
                      <wp:lineTo x="17974" y="19888"/>
                      <wp:lineTo x="18901" y="19186"/>
                      <wp:lineTo x="19086" y="1638"/>
                      <wp:lineTo x="18160" y="585"/>
                      <wp:lineTo x="17233" y="234"/>
                      <wp:lineTo x="4077" y="234"/>
                    </wp:wrapPolygon>
                  </wp:wrapTight>
                  <wp:docPr id="15" name="Picture 15" descr="C:\Users\vcotterell\AppData\Local\Microsoft\Windows\INetCache\Content.Word\1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cotterell\AppData\Local\Microsoft\Windows\INetCache\Content.Word\1gam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0595" cy="3517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D9F" w:rsidRPr="00FB3A8B">
              <w:rPr>
                <w:rFonts w:ascii="AvenirNext forINTUIT" w:hAnsi="AvenirNext forINTUIT"/>
                <w:color w:val="000000"/>
              </w:rPr>
              <w:t xml:space="preserve">Those 64 and under will have a separate login </w:t>
            </w:r>
            <w:r w:rsidR="00FB3A8B">
              <w:rPr>
                <w:rFonts w:ascii="AvenirNext forINTUIT" w:hAnsi="AvenirNext forINTUIT"/>
                <w:color w:val="000000"/>
              </w:rPr>
              <w:t xml:space="preserve">option </w:t>
            </w:r>
            <w:r w:rsidR="006B5D9F" w:rsidRPr="00FB3A8B">
              <w:rPr>
                <w:rFonts w:ascii="AvenirNext forINTUIT" w:hAnsi="AvenirNext forINTUIT"/>
                <w:color w:val="000000"/>
              </w:rPr>
              <w:t xml:space="preserve">and will not need to register </w:t>
            </w:r>
            <w:r w:rsidR="00FB3A8B">
              <w:rPr>
                <w:rFonts w:ascii="AvenirNext forINTUIT" w:hAnsi="AvenirNext forINTUIT"/>
                <w:color w:val="000000"/>
              </w:rPr>
              <w:t>a</w:t>
            </w:r>
            <w:r w:rsidR="006B5D9F" w:rsidRPr="00FB3A8B">
              <w:rPr>
                <w:rFonts w:ascii="AvenirNext forINTUIT" w:hAnsi="AvenirNext forINTUIT"/>
                <w:color w:val="000000"/>
              </w:rPr>
              <w:t xml:space="preserve"> main contact</w:t>
            </w:r>
            <w:r w:rsidR="00FB3A8B">
              <w:rPr>
                <w:rFonts w:ascii="AvenirNext forINTUIT" w:hAnsi="AvenirNext forINTUIT"/>
                <w:color w:val="000000"/>
              </w:rPr>
              <w:t>.</w:t>
            </w:r>
            <w:r w:rsidR="006B5D9F" w:rsidRPr="00FB3A8B">
              <w:rPr>
                <w:rFonts w:ascii="AvenirNext forINTUIT" w:hAnsi="AvenirNext forINTUIT"/>
                <w:color w:val="000000"/>
              </w:rPr>
              <w:t xml:space="preserve"> </w:t>
            </w:r>
            <w:r w:rsidR="00FB3A8B">
              <w:rPr>
                <w:rFonts w:ascii="AvenirNext forINTUIT" w:hAnsi="AvenirNext forINTUIT"/>
                <w:color w:val="000000"/>
              </w:rPr>
              <w:t>T</w:t>
            </w:r>
            <w:r w:rsidR="006B5D9F" w:rsidRPr="00FB3A8B">
              <w:rPr>
                <w:rFonts w:ascii="AvenirNext forINTUIT" w:hAnsi="AvenirNext forINTUIT"/>
                <w:color w:val="000000"/>
              </w:rPr>
              <w:t>heir layout will be similar however</w:t>
            </w:r>
            <w:r w:rsidR="00FB3A8B">
              <w:rPr>
                <w:rFonts w:ascii="AvenirNext forINTUIT" w:hAnsi="AvenirNext forINTUIT"/>
                <w:color w:val="000000"/>
              </w:rPr>
              <w:t>,</w:t>
            </w:r>
            <w:r w:rsidR="006B5D9F" w:rsidRPr="00FB3A8B">
              <w:rPr>
                <w:rFonts w:ascii="AvenirNext forINTUIT" w:hAnsi="AvenirNext forINTUIT"/>
                <w:color w:val="000000"/>
              </w:rPr>
              <w:t xml:space="preserve"> will have an expandable navigation bar on the left</w:t>
            </w:r>
            <w:r w:rsidR="00894818" w:rsidRPr="00FB3A8B">
              <w:rPr>
                <w:rFonts w:ascii="AvenirNext forINTUIT" w:hAnsi="AvenirNext forINTUIT"/>
                <w:color w:val="000000"/>
              </w:rPr>
              <w:t xml:space="preserve">. </w:t>
            </w:r>
            <w:r w:rsidR="00CF1196" w:rsidRPr="00FB3A8B">
              <w:rPr>
                <w:rFonts w:ascii="AvenirNext forINTUIT" w:hAnsi="AvenirNext forINTUIT"/>
                <w:color w:val="000000"/>
              </w:rPr>
              <w:t>This is where they will be able to access the controls of their elder</w:t>
            </w:r>
            <w:r w:rsidR="00FB3A8B">
              <w:rPr>
                <w:rFonts w:ascii="AvenirNext forINTUIT" w:hAnsi="AvenirNext forINTUIT"/>
                <w:color w:val="000000"/>
              </w:rPr>
              <w:t xml:space="preserve"> connection</w:t>
            </w:r>
            <w:r w:rsidR="00894818" w:rsidRPr="00FB3A8B">
              <w:rPr>
                <w:rFonts w:ascii="AvenirNext forINTUIT" w:hAnsi="AvenirNext forINTUIT"/>
                <w:color w:val="000000"/>
              </w:rPr>
              <w:t>. They can a</w:t>
            </w:r>
            <w:r w:rsidR="00CF1196" w:rsidRPr="00FB3A8B">
              <w:rPr>
                <w:rFonts w:ascii="AvenirNext forINTUIT" w:hAnsi="AvenirNext forINTUIT"/>
                <w:color w:val="000000"/>
              </w:rPr>
              <w:t xml:space="preserve">ssist when </w:t>
            </w:r>
            <w:r w:rsidR="00FB3A8B">
              <w:rPr>
                <w:rFonts w:ascii="AvenirNext forINTUIT" w:hAnsi="AvenirNext forINTUIT"/>
                <w:color w:val="000000"/>
              </w:rPr>
              <w:t>the elder</w:t>
            </w:r>
            <w:r w:rsidR="00CF1196" w:rsidRPr="00FB3A8B">
              <w:rPr>
                <w:rFonts w:ascii="AvenirNext forINTUIT" w:hAnsi="AvenirNext forINTUIT"/>
                <w:color w:val="000000"/>
              </w:rPr>
              <w:t xml:space="preserve"> require</w:t>
            </w:r>
            <w:r w:rsidR="00FB3A8B">
              <w:rPr>
                <w:rFonts w:ascii="AvenirNext forINTUIT" w:hAnsi="AvenirNext forINTUIT"/>
                <w:color w:val="000000"/>
              </w:rPr>
              <w:t>s</w:t>
            </w:r>
            <w:r w:rsidR="00CF1196" w:rsidRPr="00FB3A8B">
              <w:rPr>
                <w:rFonts w:ascii="AvenirNext forINTUIT" w:hAnsi="AvenirNext forINTUIT"/>
                <w:color w:val="000000"/>
              </w:rPr>
              <w:t xml:space="preserve"> HELP</w:t>
            </w:r>
            <w:r w:rsidR="00894818" w:rsidRPr="00FB3A8B">
              <w:rPr>
                <w:rFonts w:ascii="AvenirNext forINTUIT" w:hAnsi="AvenirNext forINTUIT"/>
                <w:color w:val="000000"/>
              </w:rPr>
              <w:t>, update setting preferences, ma</w:t>
            </w:r>
            <w:r w:rsidRPr="00FB3A8B">
              <w:rPr>
                <w:rFonts w:ascii="AvenirNext forINTUIT" w:hAnsi="AvenirNext forINTUIT"/>
                <w:color w:val="000000"/>
              </w:rPr>
              <w:t>nage their connections and notifications. They will also have access to games and chat features and have the ability to add connections.</w:t>
            </w:r>
            <w:r w:rsidRPr="00FB3A8B">
              <w:rPr>
                <w:rFonts w:ascii="AvenirNext forINTUIT" w:hAnsi="AvenirNext forINTUIT"/>
                <w:noProof/>
              </w:rPr>
              <w:t xml:space="preserve"> </w:t>
            </w:r>
          </w:p>
        </w:tc>
        <w:tc>
          <w:tcPr>
            <w:tcW w:w="442" w:type="dxa"/>
          </w:tcPr>
          <w:p w14:paraId="7D8DC980" w14:textId="77777777" w:rsidR="004A5BE6" w:rsidRPr="00E84071" w:rsidRDefault="004A5BE6" w:rsidP="00A907C3">
            <w:pPr>
              <w:rPr>
                <w:rFonts w:ascii="AvenirNext forINTUIT" w:hAnsi="AvenirNext forINTUIT"/>
              </w:rPr>
            </w:pPr>
          </w:p>
        </w:tc>
      </w:tr>
    </w:tbl>
    <w:p w14:paraId="75029688" w14:textId="67065300" w:rsidR="004A5BE6" w:rsidRPr="00E84071" w:rsidRDefault="004A5BE6" w:rsidP="004A5BE6">
      <w:pPr>
        <w:rPr>
          <w:rFonts w:ascii="AvenirNext forINTUIT" w:hAnsi="AvenirNext forINTUIT"/>
          <w:color w:val="476166" w:themeColor="accent1"/>
          <w:sz w:val="28"/>
          <w:szCs w:val="28"/>
        </w:rPr>
      </w:pPr>
    </w:p>
    <w:p w14:paraId="7F55D8C9" w14:textId="77777777" w:rsidR="004A5BE6" w:rsidRPr="00E84071" w:rsidRDefault="004A5BE6" w:rsidP="004A5BE6">
      <w:pPr>
        <w:rPr>
          <w:rFonts w:ascii="AvenirNext forINTUIT" w:hAnsi="AvenirNext forINTUIT"/>
          <w:color w:val="476166" w:themeColor="accent1"/>
          <w:sz w:val="28"/>
          <w:szCs w:val="28"/>
        </w:rPr>
      </w:pPr>
    </w:p>
    <w:p w14:paraId="1B6AA11D" w14:textId="29F9A59E" w:rsidR="004A5BE6" w:rsidRPr="00E84071" w:rsidRDefault="004A5BE6" w:rsidP="004A5BE6">
      <w:pPr>
        <w:rPr>
          <w:rFonts w:ascii="AvenirNext forINTUIT" w:hAnsi="AvenirNext forINTUIT"/>
          <w:color w:val="476166" w:themeColor="accent1"/>
          <w:sz w:val="28"/>
          <w:szCs w:val="28"/>
        </w:rPr>
      </w:pPr>
    </w:p>
    <w:p w14:paraId="5D4562A8" w14:textId="114FDA89"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2492A9E" w14:textId="77777777" w:rsidR="004A5BE6" w:rsidRPr="00E84071" w:rsidRDefault="004A5BE6" w:rsidP="004A5BE6">
      <w:pPr>
        <w:rPr>
          <w:rFonts w:ascii="AvenirNext forINTUIT" w:hAnsi="AvenirNext forINTUIT"/>
        </w:rPr>
      </w:pPr>
    </w:p>
    <w:p w14:paraId="7BF4D812" w14:textId="77777777" w:rsidR="004A5BE6" w:rsidRPr="00E84071" w:rsidRDefault="004A5BE6" w:rsidP="004A5BE6">
      <w:pPr>
        <w:rPr>
          <w:rFonts w:ascii="AvenirNext forINTUIT" w:hAnsi="AvenirNext forINTUIT"/>
          <w:color w:val="476166" w:themeColor="accent1"/>
          <w:sz w:val="28"/>
          <w:szCs w:val="28"/>
        </w:rPr>
      </w:pPr>
    </w:p>
    <w:p w14:paraId="7B1221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1296A2C" w14:textId="77777777" w:rsidTr="002D5130">
        <w:trPr>
          <w:trHeight w:val="10303"/>
        </w:trPr>
        <w:tc>
          <w:tcPr>
            <w:tcW w:w="284" w:type="dxa"/>
          </w:tcPr>
          <w:p w14:paraId="01945D12" w14:textId="77777777" w:rsidR="004A5BE6" w:rsidRPr="00E84071" w:rsidRDefault="004A5BE6" w:rsidP="00A907C3">
            <w:pPr>
              <w:rPr>
                <w:rFonts w:ascii="AvenirNext forINTUIT" w:hAnsi="AvenirNext forINTUIT"/>
              </w:rPr>
            </w:pPr>
          </w:p>
          <w:p w14:paraId="33C323C7" w14:textId="77777777" w:rsidR="004A5BE6" w:rsidRPr="00E84071" w:rsidRDefault="004A5BE6" w:rsidP="00A907C3">
            <w:pPr>
              <w:rPr>
                <w:rFonts w:ascii="AvenirNext forINTUIT" w:hAnsi="AvenirNext forINTUIT"/>
              </w:rPr>
            </w:pPr>
          </w:p>
          <w:p w14:paraId="60405186" w14:textId="77777777" w:rsidR="004A5BE6" w:rsidRPr="00E84071" w:rsidRDefault="004A5BE6" w:rsidP="00A907C3">
            <w:pPr>
              <w:rPr>
                <w:rFonts w:ascii="AvenirNext forINTUIT" w:hAnsi="AvenirNext forINTUIT"/>
              </w:rPr>
            </w:pPr>
          </w:p>
          <w:p w14:paraId="1E846AEB"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A1893B7" w14:textId="296EA24B" w:rsidR="004A5BE6" w:rsidRPr="00C95530" w:rsidRDefault="004A5BE6" w:rsidP="002D5130">
            <w:pPr>
              <w:pStyle w:val="NoSpacing"/>
              <w:jc w:val="center"/>
              <w:rPr>
                <w:rFonts w:ascii="AvenirNext forINTUIT" w:hAnsi="AvenirNext forINTUIT"/>
              </w:rPr>
            </w:pPr>
          </w:p>
          <w:p w14:paraId="6E385A87" w14:textId="5E389FA9" w:rsidR="004A5BE6" w:rsidRDefault="00E47B40" w:rsidP="00A907C3">
            <w:pPr>
              <w:pStyle w:val="NoSpacing"/>
              <w:rPr>
                <w:rFonts w:ascii="AvenirNext forINTUIT" w:hAnsi="AvenirNext forINTUIT"/>
                <w:b/>
                <w:color w:val="476166" w:themeColor="accent1"/>
                <w:sz w:val="44"/>
                <w:szCs w:val="44"/>
              </w:rPr>
            </w:pPr>
            <w:r w:rsidRPr="00930B07">
              <w:rPr>
                <w:rFonts w:ascii="AvenirNext forINTUIT" w:hAnsi="AvenirNext forINTUIT"/>
                <w:b/>
                <w:color w:val="476166" w:themeColor="accent1"/>
                <w:sz w:val="44"/>
                <w:szCs w:val="44"/>
              </w:rPr>
              <w:t>Roles</w:t>
            </w:r>
          </w:p>
          <w:p w14:paraId="4ED1ABF5" w14:textId="77777777" w:rsidR="00930B07" w:rsidRPr="00930B07" w:rsidRDefault="00930B07" w:rsidP="00930B07">
            <w:pPr>
              <w:pStyle w:val="NoSpacing"/>
              <w:rPr>
                <w:rFonts w:ascii="AvenirNext forINTUIT" w:hAnsi="AvenirNext forINTUIT"/>
                <w:sz w:val="10"/>
              </w:rPr>
            </w:pPr>
          </w:p>
          <w:p w14:paraId="5E2D5590" w14:textId="74287306" w:rsidR="00930B07" w:rsidRDefault="00930B07" w:rsidP="00930B07">
            <w:pPr>
              <w:pStyle w:val="NoSpacing"/>
              <w:rPr>
                <w:rFonts w:ascii="AvenirNext forINTUIT" w:hAnsi="AvenirNext forINTUIT"/>
              </w:rPr>
            </w:pPr>
            <w:r w:rsidRPr="00930B07">
              <w:rPr>
                <w:rFonts w:ascii="AvenirNext forINTUIT" w:hAnsi="AvenirNext forINTUIT"/>
              </w:rPr>
              <w:t xml:space="preserve">XVI began planning their project 6 weeks ago and together they have collaborated and extensively researched requirements for SocialCare Chat. There are many vital roles that contribute to the what, how, why, and when in order to successfully design and develop a successful, game changing application. </w:t>
            </w:r>
          </w:p>
          <w:p w14:paraId="0736911D" w14:textId="77777777" w:rsidR="00930B07" w:rsidRPr="00930B07" w:rsidRDefault="00930B07" w:rsidP="00930B07">
            <w:pPr>
              <w:pStyle w:val="NoSpacing"/>
              <w:rPr>
                <w:rFonts w:ascii="AvenirNext forINTUIT" w:hAnsi="AvenirNext forINTUIT"/>
              </w:rPr>
            </w:pPr>
          </w:p>
          <w:p w14:paraId="0C384E2E" w14:textId="2123D13E" w:rsidR="00930B07" w:rsidRDefault="00930B07" w:rsidP="00930B07">
            <w:pPr>
              <w:pStyle w:val="NoSpacing"/>
              <w:rPr>
                <w:rFonts w:ascii="AvenirNext forINTUIT" w:hAnsi="AvenirNext forINTUIT"/>
              </w:rPr>
            </w:pPr>
            <w:r w:rsidRPr="00930B07">
              <w:rPr>
                <w:rFonts w:ascii="AvenirNext forINTUIT" w:hAnsi="AvenirNext forINTUIT"/>
              </w:rPr>
              <w:t>Due to the depth of our application we are not at the stage of having specified roles as such. Each member has contributed to different aspects of our application which has allowed us to further develop a plan for our project.</w:t>
            </w:r>
          </w:p>
          <w:p w14:paraId="761EF1D1" w14:textId="77777777" w:rsidR="00930B07" w:rsidRPr="00930B07" w:rsidRDefault="00930B07" w:rsidP="00930B07">
            <w:pPr>
              <w:pStyle w:val="NoSpacing"/>
              <w:rPr>
                <w:rFonts w:ascii="AvenirNext forINTUIT" w:hAnsi="AvenirNext forINTUIT"/>
              </w:rPr>
            </w:pPr>
          </w:p>
          <w:p w14:paraId="671BFE85"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Connor, Corbin and Vanessa focused on research and requirements regarding SocialCare Chat application</w:t>
            </w:r>
          </w:p>
          <w:p w14:paraId="38001CEB"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Ollie focused on team analysis</w:t>
            </w:r>
          </w:p>
          <w:p w14:paraId="77622CB9" w14:textId="68079514"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Natalie focused on the designs for SocialCare Chat website, as well as the </w:t>
            </w:r>
            <w:r>
              <w:rPr>
                <w:rFonts w:ascii="AvenirNext forINTUIT" w:hAnsi="AvenirNext forINTUIT"/>
              </w:rPr>
              <w:t xml:space="preserve">web </w:t>
            </w:r>
            <w:r w:rsidRPr="00930B07">
              <w:rPr>
                <w:rFonts w:ascii="AvenirNext forINTUIT" w:hAnsi="AvenirNext forINTUIT"/>
              </w:rPr>
              <w:t>app</w:t>
            </w:r>
            <w:r>
              <w:rPr>
                <w:rFonts w:ascii="AvenirNext forINTUIT" w:hAnsi="AvenirNext forINTUIT"/>
              </w:rPr>
              <w:t>lication</w:t>
            </w:r>
            <w:r w:rsidRPr="00930B07">
              <w:rPr>
                <w:rFonts w:ascii="AvenirNext forINTUIT" w:hAnsi="AvenirNext forINTUIT"/>
              </w:rPr>
              <w:t xml:space="preserve"> demo and video presentation</w:t>
            </w:r>
          </w:p>
          <w:p w14:paraId="0C5AAEBF" w14:textId="00EA7B01" w:rsid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Vanessa also focused on the final report and management of the team </w:t>
            </w:r>
          </w:p>
          <w:p w14:paraId="3E7D8A1D" w14:textId="2658C01B" w:rsidR="00930B07" w:rsidRPr="00930B07" w:rsidRDefault="00930B07" w:rsidP="00930B07">
            <w:pPr>
              <w:pStyle w:val="NoSpacing"/>
              <w:numPr>
                <w:ilvl w:val="0"/>
                <w:numId w:val="34"/>
              </w:numPr>
              <w:rPr>
                <w:rFonts w:ascii="AvenirNext forINTUIT" w:hAnsi="AvenirNext forINTUIT"/>
              </w:rPr>
            </w:pPr>
            <w:r>
              <w:rPr>
                <w:rFonts w:ascii="AvenirNext forINTUIT" w:hAnsi="AvenirNext forINTUIT"/>
              </w:rPr>
              <w:t>Corbin also started to work on developing the code required for SocialCare Chat</w:t>
            </w:r>
          </w:p>
          <w:p w14:paraId="0DEE7A7B" w14:textId="77777777" w:rsidR="00930B07" w:rsidRPr="00930B07" w:rsidRDefault="00930B07" w:rsidP="00930B07">
            <w:pPr>
              <w:pStyle w:val="NoSpacing"/>
              <w:rPr>
                <w:rFonts w:ascii="AvenirNext forINTUIT" w:hAnsi="AvenirNext forINTUIT"/>
              </w:rPr>
            </w:pPr>
          </w:p>
          <w:p w14:paraId="10DD70CA" w14:textId="2CC1AE08" w:rsidR="00930B07" w:rsidRDefault="00930B07" w:rsidP="00930B07">
            <w:pPr>
              <w:pStyle w:val="NoSpacing"/>
              <w:rPr>
                <w:rFonts w:ascii="AvenirNext forINTUIT" w:hAnsi="AvenirNext forINTUIT"/>
              </w:rPr>
            </w:pPr>
            <w:r w:rsidRPr="00930B07">
              <w:rPr>
                <w:rFonts w:ascii="AvenirNext forINTUIT" w:hAnsi="AvenirNext forINTUIT"/>
              </w:rPr>
              <w:t>We found that having this set up worked best for our team as there was still a lot of discovery and collaboration required. The team did this on topics throughout and managed to align their thoughts on the desired result and flesh out what we think will and will not work.</w:t>
            </w:r>
          </w:p>
          <w:p w14:paraId="1D3E3303" w14:textId="77777777" w:rsidR="00930B07" w:rsidRPr="00930B07" w:rsidRDefault="00930B07" w:rsidP="00930B07">
            <w:pPr>
              <w:pStyle w:val="NoSpacing"/>
              <w:rPr>
                <w:rFonts w:ascii="AvenirNext forINTUIT" w:hAnsi="AvenirNext forINTUIT"/>
              </w:rPr>
            </w:pPr>
          </w:p>
          <w:p w14:paraId="1A3CC063" w14:textId="7EB150D2" w:rsidR="00930B07" w:rsidRDefault="00930B07" w:rsidP="00930B07">
            <w:pPr>
              <w:pStyle w:val="NoSpacing"/>
              <w:rPr>
                <w:rFonts w:ascii="AvenirNext forINTUIT" w:hAnsi="AvenirNext forINTUIT"/>
              </w:rPr>
            </w:pPr>
            <w:r w:rsidRPr="00930B07">
              <w:rPr>
                <w:rFonts w:ascii="AvenirNext forINTUIT" w:hAnsi="AvenirNext forINTUIT"/>
              </w:rPr>
              <w:t xml:space="preserve">Moving forward, based on strengths of each individuals and roles that are vital to success, we would see each member taking responsibility for the following roles.  </w:t>
            </w:r>
          </w:p>
          <w:p w14:paraId="73767F7F" w14:textId="77777777" w:rsidR="00930B07" w:rsidRPr="00930B07" w:rsidRDefault="00930B07" w:rsidP="00930B07">
            <w:pPr>
              <w:pStyle w:val="NoSpacing"/>
              <w:rPr>
                <w:rFonts w:ascii="AvenirNext forINTUIT" w:hAnsi="AvenirNext forINTUIT"/>
              </w:rPr>
            </w:pPr>
          </w:p>
          <w:p w14:paraId="366BEBB5" w14:textId="77777777" w:rsidR="00930B07" w:rsidRPr="00930B07" w:rsidRDefault="00930B07" w:rsidP="00930B07">
            <w:pPr>
              <w:pStyle w:val="NoSpacing"/>
              <w:rPr>
                <w:rFonts w:ascii="AvenirNext forINTUIT" w:hAnsi="AvenirNext forINTUIT"/>
                <w:b/>
              </w:rPr>
            </w:pPr>
            <w:r w:rsidRPr="00930B07">
              <w:rPr>
                <w:rFonts w:ascii="AvenirNext forINTUIT" w:hAnsi="AvenirNext forINTUIT"/>
                <w:b/>
              </w:rPr>
              <w:t>Designer – Natalie</w:t>
            </w:r>
          </w:p>
          <w:p w14:paraId="653E4C74" w14:textId="77777777"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Natalie has a creative side and thoroughly enjoys the formatting and design aspect. Natalie will look to take on design requirements from the planning phase through to execution. Having a designer is imperative as it is the part the end-user experiences, they play a significate role with ensuring the design is intuitive. The final result may sway the end-user to stay or uninstall the application.</w:t>
            </w:r>
          </w:p>
          <w:p w14:paraId="6289607B" w14:textId="77777777" w:rsidR="00930B07" w:rsidRDefault="00930B07" w:rsidP="00930B07">
            <w:pPr>
              <w:pStyle w:val="NoSpacing"/>
              <w:rPr>
                <w:rFonts w:ascii="AvenirNext forINTUIT" w:hAnsi="AvenirNext forINTUIT"/>
              </w:rPr>
            </w:pPr>
          </w:p>
          <w:p w14:paraId="2207E5D8" w14:textId="3AEAF36D" w:rsidR="00930B07" w:rsidRPr="00930B07" w:rsidRDefault="00930B07" w:rsidP="00930B07">
            <w:pPr>
              <w:pStyle w:val="NoSpacing"/>
              <w:rPr>
                <w:rFonts w:ascii="AvenirNext forINTUIT" w:hAnsi="AvenirNext forINTUIT"/>
                <w:b/>
              </w:rPr>
            </w:pPr>
            <w:r w:rsidRPr="00930B07">
              <w:rPr>
                <w:rFonts w:ascii="AvenirNext forINTUIT" w:hAnsi="AvenirNext forINTUIT"/>
                <w:b/>
              </w:rPr>
              <w:t>Developer – Corbin</w:t>
            </w:r>
          </w:p>
          <w:p w14:paraId="6BE77C17" w14:textId="43D686D0"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Corbin thoroughly enjoys coding and developing programs, he has picked it up quickly and aims to further his current knowledge quickly. Corbin will look to take on the development aspect of SocialCare Chat. Having a developer goes without saying, we need to ensure we have the technical skill and mind to develop a fully functional application, as well as debug. They also have a significant role with ensuring the application is efficient and effective. </w:t>
            </w:r>
          </w:p>
        </w:tc>
        <w:tc>
          <w:tcPr>
            <w:tcW w:w="442" w:type="dxa"/>
          </w:tcPr>
          <w:p w14:paraId="2A90696E" w14:textId="77777777" w:rsidR="004A5BE6" w:rsidRPr="00E84071" w:rsidRDefault="004A5BE6" w:rsidP="00A907C3">
            <w:pPr>
              <w:rPr>
                <w:rFonts w:ascii="AvenirNext forINTUIT" w:hAnsi="AvenirNext forINTUIT"/>
              </w:rPr>
            </w:pPr>
          </w:p>
        </w:tc>
      </w:tr>
    </w:tbl>
    <w:p w14:paraId="2CDAB8DB" w14:textId="77777777" w:rsidR="004A5BE6" w:rsidRPr="00E84071" w:rsidRDefault="004A5BE6" w:rsidP="004A5BE6">
      <w:pPr>
        <w:rPr>
          <w:rFonts w:ascii="AvenirNext forINTUIT" w:hAnsi="AvenirNext forINTUIT"/>
          <w:color w:val="476166" w:themeColor="accent1"/>
          <w:sz w:val="28"/>
          <w:szCs w:val="28"/>
        </w:rPr>
      </w:pPr>
    </w:p>
    <w:p w14:paraId="5DF27D1A" w14:textId="77777777" w:rsidR="004A5BE6" w:rsidRPr="00E84071" w:rsidRDefault="004A5BE6" w:rsidP="004A5BE6">
      <w:pPr>
        <w:rPr>
          <w:rFonts w:ascii="AvenirNext forINTUIT" w:hAnsi="AvenirNext forINTUIT"/>
          <w:color w:val="476166" w:themeColor="accent1"/>
          <w:sz w:val="28"/>
          <w:szCs w:val="28"/>
        </w:rPr>
      </w:pPr>
    </w:p>
    <w:p w14:paraId="3AB64818" w14:textId="77777777" w:rsidR="004A5BE6" w:rsidRPr="00E84071" w:rsidRDefault="004A5BE6" w:rsidP="004A5BE6">
      <w:pPr>
        <w:rPr>
          <w:rFonts w:ascii="AvenirNext forINTUIT" w:hAnsi="AvenirNext forINTUIT"/>
          <w:color w:val="476166" w:themeColor="accent1"/>
          <w:sz w:val="28"/>
          <w:szCs w:val="28"/>
        </w:rPr>
      </w:pPr>
    </w:p>
    <w:p w14:paraId="3F7F79D5" w14:textId="283F7D7C"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5B6D99C" w14:textId="77777777" w:rsidR="004A5BE6" w:rsidRPr="00E84071" w:rsidRDefault="004A5BE6" w:rsidP="004A5BE6">
      <w:pPr>
        <w:rPr>
          <w:rFonts w:ascii="AvenirNext forINTUIT" w:hAnsi="AvenirNext forINTUIT"/>
        </w:rPr>
      </w:pPr>
    </w:p>
    <w:p w14:paraId="52C6E673" w14:textId="77777777" w:rsidR="004A5BE6" w:rsidRPr="00E84071" w:rsidRDefault="004A5BE6" w:rsidP="004A5BE6">
      <w:pPr>
        <w:rPr>
          <w:rFonts w:ascii="AvenirNext forINTUIT" w:hAnsi="AvenirNext forINTUIT"/>
          <w:color w:val="476166" w:themeColor="accent1"/>
          <w:sz w:val="28"/>
          <w:szCs w:val="28"/>
        </w:rPr>
      </w:pPr>
    </w:p>
    <w:p w14:paraId="3383AD2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B68821" w14:textId="77777777" w:rsidTr="00A907C3">
        <w:trPr>
          <w:trHeight w:val="4546"/>
        </w:trPr>
        <w:tc>
          <w:tcPr>
            <w:tcW w:w="284" w:type="dxa"/>
          </w:tcPr>
          <w:p w14:paraId="5D95C5A5" w14:textId="77777777" w:rsidR="004A5BE6" w:rsidRPr="00E84071" w:rsidRDefault="004A5BE6" w:rsidP="00A907C3">
            <w:pPr>
              <w:rPr>
                <w:rFonts w:ascii="AvenirNext forINTUIT" w:hAnsi="AvenirNext forINTUIT"/>
              </w:rPr>
            </w:pPr>
          </w:p>
          <w:p w14:paraId="55CC320B" w14:textId="77777777" w:rsidR="004A5BE6" w:rsidRPr="00E84071" w:rsidRDefault="004A5BE6" w:rsidP="00A907C3">
            <w:pPr>
              <w:rPr>
                <w:rFonts w:ascii="AvenirNext forINTUIT" w:hAnsi="AvenirNext forINTUIT"/>
              </w:rPr>
            </w:pPr>
          </w:p>
          <w:p w14:paraId="15A8A771" w14:textId="77777777" w:rsidR="004A5BE6" w:rsidRPr="00E84071" w:rsidRDefault="004A5BE6" w:rsidP="00A907C3">
            <w:pPr>
              <w:rPr>
                <w:rFonts w:ascii="AvenirNext forINTUIT" w:hAnsi="AvenirNext forINTUIT"/>
              </w:rPr>
            </w:pPr>
          </w:p>
          <w:p w14:paraId="022C4C8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78A3E2A" w14:textId="77777777" w:rsidR="00930B07" w:rsidRDefault="00930B07" w:rsidP="00930B07">
            <w:pPr>
              <w:pStyle w:val="NoSpacing"/>
              <w:rPr>
                <w:rFonts w:ascii="AvenirNext forINTUIT" w:hAnsi="AvenirNext forINTUIT"/>
              </w:rPr>
            </w:pPr>
          </w:p>
          <w:p w14:paraId="22414D54" w14:textId="3F9CA59D" w:rsidR="00930B07" w:rsidRPr="00930B07" w:rsidRDefault="00930B07" w:rsidP="00930B07">
            <w:pPr>
              <w:pStyle w:val="NoSpacing"/>
              <w:rPr>
                <w:rFonts w:ascii="AvenirNext forINTUIT" w:hAnsi="AvenirNext forINTUIT"/>
                <w:b/>
              </w:rPr>
            </w:pPr>
            <w:r w:rsidRPr="00930B07">
              <w:rPr>
                <w:rFonts w:ascii="AvenirNext forINTUIT" w:hAnsi="AvenirNext forINTUIT"/>
                <w:b/>
              </w:rPr>
              <w:t>IT Security and Cybersecurity – Connor</w:t>
            </w:r>
          </w:p>
          <w:p w14:paraId="3E405F04" w14:textId="77777777"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Connor is very protective of his personal information and data, he already has an extensive understanding of the space. Connor will look to oversee the IT security and cybersecurity element.  Having sufficient security is of utmost importance for the business, as well as our customers. </w:t>
            </w:r>
          </w:p>
          <w:p w14:paraId="035B534A" w14:textId="77777777" w:rsidR="004A5BE6" w:rsidRPr="00C95530" w:rsidRDefault="004A5BE6" w:rsidP="00A907C3">
            <w:pPr>
              <w:pStyle w:val="NoSpacing"/>
              <w:rPr>
                <w:rFonts w:ascii="AvenirNext forINTUIT" w:hAnsi="AvenirNext forINTUIT"/>
              </w:rPr>
            </w:pPr>
          </w:p>
          <w:p w14:paraId="73F7259B"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Project management and QA analyst– Vanessa</w:t>
            </w:r>
          </w:p>
          <w:p w14:paraId="6B6A981A" w14:textId="77777777"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Vanessa has experience in managing people and project phases, Vanessa will look to take on the project planning and testing of our application. It is essential to adhere to timelines, project phases, and budgets and ensure team expectations are clear. A crucial piece to our application being successful is the testing of SocialCare Chat, documenting issues and overseeing that errors and bugs are corrected. </w:t>
            </w:r>
          </w:p>
          <w:p w14:paraId="735A13C1" w14:textId="77777777" w:rsidR="00930B07" w:rsidRPr="00930B07" w:rsidRDefault="00930B07" w:rsidP="00930B07">
            <w:pPr>
              <w:pStyle w:val="ListParagraph"/>
              <w:rPr>
                <w:rFonts w:ascii="AvenirNext forINTUIT" w:hAnsi="AvenirNext forINTUIT"/>
                <w:sz w:val="22"/>
                <w:szCs w:val="22"/>
              </w:rPr>
            </w:pPr>
          </w:p>
          <w:p w14:paraId="61B4CC1F"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Marketing and data analysis – Ollie</w:t>
            </w:r>
          </w:p>
          <w:p w14:paraId="7007A896" w14:textId="58D4645B"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Oliver is also creative which is why he will look to take ownership of the marketing facet, as well as collection and analysis of data. Marketing is just as important as any other element of the project phase, we will need to have a creative and unique approach in order to increase our brand awareness. The analysis of data is very important, we can study our customer’s </w:t>
            </w:r>
            <w:r w:rsidR="00F74A3A" w:rsidRPr="00930B07">
              <w:rPr>
                <w:rFonts w:ascii="AvenirNext forINTUIT" w:hAnsi="AvenirNext forINTUIT"/>
                <w:sz w:val="22"/>
                <w:szCs w:val="22"/>
              </w:rPr>
              <w:t>behavior</w:t>
            </w:r>
            <w:r w:rsidRPr="00930B07">
              <w:rPr>
                <w:rFonts w:ascii="AvenirNext forINTUIT" w:hAnsi="AvenirNext forINTUIT"/>
                <w:sz w:val="22"/>
                <w:szCs w:val="22"/>
              </w:rPr>
              <w:t xml:space="preserve"> and look to ensure the design of the application is what the customers want to guarantee they keep using it.</w:t>
            </w:r>
          </w:p>
          <w:p w14:paraId="6196DF86"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40A06DF" w14:textId="77777777" w:rsidR="004A5BE6" w:rsidRPr="00E84071" w:rsidRDefault="004A5BE6" w:rsidP="00A907C3">
            <w:pPr>
              <w:rPr>
                <w:rFonts w:ascii="AvenirNext forINTUIT" w:hAnsi="AvenirNext forINTUIT"/>
              </w:rPr>
            </w:pPr>
          </w:p>
        </w:tc>
      </w:tr>
    </w:tbl>
    <w:p w14:paraId="58914236" w14:textId="77777777" w:rsidR="004A5BE6" w:rsidRPr="00E84071" w:rsidRDefault="004A5BE6" w:rsidP="004A5BE6">
      <w:pPr>
        <w:rPr>
          <w:rFonts w:ascii="AvenirNext forINTUIT" w:hAnsi="AvenirNext forINTUIT"/>
          <w:color w:val="476166" w:themeColor="accent1"/>
          <w:sz w:val="28"/>
          <w:szCs w:val="28"/>
        </w:rPr>
      </w:pPr>
    </w:p>
    <w:p w14:paraId="57A604DB" w14:textId="77777777" w:rsidR="004A5BE6" w:rsidRPr="00E84071" w:rsidRDefault="004A5BE6" w:rsidP="004A5BE6">
      <w:pPr>
        <w:rPr>
          <w:rFonts w:ascii="AvenirNext forINTUIT" w:hAnsi="AvenirNext forINTUIT"/>
          <w:color w:val="476166" w:themeColor="accent1"/>
          <w:sz w:val="28"/>
          <w:szCs w:val="28"/>
        </w:rPr>
      </w:pPr>
    </w:p>
    <w:p w14:paraId="17152D56" w14:textId="77777777" w:rsidR="004A5BE6" w:rsidRPr="00E84071" w:rsidRDefault="004A5BE6" w:rsidP="004A5BE6">
      <w:pPr>
        <w:rPr>
          <w:rFonts w:ascii="AvenirNext forINTUIT" w:hAnsi="AvenirNext forINTUIT"/>
          <w:color w:val="476166" w:themeColor="accent1"/>
          <w:sz w:val="28"/>
          <w:szCs w:val="28"/>
        </w:rPr>
      </w:pPr>
    </w:p>
    <w:p w14:paraId="26BDD0EB" w14:textId="0B786836"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E94A0C9" w14:textId="77777777" w:rsidR="004A5BE6" w:rsidRPr="00E84071" w:rsidRDefault="004A5BE6" w:rsidP="004A5BE6">
      <w:pPr>
        <w:rPr>
          <w:rFonts w:ascii="AvenirNext forINTUIT" w:hAnsi="AvenirNext forINTUIT"/>
        </w:rPr>
      </w:pPr>
    </w:p>
    <w:p w14:paraId="56E93149" w14:textId="77777777" w:rsidR="004A5BE6" w:rsidRPr="00E84071" w:rsidRDefault="004A5BE6" w:rsidP="004A5BE6">
      <w:pPr>
        <w:rPr>
          <w:rFonts w:ascii="AvenirNext forINTUIT" w:hAnsi="AvenirNext forINTUIT"/>
          <w:color w:val="476166" w:themeColor="accent1"/>
          <w:sz w:val="28"/>
          <w:szCs w:val="28"/>
        </w:rPr>
      </w:pPr>
    </w:p>
    <w:p w14:paraId="4B14978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DDA934C" w14:textId="77777777" w:rsidTr="00A907C3">
        <w:trPr>
          <w:trHeight w:val="4546"/>
        </w:trPr>
        <w:tc>
          <w:tcPr>
            <w:tcW w:w="284" w:type="dxa"/>
          </w:tcPr>
          <w:p w14:paraId="700535D5" w14:textId="77777777" w:rsidR="004A5BE6" w:rsidRPr="00E84071" w:rsidRDefault="004A5BE6" w:rsidP="00A907C3">
            <w:pPr>
              <w:rPr>
                <w:rFonts w:ascii="AvenirNext forINTUIT" w:hAnsi="AvenirNext forINTUIT"/>
              </w:rPr>
            </w:pPr>
          </w:p>
          <w:p w14:paraId="12EF23E5" w14:textId="77777777" w:rsidR="004A5BE6" w:rsidRPr="00E84071" w:rsidRDefault="004A5BE6" w:rsidP="00A907C3">
            <w:pPr>
              <w:rPr>
                <w:rFonts w:ascii="AvenirNext forINTUIT" w:hAnsi="AvenirNext forINTUIT"/>
              </w:rPr>
            </w:pPr>
          </w:p>
          <w:p w14:paraId="7B40B0E0" w14:textId="77777777" w:rsidR="004A5BE6" w:rsidRPr="00E84071" w:rsidRDefault="004A5BE6" w:rsidP="00A907C3">
            <w:pPr>
              <w:rPr>
                <w:rFonts w:ascii="AvenirNext forINTUIT" w:hAnsi="AvenirNext forINTUIT"/>
              </w:rPr>
            </w:pPr>
          </w:p>
          <w:p w14:paraId="7BCE736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A2E9508" w14:textId="0CDC048B" w:rsidR="004A5BE6" w:rsidRPr="00E84071" w:rsidRDefault="00930B07" w:rsidP="00A907C3">
            <w:pPr>
              <w:pStyle w:val="Heading5"/>
              <w:rPr>
                <w:rFonts w:ascii="AvenirNext forINTUIT" w:hAnsi="AvenirNext forINTUIT"/>
                <w:sz w:val="44"/>
                <w:szCs w:val="44"/>
              </w:rPr>
            </w:pPr>
            <w:r>
              <w:rPr>
                <w:rFonts w:ascii="AvenirNext forINTUIT" w:hAnsi="AvenirNext forINTUIT"/>
                <w:sz w:val="44"/>
                <w:szCs w:val="44"/>
              </w:rPr>
              <w:t>Scopes and Limits</w:t>
            </w:r>
          </w:p>
          <w:p w14:paraId="2818208F" w14:textId="77777777" w:rsidR="004A5BE6" w:rsidRPr="00930B07" w:rsidRDefault="004A5BE6" w:rsidP="00A907C3">
            <w:pPr>
              <w:rPr>
                <w:rFonts w:ascii="AvenirNext forINTUIT" w:hAnsi="AvenirNext forINTUIT"/>
                <w:sz w:val="22"/>
                <w:szCs w:val="22"/>
              </w:rPr>
            </w:pPr>
          </w:p>
          <w:p w14:paraId="3BA606C3" w14:textId="7B300F33" w:rsidR="00930B07" w:rsidRDefault="00930B07" w:rsidP="00930B07">
            <w:pPr>
              <w:rPr>
                <w:rFonts w:ascii="AvenirNext forINTUIT" w:hAnsi="AvenirNext forINTUIT"/>
                <w:sz w:val="22"/>
                <w:szCs w:val="22"/>
              </w:rPr>
            </w:pPr>
            <w:r w:rsidRPr="00930B07">
              <w:rPr>
                <w:rFonts w:ascii="AvenirNext forINTUIT" w:hAnsi="AvenirNext forINTUIT"/>
                <w:sz w:val="22"/>
                <w:szCs w:val="22"/>
              </w:rPr>
              <w:t>Through diligent research and heavy discussion by the team, we have been able to lay out the process required to publish a fully operational, ready to launch web application. Although achieving this is beyond the time allocated to us in this assignment, we have a clear vision on what is achievable with the time given.</w:t>
            </w:r>
          </w:p>
          <w:p w14:paraId="7DC419D3" w14:textId="77777777" w:rsidR="00930B07" w:rsidRPr="00930B07" w:rsidRDefault="00930B07" w:rsidP="00930B07">
            <w:pPr>
              <w:rPr>
                <w:rFonts w:ascii="AvenirNext forINTUIT" w:hAnsi="AvenirNext forINTUIT"/>
                <w:sz w:val="22"/>
                <w:szCs w:val="22"/>
              </w:rPr>
            </w:pPr>
          </w:p>
          <w:p w14:paraId="6B5E3FC7" w14:textId="09EFFE71" w:rsidR="00930B07" w:rsidRDefault="00930B07" w:rsidP="00930B07">
            <w:pPr>
              <w:rPr>
                <w:rFonts w:ascii="AvenirNext forINTUIT" w:hAnsi="AvenirNext forINTUIT"/>
                <w:sz w:val="22"/>
                <w:szCs w:val="22"/>
              </w:rPr>
            </w:pPr>
            <w:r w:rsidRPr="00930B07">
              <w:rPr>
                <w:rFonts w:ascii="AvenirNext forINTUIT" w:hAnsi="AvenirNext forINTUIT"/>
                <w:sz w:val="22"/>
                <w:szCs w:val="22"/>
              </w:rPr>
              <w:t>Team XVI have decided to produce a product pitch and a presentation describing the future invocation of our application. This presentation will involve a concise explanation of the features we plan to add to the final version, our philosophy that led us to make this decision, what the future version of the application may look like and how we believe there is a need, especially right now, for our product in the current market.</w:t>
            </w:r>
          </w:p>
          <w:p w14:paraId="5700F4D0" w14:textId="77777777" w:rsidR="00930B07" w:rsidRPr="00930B07" w:rsidRDefault="00930B07" w:rsidP="00930B07">
            <w:pPr>
              <w:rPr>
                <w:rFonts w:ascii="AvenirNext forINTUIT" w:hAnsi="AvenirNext forINTUIT"/>
                <w:sz w:val="22"/>
                <w:szCs w:val="22"/>
              </w:rPr>
            </w:pPr>
          </w:p>
          <w:p w14:paraId="19C1A670" w14:textId="5C53CAAF" w:rsidR="00930B07" w:rsidRDefault="00930B07" w:rsidP="00930B07">
            <w:pPr>
              <w:rPr>
                <w:rFonts w:ascii="AvenirNext forINTUIT" w:hAnsi="AvenirNext forINTUIT"/>
                <w:sz w:val="22"/>
                <w:szCs w:val="22"/>
              </w:rPr>
            </w:pPr>
            <w:r w:rsidRPr="00930B07">
              <w:rPr>
                <w:rFonts w:ascii="AvenirNext forINTUIT" w:hAnsi="AvenirNext forINTUIT"/>
                <w:sz w:val="22"/>
                <w:szCs w:val="22"/>
              </w:rPr>
              <w:t>Although we do not intend to achieve a fully deployable web application, we have a clear idea of what is required including how to write it, which programs, plug-ins and languages to use, how we eventually host it on an online IaaS and  the what timeline to launch will look like. We have covered front-end, GUI development, back-end, server-side hosting and development and extensive testing procedures.</w:t>
            </w:r>
          </w:p>
          <w:p w14:paraId="159382AE" w14:textId="77777777" w:rsidR="00930B07" w:rsidRPr="00930B07" w:rsidRDefault="00930B07" w:rsidP="00930B07">
            <w:pPr>
              <w:rPr>
                <w:rFonts w:ascii="AvenirNext forINTUIT" w:hAnsi="AvenirNext forINTUIT"/>
                <w:sz w:val="22"/>
                <w:szCs w:val="22"/>
              </w:rPr>
            </w:pPr>
          </w:p>
          <w:p w14:paraId="351AD4F4" w14:textId="3C721EAC" w:rsidR="00930B07" w:rsidRDefault="00930B07" w:rsidP="00930B07">
            <w:pPr>
              <w:rPr>
                <w:rFonts w:ascii="AvenirNext forINTUIT" w:hAnsi="AvenirNext forINTUIT"/>
                <w:sz w:val="22"/>
                <w:szCs w:val="22"/>
              </w:rPr>
            </w:pPr>
            <w:r w:rsidRPr="00930B07">
              <w:rPr>
                <w:rFonts w:ascii="AvenirNext forINTUIT" w:hAnsi="AvenirNext forINTUIT"/>
                <w:sz w:val="22"/>
                <w:szCs w:val="22"/>
              </w:rPr>
              <w:t>We have also spoken about where we intend to take SocialCare Chat from here in terms of testing and how we would focus our tests to maximize reviewable data, eventual marketing, which groups of people we would aim to involve in both of these processes and, one day, how it would look amongst the other leading apps in the market.</w:t>
            </w:r>
          </w:p>
          <w:p w14:paraId="010F90E4" w14:textId="77777777" w:rsidR="00930B07" w:rsidRPr="00930B07" w:rsidRDefault="00930B07" w:rsidP="00930B07">
            <w:pPr>
              <w:rPr>
                <w:rFonts w:ascii="AvenirNext forINTUIT" w:hAnsi="AvenirNext forINTUIT"/>
                <w:sz w:val="22"/>
                <w:szCs w:val="22"/>
              </w:rPr>
            </w:pPr>
          </w:p>
          <w:p w14:paraId="61686C4E" w14:textId="08A873BB" w:rsidR="00930B07" w:rsidRDefault="00930B07" w:rsidP="00930B07">
            <w:pPr>
              <w:rPr>
                <w:rFonts w:ascii="AvenirNext forINTUIT" w:hAnsi="AvenirNext forINTUIT"/>
                <w:sz w:val="22"/>
                <w:szCs w:val="22"/>
              </w:rPr>
            </w:pPr>
            <w:r w:rsidRPr="00930B07">
              <w:rPr>
                <w:rFonts w:ascii="AvenirNext forINTUIT" w:hAnsi="AvenirNext forINTUIT"/>
                <w:sz w:val="22"/>
                <w:szCs w:val="22"/>
              </w:rPr>
              <w:t>There are obvious legal and social implications of an application such as SocialCare Chat. The main concerns are marketing ourselves to people in aged-care facilities, the likely connection to the healthcare industry, ensuring the people connected are suitable to maintain a high standard of dignity and professionalism on our application (no NSFW) and that it is a platform to generate real and lasting benefit towards a cause that truly needs it, now more than ever.</w:t>
            </w:r>
          </w:p>
          <w:p w14:paraId="416C8DD2" w14:textId="77777777" w:rsidR="00930B07" w:rsidRPr="00930B07" w:rsidRDefault="00930B07" w:rsidP="00930B07">
            <w:pPr>
              <w:rPr>
                <w:rFonts w:ascii="AvenirNext forINTUIT" w:hAnsi="AvenirNext forINTUIT"/>
                <w:sz w:val="22"/>
                <w:szCs w:val="22"/>
              </w:rPr>
            </w:pPr>
          </w:p>
          <w:p w14:paraId="7E0FDA1A" w14:textId="77777777" w:rsidR="00930B07" w:rsidRPr="00930B07" w:rsidRDefault="00930B07" w:rsidP="00930B07">
            <w:pPr>
              <w:rPr>
                <w:rFonts w:ascii="AvenirNext forINTUIT" w:hAnsi="AvenirNext forINTUIT"/>
                <w:sz w:val="22"/>
                <w:szCs w:val="22"/>
              </w:rPr>
            </w:pPr>
            <w:r w:rsidRPr="00930B07">
              <w:rPr>
                <w:rFonts w:ascii="AvenirNext forINTUIT" w:hAnsi="AvenirNext forINTUIT"/>
                <w:sz w:val="22"/>
                <w:szCs w:val="22"/>
              </w:rPr>
              <w:t>Given the right amount of time, we are confident that we could achieve a web application that is indistinguishable from any other of the market leading products. We believe in our ability to execute it to a high standard, we believe in XVI and, most of all, we believe in SocialCare Chat.</w:t>
            </w:r>
          </w:p>
          <w:p w14:paraId="40A5E0D2" w14:textId="3C095C18" w:rsidR="004A5BE6" w:rsidRPr="00C33FA9" w:rsidRDefault="004A5BE6" w:rsidP="00A907C3">
            <w:pPr>
              <w:pStyle w:val="NoSpacing"/>
              <w:rPr>
                <w:rFonts w:ascii="AvenirNext forINTUIT" w:hAnsi="AvenirNext forINTUIT"/>
              </w:rPr>
            </w:pPr>
          </w:p>
          <w:p w14:paraId="36AEAE15" w14:textId="77777777" w:rsidR="004A5BE6" w:rsidRPr="00C95530" w:rsidRDefault="004A5BE6" w:rsidP="00A907C3">
            <w:pPr>
              <w:pStyle w:val="NoSpacing"/>
              <w:rPr>
                <w:rFonts w:ascii="AvenirNext forINTUIT" w:hAnsi="AvenirNext forINTUIT"/>
              </w:rPr>
            </w:pPr>
          </w:p>
          <w:p w14:paraId="665934A4"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7456FB1" w14:textId="77777777" w:rsidR="004A5BE6" w:rsidRPr="00E84071" w:rsidRDefault="004A5BE6" w:rsidP="00A907C3">
            <w:pPr>
              <w:rPr>
                <w:rFonts w:ascii="AvenirNext forINTUIT" w:hAnsi="AvenirNext forINTUIT"/>
              </w:rPr>
            </w:pPr>
          </w:p>
        </w:tc>
      </w:tr>
    </w:tbl>
    <w:p w14:paraId="155194B7" w14:textId="77777777" w:rsidR="004A5BE6" w:rsidRPr="00E84071" w:rsidRDefault="004A5BE6" w:rsidP="004A5BE6">
      <w:pPr>
        <w:rPr>
          <w:rFonts w:ascii="AvenirNext forINTUIT" w:hAnsi="AvenirNext forINTUIT"/>
          <w:color w:val="476166" w:themeColor="accent1"/>
          <w:sz w:val="28"/>
          <w:szCs w:val="28"/>
        </w:rPr>
      </w:pPr>
    </w:p>
    <w:p w14:paraId="75C2FC9B" w14:textId="77777777" w:rsidR="004A5BE6" w:rsidRPr="00E84071" w:rsidRDefault="004A5BE6" w:rsidP="004A5BE6">
      <w:pPr>
        <w:rPr>
          <w:rFonts w:ascii="AvenirNext forINTUIT" w:hAnsi="AvenirNext forINTUIT"/>
          <w:color w:val="476166" w:themeColor="accent1"/>
          <w:sz w:val="28"/>
          <w:szCs w:val="28"/>
        </w:rPr>
      </w:pPr>
    </w:p>
    <w:p w14:paraId="5461B520" w14:textId="77777777" w:rsidR="004A5BE6" w:rsidRPr="00E84071" w:rsidRDefault="004A5BE6" w:rsidP="004A5BE6">
      <w:pPr>
        <w:rPr>
          <w:rFonts w:ascii="AvenirNext forINTUIT" w:hAnsi="AvenirNext forINTUIT"/>
          <w:color w:val="476166" w:themeColor="accent1"/>
          <w:sz w:val="28"/>
          <w:szCs w:val="28"/>
        </w:rPr>
      </w:pPr>
    </w:p>
    <w:p w14:paraId="25429797" w14:textId="5FF0EDCD"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4F0077A" w14:textId="77777777" w:rsidR="004A5BE6" w:rsidRPr="00E84071" w:rsidRDefault="004A5BE6" w:rsidP="004A5BE6">
      <w:pPr>
        <w:rPr>
          <w:rFonts w:ascii="AvenirNext forINTUIT" w:hAnsi="AvenirNext forINTUIT"/>
        </w:rPr>
      </w:pPr>
    </w:p>
    <w:p w14:paraId="775B95B4" w14:textId="77777777" w:rsidR="004A5BE6" w:rsidRPr="00E84071" w:rsidRDefault="004A5BE6" w:rsidP="004A5BE6">
      <w:pPr>
        <w:rPr>
          <w:rFonts w:ascii="AvenirNext forINTUIT" w:hAnsi="AvenirNext forINTUIT"/>
          <w:color w:val="476166" w:themeColor="accent1"/>
          <w:sz w:val="28"/>
          <w:szCs w:val="28"/>
        </w:rPr>
      </w:pPr>
    </w:p>
    <w:p w14:paraId="0F8B180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5B7F8A" w14:textId="77777777" w:rsidTr="00797EE7">
        <w:trPr>
          <w:trHeight w:val="10728"/>
        </w:trPr>
        <w:tc>
          <w:tcPr>
            <w:tcW w:w="284" w:type="dxa"/>
          </w:tcPr>
          <w:p w14:paraId="66264F5C" w14:textId="77777777" w:rsidR="004A5BE6" w:rsidRPr="00E84071" w:rsidRDefault="004A5BE6" w:rsidP="00A907C3">
            <w:pPr>
              <w:rPr>
                <w:rFonts w:ascii="AvenirNext forINTUIT" w:hAnsi="AvenirNext forINTUIT"/>
              </w:rPr>
            </w:pPr>
          </w:p>
          <w:p w14:paraId="66BF75CE" w14:textId="77777777" w:rsidR="004A5BE6" w:rsidRPr="00E84071" w:rsidRDefault="004A5BE6" w:rsidP="00A907C3">
            <w:pPr>
              <w:rPr>
                <w:rFonts w:ascii="AvenirNext forINTUIT" w:hAnsi="AvenirNext forINTUIT"/>
              </w:rPr>
            </w:pPr>
          </w:p>
          <w:p w14:paraId="5A174390" w14:textId="77777777" w:rsidR="004A5BE6" w:rsidRPr="00E84071" w:rsidRDefault="004A5BE6" w:rsidP="00A907C3">
            <w:pPr>
              <w:rPr>
                <w:rFonts w:ascii="AvenirNext forINTUIT" w:hAnsi="AvenirNext forINTUIT"/>
              </w:rPr>
            </w:pPr>
          </w:p>
          <w:p w14:paraId="4987E27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D072845" w14:textId="758F123A" w:rsidR="004A5BE6" w:rsidRPr="00E84071" w:rsidRDefault="00797EE7" w:rsidP="00A907C3">
            <w:pPr>
              <w:pStyle w:val="Heading5"/>
              <w:rPr>
                <w:rFonts w:ascii="AvenirNext forINTUIT" w:hAnsi="AvenirNext forINTUIT"/>
                <w:sz w:val="44"/>
                <w:szCs w:val="44"/>
              </w:rPr>
            </w:pPr>
            <w:r>
              <w:rPr>
                <w:rFonts w:ascii="AvenirNext forINTUIT" w:hAnsi="AvenirNext forINTUIT"/>
                <w:sz w:val="44"/>
                <w:szCs w:val="44"/>
              </w:rPr>
              <w:t>Tools &amp; Technology</w:t>
            </w:r>
          </w:p>
          <w:p w14:paraId="16A0DEBF" w14:textId="77777777" w:rsidR="004A5BE6" w:rsidRPr="00797EE7" w:rsidRDefault="004A5BE6" w:rsidP="00797EE7">
            <w:pPr>
              <w:pStyle w:val="NoSpacing"/>
              <w:rPr>
                <w:rFonts w:ascii="AvenirNext forINTUIT" w:hAnsi="AvenirNext forINTUIT"/>
              </w:rPr>
            </w:pPr>
          </w:p>
          <w:p w14:paraId="10ECCC89" w14:textId="697CFE97" w:rsidR="00797EE7" w:rsidRPr="00797EE7" w:rsidRDefault="00797EE7" w:rsidP="00797EE7">
            <w:pPr>
              <w:pStyle w:val="NoSpacing"/>
              <w:rPr>
                <w:rFonts w:ascii="AvenirNext forINTUIT" w:hAnsi="AvenirNext forINTUIT"/>
              </w:rPr>
            </w:pPr>
            <w:r w:rsidRPr="00797EE7">
              <w:rPr>
                <w:rFonts w:ascii="AvenirNext forINTUIT" w:hAnsi="AvenirNext forINTUIT"/>
              </w:rPr>
              <w:t>The experience required to research and develop a dynamic web application can be particularly immersing. Fortunately, many of us have had previous experiences that have assisted us in finding the right path forward. In terms of experience, the types that we have acquired are quite varied, but fortunately specifically useful for app creation.</w:t>
            </w:r>
          </w:p>
          <w:p w14:paraId="7CE0E77C" w14:textId="77777777" w:rsidR="00797EE7" w:rsidRPr="00797EE7" w:rsidRDefault="00797EE7" w:rsidP="00797EE7">
            <w:pPr>
              <w:pStyle w:val="NoSpacing"/>
              <w:rPr>
                <w:rFonts w:ascii="AvenirNext forINTUIT" w:hAnsi="AvenirNext forINTUIT"/>
              </w:rPr>
            </w:pPr>
          </w:p>
          <w:p w14:paraId="676F5A77" w14:textId="16FFAF4D" w:rsidR="00797EE7" w:rsidRPr="00797EE7" w:rsidRDefault="00797EE7" w:rsidP="00797EE7">
            <w:pPr>
              <w:pStyle w:val="NoSpacing"/>
              <w:rPr>
                <w:rFonts w:ascii="AvenirNext forINTUIT" w:hAnsi="AvenirNext forINTUIT"/>
              </w:rPr>
            </w:pPr>
            <w:r w:rsidRPr="00797EE7">
              <w:rPr>
                <w:rFonts w:ascii="AvenirNext forINTUIT" w:hAnsi="AvenirNext forINTUIT"/>
              </w:rPr>
              <w:t>The most notable are:</w:t>
            </w:r>
          </w:p>
          <w:p w14:paraId="3240B752" w14:textId="77777777" w:rsidR="00797EE7" w:rsidRPr="00797EE7" w:rsidRDefault="00797EE7" w:rsidP="00797EE7">
            <w:pPr>
              <w:pStyle w:val="NoSpacing"/>
              <w:rPr>
                <w:rFonts w:ascii="AvenirNext forINTUIT" w:hAnsi="AvenirNext forINTUIT"/>
              </w:rPr>
            </w:pPr>
          </w:p>
          <w:p w14:paraId="35EE7800" w14:textId="57974BD0" w:rsidR="00797EE7" w:rsidRDefault="00797EE7" w:rsidP="00797EE7">
            <w:pPr>
              <w:pStyle w:val="NoSpacing"/>
              <w:rPr>
                <w:rFonts w:ascii="AvenirNext forINTUIT" w:hAnsi="AvenirNext forINTUIT"/>
              </w:rPr>
            </w:pPr>
            <w:r w:rsidRPr="00797EE7">
              <w:rPr>
                <w:rFonts w:ascii="AvenirNext forINTUIT" w:hAnsi="AvenirNext forINTUIT"/>
                <w:b/>
              </w:rPr>
              <w:t>Corbin:</w:t>
            </w:r>
            <w:r w:rsidRPr="00797EE7">
              <w:rPr>
                <w:rFonts w:ascii="AvenirNext forINTUIT" w:hAnsi="AvenirNext forINTUIT"/>
              </w:rPr>
              <w:t xml:space="preserve"> Has previous experience in Python, networking, and small, local servers. This has enabled him to discover the required back-end tools. He also has some experience in group interaction and organization.</w:t>
            </w:r>
          </w:p>
          <w:p w14:paraId="2E3C5058" w14:textId="3C84AFE7" w:rsidR="00797EE7" w:rsidRDefault="00797EE7" w:rsidP="00797EE7">
            <w:pPr>
              <w:pStyle w:val="NoSpacing"/>
              <w:rPr>
                <w:rFonts w:ascii="AvenirNext forINTUIT" w:hAnsi="AvenirNext forINTUIT"/>
              </w:rPr>
            </w:pPr>
          </w:p>
          <w:p w14:paraId="495D0417" w14:textId="26584695" w:rsidR="00797EE7" w:rsidRPr="00797EE7" w:rsidRDefault="00797EE7" w:rsidP="00797EE7">
            <w:pPr>
              <w:pStyle w:val="NoSpacing"/>
              <w:rPr>
                <w:rFonts w:ascii="AvenirNext forINTUIT" w:hAnsi="AvenirNext forINTUIT"/>
              </w:rPr>
            </w:pPr>
            <w:r w:rsidRPr="00797EE7">
              <w:rPr>
                <w:rFonts w:ascii="AvenirNext forINTUIT" w:hAnsi="AvenirNext forINTUIT"/>
                <w:b/>
              </w:rPr>
              <w:t>Connor:</w:t>
            </w:r>
            <w:r w:rsidRPr="00797EE7">
              <w:rPr>
                <w:rFonts w:ascii="AvenirNext forINTUIT" w:hAnsi="AvenirNext forINTUIT"/>
              </w:rPr>
              <w:t xml:space="preserve"> Has previous experience in building PC’s and general hardware troubleshooting, as well as dabbling in some coding languages such as python. He also has experience in Cyber Security and anti-threat systems.</w:t>
            </w:r>
          </w:p>
          <w:p w14:paraId="187E59A4" w14:textId="77777777" w:rsidR="00797EE7" w:rsidRPr="00797EE7" w:rsidRDefault="00797EE7" w:rsidP="00797EE7">
            <w:pPr>
              <w:pStyle w:val="NoSpacing"/>
              <w:rPr>
                <w:rFonts w:ascii="AvenirNext forINTUIT" w:hAnsi="AvenirNext forINTUIT"/>
              </w:rPr>
            </w:pPr>
          </w:p>
          <w:p w14:paraId="4241A08D" w14:textId="7CE24F3D" w:rsidR="00797EE7" w:rsidRPr="00797EE7" w:rsidRDefault="00797EE7" w:rsidP="00797EE7">
            <w:pPr>
              <w:pStyle w:val="NoSpacing"/>
              <w:rPr>
                <w:rFonts w:ascii="AvenirNext forINTUIT" w:hAnsi="AvenirNext forINTUIT"/>
              </w:rPr>
            </w:pPr>
            <w:r w:rsidRPr="00797EE7">
              <w:rPr>
                <w:rFonts w:ascii="AvenirNext forINTUIT" w:hAnsi="AvenirNext forINTUIT"/>
                <w:b/>
              </w:rPr>
              <w:t>Natalie:</w:t>
            </w:r>
            <w:r w:rsidRPr="00797EE7">
              <w:rPr>
                <w:rFonts w:ascii="AvenirNext forINTUIT" w:hAnsi="AvenirNext forINTUIT"/>
              </w:rPr>
              <w:t xml:space="preserve"> Has completed a degree in Public Relations and previous experience in pitching to clients. She also has an interest in technology and design. This has aided the development of the visual aspects of the app and website. </w:t>
            </w:r>
          </w:p>
          <w:p w14:paraId="7A2F646C" w14:textId="4E5C5957" w:rsidR="00797EE7" w:rsidRPr="00797EE7" w:rsidRDefault="00797EE7" w:rsidP="00797EE7">
            <w:pPr>
              <w:pStyle w:val="NoSpacing"/>
              <w:rPr>
                <w:rFonts w:ascii="AvenirNext forINTUIT" w:hAnsi="AvenirNext forINTUIT"/>
              </w:rPr>
            </w:pPr>
          </w:p>
          <w:p w14:paraId="072C8EC1" w14:textId="702A7D69" w:rsidR="00797EE7" w:rsidRPr="00797EE7" w:rsidRDefault="00797EE7" w:rsidP="00797EE7">
            <w:pPr>
              <w:pStyle w:val="NoSpacing"/>
              <w:rPr>
                <w:rFonts w:ascii="AvenirNext forINTUIT" w:hAnsi="AvenirNext forINTUIT"/>
              </w:rPr>
            </w:pPr>
            <w:r w:rsidRPr="00797EE7">
              <w:rPr>
                <w:rFonts w:ascii="AvenirNext forINTUIT" w:hAnsi="AvenirNext forINTUIT"/>
                <w:b/>
              </w:rPr>
              <w:t>Oliver:</w:t>
            </w:r>
            <w:r w:rsidRPr="00797EE7">
              <w:rPr>
                <w:rFonts w:ascii="AvenirNext forINTUIT" w:hAnsi="AvenirNext forINTUIT"/>
              </w:rPr>
              <w:t xml:space="preserve"> Has previous experience in working on projects involving single board computers and micro controllers. Ollie also has experience working in Game Engines and using C# and JavaScript to create simple games.</w:t>
            </w:r>
          </w:p>
          <w:p w14:paraId="348E0CA5" w14:textId="3709546F" w:rsidR="004A5BE6" w:rsidRPr="00C33FA9" w:rsidRDefault="004A5BE6" w:rsidP="0082619B">
            <w:pPr>
              <w:pStyle w:val="NoSpacing"/>
              <w:jc w:val="center"/>
              <w:rPr>
                <w:rFonts w:ascii="AvenirNext forINTUIT" w:hAnsi="AvenirNext forINTUIT"/>
              </w:rPr>
            </w:pPr>
          </w:p>
          <w:p w14:paraId="790F13A5" w14:textId="43FBCC62" w:rsidR="00797EE7" w:rsidRPr="00797EE7" w:rsidRDefault="00797EE7" w:rsidP="00797EE7">
            <w:pPr>
              <w:pStyle w:val="NoSpacing"/>
              <w:rPr>
                <w:rFonts w:ascii="AvenirNext forINTUIT" w:hAnsi="AvenirNext forINTUIT"/>
              </w:rPr>
            </w:pPr>
            <w:r w:rsidRPr="00797EE7">
              <w:rPr>
                <w:rFonts w:ascii="AvenirNext forINTUIT" w:hAnsi="AvenirNext forINTUIT"/>
                <w:b/>
              </w:rPr>
              <w:t>Vanessa:</w:t>
            </w:r>
            <w:r w:rsidRPr="00797EE7">
              <w:rPr>
                <w:rFonts w:ascii="AvenirNext forINTUIT" w:hAnsi="AvenirNext forINTUIT"/>
              </w:rPr>
              <w:t xml:space="preserve"> Has previous experience in the accountancy sector drafting and finalizing financial and management reports, as well as the IT industry as a consultant and coordinating teams and people through project phases.</w:t>
            </w:r>
            <w:r w:rsidR="00DB2A9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887E5D1" w14:textId="2DDC9F39" w:rsidR="004A5BE6" w:rsidRPr="00C95530" w:rsidRDefault="00661930" w:rsidP="00A907C3">
            <w:pPr>
              <w:pStyle w:val="NoSpacing"/>
              <w:rPr>
                <w:rFonts w:ascii="AvenirNext forINTUIT" w:hAnsi="AvenirNext forINTUIT"/>
              </w:rPr>
            </w:pPr>
            <w:r w:rsidRPr="00DB2A9A">
              <w:rPr>
                <w:rFonts w:ascii="AvenirNext forINTUIT" w:hAnsi="AvenirNext forINTUIT"/>
                <w:noProof/>
              </w:rPr>
              <w:drawing>
                <wp:anchor distT="0" distB="0" distL="114300" distR="114300" simplePos="0" relativeHeight="251699200" behindDoc="0" locked="0" layoutInCell="1" allowOverlap="1" wp14:anchorId="6E8E2ED2" wp14:editId="0B415DA1">
                  <wp:simplePos x="0" y="0"/>
                  <wp:positionH relativeFrom="column">
                    <wp:posOffset>816610</wp:posOffset>
                  </wp:positionH>
                  <wp:positionV relativeFrom="paragraph">
                    <wp:posOffset>-635</wp:posOffset>
                  </wp:positionV>
                  <wp:extent cx="4721137" cy="1898072"/>
                  <wp:effectExtent l="0" t="0" r="3810" b="6985"/>
                  <wp:wrapNone/>
                  <wp:docPr id="26" name="Picture 26" descr="C:\Users\vcotterell\Downloads\Cluster_word web 3 - Col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cotterell\Downloads\Cluster_word web 3 - Colo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1137" cy="1898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84E88"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28397573" w14:textId="77777777" w:rsidR="004A5BE6" w:rsidRPr="00E84071" w:rsidRDefault="004A5BE6" w:rsidP="00A907C3">
            <w:pPr>
              <w:rPr>
                <w:rFonts w:ascii="AvenirNext forINTUIT" w:hAnsi="AvenirNext forINTUIT"/>
              </w:rPr>
            </w:pPr>
          </w:p>
        </w:tc>
      </w:tr>
    </w:tbl>
    <w:p w14:paraId="3438A4E7" w14:textId="77777777" w:rsidR="004A5BE6" w:rsidRPr="00E84071" w:rsidRDefault="004A5BE6" w:rsidP="004A5BE6">
      <w:pPr>
        <w:rPr>
          <w:rFonts w:ascii="AvenirNext forINTUIT" w:hAnsi="AvenirNext forINTUIT"/>
          <w:color w:val="476166" w:themeColor="accent1"/>
          <w:sz w:val="28"/>
          <w:szCs w:val="28"/>
        </w:rPr>
      </w:pPr>
    </w:p>
    <w:p w14:paraId="7C1B0E9A" w14:textId="77777777" w:rsidR="004A5BE6" w:rsidRPr="00E84071" w:rsidRDefault="004A5BE6" w:rsidP="004A5BE6">
      <w:pPr>
        <w:rPr>
          <w:rFonts w:ascii="AvenirNext forINTUIT" w:hAnsi="AvenirNext forINTUIT"/>
          <w:color w:val="476166" w:themeColor="accent1"/>
          <w:sz w:val="28"/>
          <w:szCs w:val="28"/>
        </w:rPr>
      </w:pPr>
    </w:p>
    <w:p w14:paraId="350C1E3C" w14:textId="77777777" w:rsidR="004A5BE6" w:rsidRPr="00E84071" w:rsidRDefault="004A5BE6" w:rsidP="004A5BE6">
      <w:pPr>
        <w:rPr>
          <w:rFonts w:ascii="AvenirNext forINTUIT" w:hAnsi="AvenirNext forINTUIT"/>
          <w:color w:val="476166" w:themeColor="accent1"/>
          <w:sz w:val="28"/>
          <w:szCs w:val="28"/>
        </w:rPr>
      </w:pPr>
    </w:p>
    <w:p w14:paraId="38DFC2FE" w14:textId="4A2D980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BE613C7" w14:textId="77777777" w:rsidR="004A5BE6" w:rsidRPr="00E84071" w:rsidRDefault="004A5BE6" w:rsidP="004A5BE6">
      <w:pPr>
        <w:rPr>
          <w:rFonts w:ascii="AvenirNext forINTUIT" w:hAnsi="AvenirNext forINTUIT"/>
        </w:rPr>
      </w:pPr>
    </w:p>
    <w:p w14:paraId="5491978D" w14:textId="77777777" w:rsidR="004A5BE6" w:rsidRPr="00E84071" w:rsidRDefault="004A5BE6" w:rsidP="004A5BE6">
      <w:pPr>
        <w:rPr>
          <w:rFonts w:ascii="AvenirNext forINTUIT" w:hAnsi="AvenirNext forINTUIT"/>
          <w:color w:val="476166" w:themeColor="accent1"/>
          <w:sz w:val="28"/>
          <w:szCs w:val="28"/>
        </w:rPr>
      </w:pPr>
    </w:p>
    <w:p w14:paraId="706FE96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D936798" w14:textId="77777777" w:rsidTr="00A907C3">
        <w:trPr>
          <w:trHeight w:val="4546"/>
        </w:trPr>
        <w:tc>
          <w:tcPr>
            <w:tcW w:w="284" w:type="dxa"/>
          </w:tcPr>
          <w:p w14:paraId="1059941F" w14:textId="77777777" w:rsidR="004A5BE6" w:rsidRPr="00E84071" w:rsidRDefault="004A5BE6" w:rsidP="00A907C3">
            <w:pPr>
              <w:rPr>
                <w:rFonts w:ascii="AvenirNext forINTUIT" w:hAnsi="AvenirNext forINTUIT"/>
              </w:rPr>
            </w:pPr>
          </w:p>
          <w:p w14:paraId="5794273A" w14:textId="77777777" w:rsidR="004A5BE6" w:rsidRPr="00E84071" w:rsidRDefault="004A5BE6" w:rsidP="00A907C3">
            <w:pPr>
              <w:rPr>
                <w:rFonts w:ascii="AvenirNext forINTUIT" w:hAnsi="AvenirNext forINTUIT"/>
              </w:rPr>
            </w:pPr>
          </w:p>
          <w:p w14:paraId="69B1BE39" w14:textId="77777777" w:rsidR="004A5BE6" w:rsidRPr="00E84071" w:rsidRDefault="004A5BE6" w:rsidP="00A907C3">
            <w:pPr>
              <w:rPr>
                <w:rFonts w:ascii="AvenirNext forINTUIT" w:hAnsi="AvenirNext forINTUIT"/>
              </w:rPr>
            </w:pPr>
          </w:p>
          <w:p w14:paraId="62DB8EF6"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C084FAE" w14:textId="5F8C639C" w:rsidR="004A5BE6" w:rsidRPr="00A6463F" w:rsidRDefault="00A6463F" w:rsidP="00A6463F">
            <w:pPr>
              <w:pStyle w:val="NoSpacing"/>
              <w:rPr>
                <w:rFonts w:ascii="AvenirNext forINTUIT" w:hAnsi="AvenirNext forINTUIT"/>
                <w:b/>
                <w:color w:val="476166" w:themeColor="accent1"/>
                <w:sz w:val="44"/>
                <w:szCs w:val="44"/>
              </w:rPr>
            </w:pPr>
            <w:r w:rsidRPr="00A6463F">
              <w:rPr>
                <w:rFonts w:ascii="AvenirNext forINTUIT" w:hAnsi="AvenirNext forINTUIT"/>
                <w:b/>
                <w:color w:val="476166" w:themeColor="accent1"/>
                <w:sz w:val="44"/>
                <w:szCs w:val="44"/>
              </w:rPr>
              <w:t>Testing</w:t>
            </w:r>
          </w:p>
          <w:p w14:paraId="05E597A9" w14:textId="77777777" w:rsidR="004A5BE6" w:rsidRPr="00A6463F" w:rsidRDefault="004A5BE6" w:rsidP="00A6463F">
            <w:pPr>
              <w:pStyle w:val="NoSpacing"/>
              <w:rPr>
                <w:rFonts w:ascii="AvenirNext forINTUIT" w:hAnsi="AvenirNext forINTUIT"/>
                <w:b/>
                <w:color w:val="476166" w:themeColor="accent1"/>
              </w:rPr>
            </w:pPr>
          </w:p>
          <w:p w14:paraId="7C58F5BB" w14:textId="49F37D1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run our web application through a range of key tests to ensure the application is functionally correct, easy to use, responsive, compatible and most importantly, security testing. </w:t>
            </w:r>
          </w:p>
          <w:p w14:paraId="1D11E904" w14:textId="77777777" w:rsidR="00783EAC" w:rsidRPr="00A6463F" w:rsidRDefault="00783EAC" w:rsidP="00A6463F">
            <w:pPr>
              <w:pStyle w:val="NoSpacing"/>
              <w:rPr>
                <w:rFonts w:ascii="AvenirNext forINTUIT" w:hAnsi="AvenirNext forINTUIT" w:cstheme="minorHAnsi"/>
                <w:lang w:val="en-AU"/>
              </w:rPr>
            </w:pPr>
          </w:p>
          <w:p w14:paraId="7BD7FC45" w14:textId="5819A148"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All testing phases are imperative and we need to ensure they all come back with a positive result in order to proceed. Some tests may indicate bugs, however, such tests may allow us to proceed and continue with the following test, while debugging the issues that have arisen in previous tests. This will ensure that time is being utilised effectively and the team continues to work efficiently throughout the process. </w:t>
            </w:r>
          </w:p>
          <w:p w14:paraId="6A4D2B09" w14:textId="77777777" w:rsidR="00A6463F" w:rsidRPr="00A6463F" w:rsidRDefault="00A6463F" w:rsidP="00A6463F">
            <w:pPr>
              <w:pStyle w:val="NoSpacing"/>
              <w:rPr>
                <w:rFonts w:ascii="AvenirNext forINTUIT" w:hAnsi="AvenirNext forINTUIT" w:cstheme="minorHAnsi"/>
                <w:lang w:val="en-AU"/>
              </w:rPr>
            </w:pPr>
          </w:p>
          <w:p w14:paraId="27F5CE4A" w14:textId="0F8FC30E"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know that we are succeeding as we proceed through the tests rapidly and continue to debug and overcome hurdles as they arise.   </w:t>
            </w:r>
          </w:p>
          <w:p w14:paraId="67D445FF" w14:textId="3B3346B3" w:rsidR="00A6463F" w:rsidRPr="00A6463F" w:rsidRDefault="00A6463F" w:rsidP="00A6463F">
            <w:pPr>
              <w:pStyle w:val="NoSpacing"/>
              <w:rPr>
                <w:rFonts w:ascii="AvenirNext forINTUIT" w:hAnsi="AvenirNext forINTUIT" w:cstheme="minorHAnsi"/>
                <w:lang w:val="en-AU"/>
              </w:rPr>
            </w:pPr>
          </w:p>
          <w:p w14:paraId="1BF7C407" w14:textId="418B184C"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The most important testing phases is certainly the design and layout as we need to ensure that it’s exactly how we intend on it to be and look to overcome such hurdles that we are highly likely to face; we will align testing to coincide with development. </w:t>
            </w:r>
          </w:p>
          <w:p w14:paraId="102FF4ED" w14:textId="77777777" w:rsidR="00A6463F" w:rsidRPr="00A6463F" w:rsidRDefault="00A6463F" w:rsidP="00A6463F">
            <w:pPr>
              <w:pStyle w:val="NoSpacing"/>
              <w:rPr>
                <w:rFonts w:ascii="AvenirNext forINTUIT" w:hAnsi="AvenirNext forINTUIT" w:cstheme="minorHAnsi"/>
                <w:lang w:val="en-AU"/>
              </w:rPr>
            </w:pPr>
          </w:p>
          <w:p w14:paraId="0B27FD8A" w14:textId="67039316"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Upon the completion of all testing phases, we will proceed to do crowd testing which will involve a select number of people to use the application to provide insight and unnoticed issues. We will commence with the family and friends of XVI. After which we look to undergo paid crowd testing with individuals that hold a range of skillsets. </w:t>
            </w:r>
          </w:p>
          <w:p w14:paraId="0F2E9C92" w14:textId="77777777" w:rsidR="00A6463F" w:rsidRPr="00A6463F" w:rsidRDefault="00A6463F" w:rsidP="00A6463F">
            <w:pPr>
              <w:pStyle w:val="NoSpacing"/>
              <w:rPr>
                <w:rFonts w:ascii="AvenirNext forINTUIT" w:hAnsi="AvenirNext forINTUIT" w:cstheme="minorHAnsi"/>
                <w:lang w:val="en-AU"/>
              </w:rPr>
            </w:pPr>
          </w:p>
          <w:p w14:paraId="18364511" w14:textId="1251397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may also consider doing crowd testing as we proceed to update our application in future as we look to solve a need for those with disabilities. </w:t>
            </w:r>
          </w:p>
          <w:p w14:paraId="51159006" w14:textId="1ADEC188" w:rsidR="00A6463F" w:rsidRDefault="00A6463F" w:rsidP="00A6463F">
            <w:pPr>
              <w:pStyle w:val="NoSpacing"/>
              <w:rPr>
                <w:rFonts w:ascii="AvenirNext forINTUIT" w:hAnsi="AvenirNext forINTUIT" w:cstheme="minorHAnsi"/>
                <w:lang w:val="en-AU"/>
              </w:rPr>
            </w:pPr>
          </w:p>
          <w:p w14:paraId="6EB33B2C" w14:textId="5844AE17" w:rsidR="000B27DD" w:rsidRDefault="000B27DD" w:rsidP="000B27DD">
            <w:pPr>
              <w:pStyle w:val="NoSpacing"/>
              <w:jc w:val="center"/>
              <w:rPr>
                <w:rFonts w:ascii="AvenirNext forINTUIT" w:hAnsi="AvenirNext forINTUIT" w:cstheme="minorHAnsi"/>
                <w:lang w:val="en-AU"/>
              </w:rPr>
            </w:pPr>
            <w:r>
              <w:rPr>
                <w:rFonts w:ascii="AvenirNext forINTUIT" w:hAnsi="AvenirNext forINTUIT" w:cstheme="minorHAnsi"/>
                <w:lang w:val="en-AU"/>
              </w:rPr>
              <w:t>*********************</w:t>
            </w:r>
          </w:p>
          <w:p w14:paraId="5DD77DFF" w14:textId="77777777" w:rsidR="000B27DD" w:rsidRPr="00A6463F" w:rsidRDefault="000B27DD" w:rsidP="000B27DD">
            <w:pPr>
              <w:pStyle w:val="NoSpacing"/>
              <w:jc w:val="center"/>
              <w:rPr>
                <w:rFonts w:ascii="AvenirNext forINTUIT" w:hAnsi="AvenirNext forINTUIT" w:cstheme="minorHAnsi"/>
                <w:lang w:val="en-AU"/>
              </w:rPr>
            </w:pPr>
          </w:p>
          <w:p w14:paraId="75045DE9" w14:textId="387AB403"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Below you will find a detailed list of tests we will run and why they are important. </w:t>
            </w:r>
          </w:p>
          <w:p w14:paraId="5658A324" w14:textId="77777777" w:rsidR="00A6463F" w:rsidRPr="00A6463F" w:rsidRDefault="00A6463F" w:rsidP="00A6463F">
            <w:pPr>
              <w:pStyle w:val="NoSpacing"/>
              <w:rPr>
                <w:rFonts w:ascii="AvenirNext forINTUIT" w:hAnsi="AvenirNext forINTUIT" w:cstheme="minorHAnsi"/>
                <w:lang w:val="en-AU"/>
              </w:rPr>
            </w:pPr>
          </w:p>
          <w:p w14:paraId="4F72783F" w14:textId="77777777" w:rsid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 xml:space="preserve">Functionality Testing </w:t>
            </w:r>
            <w:r w:rsidRPr="00A6463F">
              <w:rPr>
                <w:rFonts w:ascii="AvenirNext forINTUIT" w:hAnsi="AvenirNext forINTUIT" w:cstheme="minorHAnsi"/>
              </w:rPr>
              <w:t xml:space="preserve">ensures the web application is functionally correct. This will check the database connection, links to the web pages, cookies, and any forms used to submit and/or gain information from the user. </w:t>
            </w:r>
          </w:p>
          <w:p w14:paraId="757BE74B" w14:textId="77777777" w:rsidR="00A6463F" w:rsidRPr="00A6463F" w:rsidRDefault="00A6463F" w:rsidP="00A6463F">
            <w:pPr>
              <w:pStyle w:val="NoSpacing"/>
              <w:ind w:left="720"/>
              <w:rPr>
                <w:rFonts w:ascii="AvenirNext forINTUIT" w:hAnsi="AvenirNext forINTUIT" w:cstheme="minorHAnsi"/>
              </w:rPr>
            </w:pPr>
          </w:p>
          <w:p w14:paraId="2D65235B" w14:textId="7777777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Usability Testing</w:t>
            </w:r>
            <w:r w:rsidRPr="00A6463F">
              <w:rPr>
                <w:rFonts w:ascii="AvenirNext forINTUIT" w:hAnsi="AvenirNext forINTUIT" w:cstheme="minorHAnsi"/>
              </w:rPr>
              <w:t xml:space="preserve"> is a combination of functionality with the overall user experience.</w:t>
            </w:r>
          </w:p>
          <w:p w14:paraId="1C0A1E52" w14:textId="77777777" w:rsidR="00A6463F" w:rsidRPr="00A6463F" w:rsidRDefault="00A6463F" w:rsidP="00A6463F">
            <w:pPr>
              <w:pStyle w:val="NoSpacing"/>
              <w:ind w:left="720"/>
              <w:rPr>
                <w:rFonts w:ascii="AvenirNext forINTUIT" w:eastAsia="Times New Roman" w:hAnsi="AvenirNext forINTUIT" w:cstheme="minorHAnsi"/>
              </w:rPr>
            </w:pPr>
          </w:p>
          <w:p w14:paraId="4B39F579" w14:textId="77777777"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Interface Testing</w:t>
            </w:r>
            <w:r w:rsidRPr="00A6463F">
              <w:rPr>
                <w:rFonts w:ascii="AvenirNext forINTUIT" w:hAnsi="AvenirNext forINTUIT" w:cstheme="minorHAnsi"/>
              </w:rPr>
              <w:t xml:space="preserve"> checks whether or not all interactions between the servers are running smoothly. It will also determine whether interruptions by the server or by the user are handled properly.</w:t>
            </w:r>
          </w:p>
          <w:p w14:paraId="6E076D24" w14:textId="2080F3CA" w:rsidR="004A5BE6" w:rsidRPr="00A6463F" w:rsidRDefault="004A5BE6" w:rsidP="00783EAC">
            <w:pPr>
              <w:pStyle w:val="NoSpacing"/>
              <w:rPr>
                <w:rFonts w:ascii="AvenirNext forINTUIT" w:eastAsia="Times New Roman" w:hAnsi="AvenirNext forINTUIT" w:cstheme="minorHAnsi"/>
              </w:rPr>
            </w:pPr>
          </w:p>
        </w:tc>
        <w:tc>
          <w:tcPr>
            <w:tcW w:w="442" w:type="dxa"/>
          </w:tcPr>
          <w:p w14:paraId="2DF2FAFC" w14:textId="77777777" w:rsidR="004A5BE6" w:rsidRPr="00E84071" w:rsidRDefault="004A5BE6" w:rsidP="00A907C3">
            <w:pPr>
              <w:rPr>
                <w:rFonts w:ascii="AvenirNext forINTUIT" w:hAnsi="AvenirNext forINTUIT"/>
              </w:rPr>
            </w:pPr>
          </w:p>
        </w:tc>
      </w:tr>
    </w:tbl>
    <w:p w14:paraId="7AFA0815" w14:textId="77777777" w:rsidR="004A5BE6" w:rsidRPr="00E84071" w:rsidRDefault="004A5BE6" w:rsidP="004A5BE6">
      <w:pPr>
        <w:rPr>
          <w:rFonts w:ascii="AvenirNext forINTUIT" w:hAnsi="AvenirNext forINTUIT"/>
          <w:color w:val="476166" w:themeColor="accent1"/>
          <w:sz w:val="28"/>
          <w:szCs w:val="28"/>
        </w:rPr>
      </w:pPr>
    </w:p>
    <w:p w14:paraId="651513F9" w14:textId="77777777" w:rsidR="004A5BE6" w:rsidRPr="00E84071" w:rsidRDefault="004A5BE6" w:rsidP="004A5BE6">
      <w:pPr>
        <w:rPr>
          <w:rFonts w:ascii="AvenirNext forINTUIT" w:hAnsi="AvenirNext forINTUIT"/>
          <w:color w:val="476166" w:themeColor="accent1"/>
          <w:sz w:val="28"/>
          <w:szCs w:val="28"/>
        </w:rPr>
      </w:pPr>
    </w:p>
    <w:p w14:paraId="74AC2B85" w14:textId="77777777" w:rsidR="004A5BE6" w:rsidRPr="00E84071" w:rsidRDefault="004A5BE6" w:rsidP="004A5BE6">
      <w:pPr>
        <w:rPr>
          <w:rFonts w:ascii="AvenirNext forINTUIT" w:hAnsi="AvenirNext forINTUIT"/>
          <w:color w:val="476166" w:themeColor="accent1"/>
          <w:sz w:val="28"/>
          <w:szCs w:val="28"/>
        </w:rPr>
      </w:pPr>
    </w:p>
    <w:p w14:paraId="522D79B0" w14:textId="783B438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CABA25" w14:textId="77777777" w:rsidR="004A5BE6" w:rsidRPr="00E84071" w:rsidRDefault="004A5BE6" w:rsidP="004A5BE6">
      <w:pPr>
        <w:rPr>
          <w:rFonts w:ascii="AvenirNext forINTUIT" w:hAnsi="AvenirNext forINTUIT"/>
        </w:rPr>
      </w:pPr>
    </w:p>
    <w:p w14:paraId="7C53DB07" w14:textId="77777777" w:rsidR="004A5BE6" w:rsidRPr="00E84071" w:rsidRDefault="004A5BE6" w:rsidP="004A5BE6">
      <w:pPr>
        <w:rPr>
          <w:rFonts w:ascii="AvenirNext forINTUIT" w:hAnsi="AvenirNext forINTUIT"/>
          <w:color w:val="476166" w:themeColor="accent1"/>
          <w:sz w:val="28"/>
          <w:szCs w:val="28"/>
        </w:rPr>
      </w:pPr>
    </w:p>
    <w:p w14:paraId="3806A796"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1ED42D6" w14:textId="77777777" w:rsidTr="00A907C3">
        <w:trPr>
          <w:trHeight w:val="4546"/>
        </w:trPr>
        <w:tc>
          <w:tcPr>
            <w:tcW w:w="284" w:type="dxa"/>
          </w:tcPr>
          <w:p w14:paraId="7257F73C" w14:textId="77777777" w:rsidR="004A5BE6" w:rsidRPr="00E84071" w:rsidRDefault="004A5BE6" w:rsidP="00A907C3">
            <w:pPr>
              <w:rPr>
                <w:rFonts w:ascii="AvenirNext forINTUIT" w:hAnsi="AvenirNext forINTUIT"/>
              </w:rPr>
            </w:pPr>
          </w:p>
          <w:p w14:paraId="33B4BF85" w14:textId="77777777" w:rsidR="004A5BE6" w:rsidRPr="00E84071" w:rsidRDefault="004A5BE6" w:rsidP="00A907C3">
            <w:pPr>
              <w:rPr>
                <w:rFonts w:ascii="AvenirNext forINTUIT" w:hAnsi="AvenirNext forINTUIT"/>
              </w:rPr>
            </w:pPr>
          </w:p>
          <w:p w14:paraId="38241B92" w14:textId="77777777" w:rsidR="004A5BE6" w:rsidRPr="00E84071" w:rsidRDefault="004A5BE6" w:rsidP="00A907C3">
            <w:pPr>
              <w:rPr>
                <w:rFonts w:ascii="AvenirNext forINTUIT" w:hAnsi="AvenirNext forINTUIT"/>
              </w:rPr>
            </w:pPr>
          </w:p>
          <w:p w14:paraId="5C428A1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0A2EC93" w14:textId="409A6DA3" w:rsidR="004A5BE6" w:rsidRDefault="004A5BE6" w:rsidP="00A907C3">
            <w:pPr>
              <w:pStyle w:val="NoSpacing"/>
              <w:rPr>
                <w:rFonts w:ascii="AvenirNext forINTUIT" w:hAnsi="AvenirNext forINTUIT"/>
              </w:rPr>
            </w:pPr>
          </w:p>
          <w:p w14:paraId="1C1E60B5" w14:textId="77777777" w:rsidR="00A6463F" w:rsidRPr="00A6463F" w:rsidRDefault="00A6463F" w:rsidP="00A6463F">
            <w:pPr>
              <w:pStyle w:val="NoSpacing"/>
              <w:ind w:left="720"/>
              <w:rPr>
                <w:rFonts w:ascii="AvenirNext forINTUIT" w:eastAsia="Times New Roman" w:hAnsi="AvenirNext forINTUIT" w:cstheme="minorHAnsi"/>
              </w:rPr>
            </w:pPr>
          </w:p>
          <w:p w14:paraId="2B56D884" w14:textId="1ED8764F" w:rsidR="00783EAC" w:rsidRDefault="000B27DD" w:rsidP="00783EAC">
            <w:pPr>
              <w:pStyle w:val="NoSpacing"/>
              <w:numPr>
                <w:ilvl w:val="0"/>
                <w:numId w:val="38"/>
              </w:numPr>
              <w:rPr>
                <w:rFonts w:ascii="AvenirNext forINTUIT" w:eastAsia="Times New Roman" w:hAnsi="AvenirNext forINTUIT" w:cstheme="minorHAnsi"/>
              </w:rPr>
            </w:pPr>
            <w:r>
              <w:rPr>
                <w:rFonts w:ascii="AvenirNext forINTUIT" w:eastAsia="Times New Roman" w:hAnsi="AvenirNext forINTUIT" w:cstheme="minorHAnsi"/>
                <w:b/>
                <w:bCs/>
              </w:rPr>
              <w:t xml:space="preserve">UI and </w:t>
            </w:r>
            <w:proofErr w:type="spellStart"/>
            <w:r>
              <w:rPr>
                <w:rFonts w:ascii="AvenirNext forINTUIT" w:eastAsia="Times New Roman" w:hAnsi="AvenirNext forINTUIT" w:cstheme="minorHAnsi"/>
                <w:b/>
                <w:bCs/>
              </w:rPr>
              <w:t>UX</w:t>
            </w:r>
            <w:proofErr w:type="spellEnd"/>
            <w:r>
              <w:rPr>
                <w:rFonts w:ascii="AvenirNext forINTUIT" w:eastAsia="Times New Roman" w:hAnsi="AvenirNext forINTUIT" w:cstheme="minorHAnsi"/>
                <w:b/>
                <w:bCs/>
              </w:rPr>
              <w:t xml:space="preserve"> testing</w:t>
            </w:r>
            <w:r w:rsidRPr="000B27DD">
              <w:rPr>
                <w:rFonts w:ascii="AvenirNext forINTUIT" w:eastAsia="Times New Roman" w:hAnsi="AvenirNext forINTUIT" w:cstheme="minorHAnsi"/>
                <w:bCs/>
              </w:rPr>
              <w:t xml:space="preserve"> </w:t>
            </w:r>
            <w:r w:rsidR="00783EAC" w:rsidRPr="00A6463F">
              <w:rPr>
                <w:rFonts w:ascii="AvenirNext forINTUIT" w:eastAsia="Times New Roman" w:hAnsi="AvenirNext forINTUIT" w:cstheme="minorHAnsi"/>
              </w:rPr>
              <w:t>as it is essential to review the look and feel of the application. This testing has to be done from the users’ perspective to ensure that the application is intuitive, easy to use, and has industry-accepted interfaces.</w:t>
            </w:r>
          </w:p>
          <w:p w14:paraId="0C5F37A9" w14:textId="77777777" w:rsidR="00783EAC" w:rsidRPr="00783EAC" w:rsidRDefault="00783EAC" w:rsidP="00783EAC">
            <w:pPr>
              <w:pStyle w:val="NoSpacing"/>
              <w:rPr>
                <w:rFonts w:ascii="AvenirNext forINTUIT" w:eastAsia="Times New Roman" w:hAnsi="AvenirNext forINTUIT" w:cstheme="minorHAnsi"/>
              </w:rPr>
            </w:pPr>
          </w:p>
          <w:p w14:paraId="721270F0" w14:textId="747443B8"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Compatibility Testing</w:t>
            </w:r>
            <w:r w:rsidRPr="00A6463F">
              <w:rPr>
                <w:rFonts w:ascii="AvenirNext forINTUIT" w:hAnsi="AvenirNext forINTUIT" w:cstheme="minorHAnsi"/>
              </w:rPr>
              <w:t xml:space="preserve"> is to ensure it suits all kinds of screen displays on a range of device types.</w:t>
            </w:r>
          </w:p>
          <w:p w14:paraId="5B360D07" w14:textId="77777777" w:rsidR="00A6463F" w:rsidRPr="00A6463F" w:rsidRDefault="00A6463F" w:rsidP="00A6463F">
            <w:pPr>
              <w:pStyle w:val="NoSpacing"/>
              <w:ind w:left="720"/>
              <w:rPr>
                <w:rFonts w:ascii="AvenirNext forINTUIT" w:eastAsia="Times New Roman" w:hAnsi="AvenirNext forINTUIT" w:cstheme="minorHAnsi"/>
              </w:rPr>
            </w:pPr>
          </w:p>
          <w:p w14:paraId="41F23404" w14:textId="4D844672" w:rsidR="00A6463F" w:rsidRPr="00FB5D3E" w:rsidRDefault="00A6463F" w:rsidP="00A6463F">
            <w:pPr>
              <w:pStyle w:val="NoSpacing"/>
              <w:numPr>
                <w:ilvl w:val="0"/>
                <w:numId w:val="38"/>
              </w:numPr>
              <w:rPr>
                <w:rFonts w:ascii="AvenirNext forINTUIT" w:eastAsia="Times New Roman" w:hAnsi="AvenirNext forINTUIT" w:cstheme="minorHAnsi"/>
              </w:rPr>
            </w:pPr>
            <w:r w:rsidRPr="00FB5D3E">
              <w:rPr>
                <w:rFonts w:ascii="AvenirNext forINTUIT" w:eastAsia="Times New Roman" w:hAnsi="AvenirNext forINTUIT" w:cstheme="minorHAnsi"/>
                <w:b/>
                <w:bCs/>
              </w:rPr>
              <w:t>Hardware keys testing:</w:t>
            </w:r>
            <w:r w:rsidRPr="00FB5D3E">
              <w:rPr>
                <w:rFonts w:ascii="AvenirNext forINTUIT" w:eastAsia="Times New Roman" w:hAnsi="AvenirNext forINTUIT" w:cstheme="minorHAnsi"/>
              </w:rPr>
              <w:t xml:space="preserve"> </w:t>
            </w:r>
            <w:r w:rsidR="00F74A3A" w:rsidRPr="00FB5D3E">
              <w:rPr>
                <w:rFonts w:ascii="AvenirNext forINTUIT" w:eastAsia="Times New Roman" w:hAnsi="AvenirNext forINTUIT" w:cstheme="minorHAnsi"/>
              </w:rPr>
              <w:t xml:space="preserve">is to check </w:t>
            </w:r>
            <w:r w:rsidRPr="00FB5D3E">
              <w:rPr>
                <w:rFonts w:ascii="AvenirNext forINTUIT" w:eastAsia="Times New Roman" w:hAnsi="AvenirNext forINTUIT" w:cstheme="minorHAnsi"/>
              </w:rPr>
              <w:t>the hardware and sensors used within the application are working efficiently. For example; gyroscope sensors, proximity sensors, location sensors, touchless sensors, ambient light sensors etc. and hardware features such as camera, storage, microphone, display etc.</w:t>
            </w:r>
          </w:p>
          <w:p w14:paraId="5A3502D2" w14:textId="77777777" w:rsidR="00A6463F" w:rsidRPr="00FB5D3E" w:rsidRDefault="00A6463F" w:rsidP="00A6463F">
            <w:pPr>
              <w:pStyle w:val="NoSpacing"/>
              <w:ind w:left="720"/>
              <w:rPr>
                <w:rFonts w:ascii="AvenirNext forINTUIT" w:eastAsia="Times New Roman" w:hAnsi="AvenirNext forINTUIT" w:cstheme="minorHAnsi"/>
              </w:rPr>
            </w:pPr>
          </w:p>
          <w:p w14:paraId="03C25C3E" w14:textId="7E9B7132" w:rsidR="00A6463F" w:rsidRPr="00FB5D3E" w:rsidRDefault="00A6463F" w:rsidP="00A6463F">
            <w:pPr>
              <w:pStyle w:val="NoSpacing"/>
              <w:numPr>
                <w:ilvl w:val="0"/>
                <w:numId w:val="38"/>
              </w:numPr>
              <w:rPr>
                <w:rFonts w:ascii="AvenirNext forINTUIT" w:eastAsia="Times New Roman" w:hAnsi="AvenirNext forINTUIT" w:cstheme="minorHAnsi"/>
              </w:rPr>
            </w:pPr>
            <w:r w:rsidRPr="00FB5D3E">
              <w:rPr>
                <w:rFonts w:ascii="AvenirNext forINTUIT" w:eastAsia="Times New Roman" w:hAnsi="AvenirNext forINTUIT" w:cstheme="minorHAnsi"/>
                <w:b/>
                <w:bCs/>
              </w:rPr>
              <w:t>Interrupt testing</w:t>
            </w:r>
            <w:r w:rsidR="00F74A3A" w:rsidRPr="00FB5D3E">
              <w:rPr>
                <w:rFonts w:ascii="AvenirNext forINTUIT" w:eastAsia="Times New Roman" w:hAnsi="AvenirNext forINTUIT" w:cstheme="minorHAnsi"/>
                <w:b/>
                <w:bCs/>
              </w:rPr>
              <w:t xml:space="preserve"> </w:t>
            </w:r>
            <w:r w:rsidR="00F74A3A" w:rsidRPr="00FB5D3E">
              <w:rPr>
                <w:rFonts w:ascii="AvenirNext forINTUIT" w:eastAsia="Times New Roman" w:hAnsi="AvenirNext forINTUIT" w:cstheme="minorHAnsi"/>
                <w:bCs/>
              </w:rPr>
              <w:t>ensures</w:t>
            </w:r>
            <w:r w:rsidRPr="00FB5D3E">
              <w:rPr>
                <w:rFonts w:ascii="AvenirNext forINTUIT" w:eastAsia="Times New Roman" w:hAnsi="AvenirNext forINTUIT" w:cstheme="minorHAnsi"/>
              </w:rPr>
              <w:t xml:space="preserve"> that users can be interrupted with calls, SMS, MMS, messages, notifications, network outage, device power cycle notification etc. when using the application. </w:t>
            </w:r>
          </w:p>
          <w:p w14:paraId="72F1DA28" w14:textId="77777777" w:rsidR="00A6463F" w:rsidRPr="00FB5D3E" w:rsidRDefault="00A6463F" w:rsidP="00A6463F">
            <w:pPr>
              <w:pStyle w:val="NoSpacing"/>
              <w:ind w:left="720"/>
              <w:rPr>
                <w:rFonts w:ascii="AvenirNext forINTUIT" w:eastAsia="Times New Roman" w:hAnsi="AvenirNext forINTUIT" w:cstheme="minorHAnsi"/>
              </w:rPr>
            </w:pPr>
          </w:p>
          <w:p w14:paraId="52596162" w14:textId="6BA3A6E9" w:rsidR="00A6463F" w:rsidRPr="00FB5D3E" w:rsidRDefault="00A6463F" w:rsidP="00A6463F">
            <w:pPr>
              <w:pStyle w:val="NoSpacing"/>
              <w:numPr>
                <w:ilvl w:val="0"/>
                <w:numId w:val="38"/>
              </w:numPr>
              <w:rPr>
                <w:rFonts w:ascii="AvenirNext forINTUIT" w:eastAsia="Times New Roman" w:hAnsi="AvenirNext forINTUIT" w:cstheme="minorHAnsi"/>
              </w:rPr>
            </w:pPr>
            <w:r w:rsidRPr="00FB5D3E">
              <w:rPr>
                <w:rFonts w:ascii="AvenirNext forINTUIT" w:eastAsia="Times New Roman" w:hAnsi="AvenirNext forINTUIT" w:cstheme="minorHAnsi"/>
                <w:b/>
                <w:bCs/>
              </w:rPr>
              <w:t>Performance Testing</w:t>
            </w:r>
            <w:r w:rsidRPr="00FB5D3E">
              <w:rPr>
                <w:rFonts w:ascii="AvenirNext forINTUIT" w:eastAsia="Times New Roman" w:hAnsi="AvenirNext forINTUIT" w:cstheme="minorHAnsi"/>
              </w:rPr>
              <w:t xml:space="preserve"> involves the testing of load conditions, network coverage support, and identification of application and infrastructure bottlenecks, response time, memory leaks, and application performance when only intermittent phases of connectivity are required. This ensures the application continues to perform optimally.</w:t>
            </w:r>
          </w:p>
          <w:p w14:paraId="137734EA" w14:textId="77777777" w:rsidR="00A6463F" w:rsidRPr="00FB5D3E" w:rsidRDefault="00A6463F" w:rsidP="00A6463F">
            <w:pPr>
              <w:pStyle w:val="NoSpacing"/>
              <w:ind w:left="720"/>
              <w:rPr>
                <w:rFonts w:ascii="AvenirNext forINTUIT" w:hAnsi="AvenirNext forINTUIT" w:cstheme="minorHAnsi"/>
              </w:rPr>
            </w:pPr>
          </w:p>
          <w:p w14:paraId="49F9C28B" w14:textId="082229DD" w:rsidR="00A6463F" w:rsidRPr="00FB5D3E" w:rsidRDefault="00A6463F" w:rsidP="00A6463F">
            <w:pPr>
              <w:pStyle w:val="NoSpacing"/>
              <w:numPr>
                <w:ilvl w:val="0"/>
                <w:numId w:val="38"/>
              </w:numPr>
              <w:rPr>
                <w:rFonts w:ascii="AvenirNext forINTUIT" w:hAnsi="AvenirNext forINTUIT" w:cstheme="minorHAnsi"/>
              </w:rPr>
            </w:pPr>
            <w:r w:rsidRPr="00FB5D3E">
              <w:rPr>
                <w:rFonts w:ascii="AvenirNext forINTUIT" w:eastAsia="Times New Roman" w:hAnsi="AvenirNext forINTUIT" w:cstheme="minorHAnsi"/>
                <w:b/>
                <w:bCs/>
              </w:rPr>
              <w:t>Load testing</w:t>
            </w:r>
            <w:r w:rsidR="00F74A3A" w:rsidRPr="00FB5D3E">
              <w:rPr>
                <w:rFonts w:ascii="AvenirNext forINTUIT" w:eastAsia="Times New Roman" w:hAnsi="AvenirNext forINTUIT" w:cstheme="minorHAnsi"/>
                <w:b/>
                <w:bCs/>
              </w:rPr>
              <w:t xml:space="preserve"> </w:t>
            </w:r>
            <w:r w:rsidR="00F74A3A" w:rsidRPr="00FB5D3E">
              <w:rPr>
                <w:rFonts w:ascii="AvenirNext forINTUIT" w:eastAsia="Times New Roman" w:hAnsi="AvenirNext forINTUIT" w:cstheme="minorHAnsi"/>
                <w:bCs/>
              </w:rPr>
              <w:t>is based on the</w:t>
            </w:r>
            <w:r w:rsidRPr="00FB5D3E">
              <w:rPr>
                <w:rFonts w:ascii="AvenirNext forINTUIT" w:eastAsia="Times New Roman" w:hAnsi="AvenirNext forINTUIT" w:cstheme="minorHAnsi"/>
              </w:rPr>
              <w:t xml:space="preserve"> performance in light of sudden traffic surges, and ensure that high loads and stress on the application does not cause it to crash. </w:t>
            </w:r>
          </w:p>
          <w:p w14:paraId="22D62A21" w14:textId="77777777" w:rsidR="00A6463F" w:rsidRPr="00A6463F" w:rsidRDefault="00A6463F" w:rsidP="00A6463F">
            <w:pPr>
              <w:pStyle w:val="NoSpacing"/>
              <w:ind w:left="720"/>
              <w:rPr>
                <w:rFonts w:ascii="AvenirNext forINTUIT" w:hAnsi="AvenirNext forINTUIT" w:cstheme="minorHAnsi"/>
              </w:rPr>
            </w:pPr>
          </w:p>
          <w:p w14:paraId="0DA93573" w14:textId="7BC07F0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Security Testing</w:t>
            </w:r>
            <w:r w:rsidRPr="00A6463F">
              <w:rPr>
                <w:rFonts w:ascii="AvenirNext forINTUIT" w:hAnsi="AvenirNext forINTUIT" w:cstheme="minorHAnsi"/>
              </w:rPr>
              <w:t xml:space="preserve"> tests the applications security in order to identify weak points to improvement them as much possible.</w:t>
            </w:r>
          </w:p>
          <w:p w14:paraId="54001BFF" w14:textId="77777777" w:rsidR="00A6463F" w:rsidRPr="00A6463F" w:rsidRDefault="00A6463F" w:rsidP="00A6463F">
            <w:pPr>
              <w:pStyle w:val="NoSpacing"/>
              <w:ind w:left="720"/>
              <w:rPr>
                <w:rFonts w:ascii="AvenirNext forINTUIT" w:hAnsi="AvenirNext forINTUIT"/>
              </w:rPr>
            </w:pPr>
          </w:p>
          <w:p w14:paraId="5C56F769" w14:textId="77777777" w:rsidR="004A5BE6" w:rsidRPr="00A6463F" w:rsidRDefault="00A6463F" w:rsidP="00A6463F">
            <w:pPr>
              <w:pStyle w:val="NoSpacing"/>
              <w:numPr>
                <w:ilvl w:val="0"/>
                <w:numId w:val="38"/>
              </w:numPr>
              <w:rPr>
                <w:rFonts w:ascii="AvenirNext forINTUIT" w:hAnsi="AvenirNext forINTUIT"/>
              </w:rPr>
            </w:pPr>
            <w:r w:rsidRPr="00A6463F">
              <w:rPr>
                <w:rFonts w:ascii="AvenirNext forINTUIT" w:hAnsi="AvenirNext forINTUIT" w:cstheme="minorHAnsi"/>
                <w:b/>
              </w:rPr>
              <w:t xml:space="preserve">Crowd Testing </w:t>
            </w:r>
            <w:r w:rsidRPr="00A6463F">
              <w:rPr>
                <w:rFonts w:ascii="AvenirNext forINTUIT" w:hAnsi="AvenirNext forINTUIT" w:cstheme="minorHAnsi"/>
              </w:rPr>
              <w:t>is done through a select number of people to execute tests that will unravel many unnoticed defects.</w:t>
            </w:r>
          </w:p>
          <w:p w14:paraId="1ED62F25" w14:textId="77777777" w:rsidR="00A6463F" w:rsidRDefault="00A6463F" w:rsidP="00A6463F">
            <w:pPr>
              <w:pStyle w:val="ListParagraph"/>
              <w:rPr>
                <w:rFonts w:ascii="AvenirNext forINTUIT" w:hAnsi="AvenirNext forINTUIT"/>
              </w:rPr>
            </w:pPr>
          </w:p>
          <w:p w14:paraId="555A7EE5" w14:textId="14E62646" w:rsidR="00A6463F" w:rsidRPr="00A6463F" w:rsidRDefault="00A6463F" w:rsidP="00A6463F">
            <w:pPr>
              <w:pStyle w:val="NoSpacing"/>
              <w:ind w:left="720"/>
              <w:rPr>
                <w:rFonts w:ascii="AvenirNext forINTUIT" w:hAnsi="AvenirNext forINTUIT"/>
              </w:rPr>
            </w:pPr>
          </w:p>
        </w:tc>
        <w:tc>
          <w:tcPr>
            <w:tcW w:w="442" w:type="dxa"/>
          </w:tcPr>
          <w:p w14:paraId="0BC2F993" w14:textId="77777777" w:rsidR="004A5BE6" w:rsidRPr="00E84071" w:rsidRDefault="004A5BE6" w:rsidP="00A907C3">
            <w:pPr>
              <w:rPr>
                <w:rFonts w:ascii="AvenirNext forINTUIT" w:hAnsi="AvenirNext forINTUIT"/>
              </w:rPr>
            </w:pPr>
          </w:p>
        </w:tc>
      </w:tr>
    </w:tbl>
    <w:p w14:paraId="1629DBB2" w14:textId="77777777" w:rsidR="004A5BE6" w:rsidRPr="00E84071" w:rsidRDefault="004A5BE6" w:rsidP="004A5BE6">
      <w:pPr>
        <w:rPr>
          <w:rFonts w:ascii="AvenirNext forINTUIT" w:hAnsi="AvenirNext forINTUIT"/>
          <w:color w:val="476166" w:themeColor="accent1"/>
          <w:sz w:val="28"/>
          <w:szCs w:val="28"/>
        </w:rPr>
      </w:pPr>
    </w:p>
    <w:p w14:paraId="5EDDE7DF" w14:textId="77777777" w:rsidR="004A5BE6" w:rsidRPr="00E84071" w:rsidRDefault="004A5BE6" w:rsidP="004A5BE6">
      <w:pPr>
        <w:rPr>
          <w:rFonts w:ascii="AvenirNext forINTUIT" w:hAnsi="AvenirNext forINTUIT"/>
          <w:color w:val="476166" w:themeColor="accent1"/>
          <w:sz w:val="28"/>
          <w:szCs w:val="28"/>
        </w:rPr>
      </w:pPr>
    </w:p>
    <w:p w14:paraId="0215364C" w14:textId="77777777" w:rsidR="004A5BE6" w:rsidRPr="00E84071" w:rsidRDefault="004A5BE6" w:rsidP="004A5BE6">
      <w:pPr>
        <w:rPr>
          <w:rFonts w:ascii="AvenirNext forINTUIT" w:hAnsi="AvenirNext forINTUIT"/>
          <w:color w:val="476166" w:themeColor="accent1"/>
          <w:sz w:val="28"/>
          <w:szCs w:val="28"/>
        </w:rPr>
      </w:pPr>
    </w:p>
    <w:p w14:paraId="149A8D27" w14:textId="24AC0CEF"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36B642B" w14:textId="77777777" w:rsidR="004A5BE6" w:rsidRPr="00E84071" w:rsidRDefault="004A5BE6" w:rsidP="004A5BE6">
      <w:pPr>
        <w:rPr>
          <w:rFonts w:ascii="AvenirNext forINTUIT" w:hAnsi="AvenirNext forINTUIT"/>
        </w:rPr>
      </w:pPr>
    </w:p>
    <w:p w14:paraId="69EE860F" w14:textId="77777777" w:rsidR="004A5BE6" w:rsidRPr="00E84071" w:rsidRDefault="004A5BE6" w:rsidP="004A5BE6">
      <w:pPr>
        <w:rPr>
          <w:rFonts w:ascii="AvenirNext forINTUIT" w:hAnsi="AvenirNext forINTUIT"/>
          <w:color w:val="476166" w:themeColor="accent1"/>
          <w:sz w:val="28"/>
          <w:szCs w:val="28"/>
        </w:rPr>
      </w:pPr>
    </w:p>
    <w:p w14:paraId="7E99CF61"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E8B130C" w14:textId="77777777" w:rsidTr="00DF35C9">
        <w:trPr>
          <w:trHeight w:val="10303"/>
        </w:trPr>
        <w:tc>
          <w:tcPr>
            <w:tcW w:w="284" w:type="dxa"/>
          </w:tcPr>
          <w:p w14:paraId="6DB5A596" w14:textId="77777777" w:rsidR="004A5BE6" w:rsidRPr="00E84071" w:rsidRDefault="004A5BE6" w:rsidP="00A907C3">
            <w:pPr>
              <w:rPr>
                <w:rFonts w:ascii="AvenirNext forINTUIT" w:hAnsi="AvenirNext forINTUIT"/>
              </w:rPr>
            </w:pPr>
          </w:p>
          <w:p w14:paraId="6C9E5451" w14:textId="77777777" w:rsidR="004A5BE6" w:rsidRPr="00E84071" w:rsidRDefault="004A5BE6" w:rsidP="00A907C3">
            <w:pPr>
              <w:rPr>
                <w:rFonts w:ascii="AvenirNext forINTUIT" w:hAnsi="AvenirNext forINTUIT"/>
              </w:rPr>
            </w:pPr>
          </w:p>
          <w:p w14:paraId="111585C4" w14:textId="77777777" w:rsidR="004A5BE6" w:rsidRPr="00E84071" w:rsidRDefault="004A5BE6" w:rsidP="00A907C3">
            <w:pPr>
              <w:rPr>
                <w:rFonts w:ascii="AvenirNext forINTUIT" w:hAnsi="AvenirNext forINTUIT"/>
              </w:rPr>
            </w:pPr>
          </w:p>
          <w:p w14:paraId="01B957B2"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E65F093" w14:textId="78DC4AC5" w:rsidR="004A5BE6" w:rsidRPr="00E84071" w:rsidRDefault="00DF35C9" w:rsidP="00A907C3">
            <w:pPr>
              <w:pStyle w:val="Heading5"/>
              <w:rPr>
                <w:rFonts w:ascii="AvenirNext forINTUIT" w:hAnsi="AvenirNext forINTUIT"/>
                <w:sz w:val="44"/>
                <w:szCs w:val="44"/>
              </w:rPr>
            </w:pPr>
            <w:r>
              <w:rPr>
                <w:rFonts w:ascii="AvenirNext forINTUIT" w:hAnsi="AvenirNext forINTUIT"/>
                <w:sz w:val="44"/>
                <w:szCs w:val="44"/>
              </w:rPr>
              <w:t>Timeframe</w:t>
            </w:r>
          </w:p>
          <w:p w14:paraId="1C43A816" w14:textId="77777777" w:rsidR="00DF35C9" w:rsidRPr="00DF35C9" w:rsidRDefault="00DF35C9" w:rsidP="00DF35C9">
            <w:pPr>
              <w:pStyle w:val="NoSpacing"/>
              <w:rPr>
                <w:rFonts w:ascii="AvenirNext forINTUIT" w:hAnsi="AvenirNext forINTUIT"/>
              </w:rPr>
            </w:pPr>
            <w:r w:rsidRPr="00DF35C9">
              <w:rPr>
                <w:rFonts w:ascii="AvenirNext forINTUIT" w:hAnsi="AvenirNext forINTUIT"/>
              </w:rPr>
              <w:t>To realistically develop an app, it is important to maintain good time management and to plan for the future. That is why we have laid out a timeframe of our previous, current, and future progress with SocialCare Chat. Although it will inevitably change as we face new and different challenges, we have a plan of action to assist us in stay on track.</w:t>
            </w:r>
          </w:p>
          <w:p w14:paraId="7564148E" w14:textId="7D8701E5" w:rsidR="004A5BE6" w:rsidRPr="00C33FA9" w:rsidRDefault="00DF35C9" w:rsidP="00A907C3">
            <w:pPr>
              <w:pStyle w:val="NoSpacing"/>
              <w:rPr>
                <w:rFonts w:ascii="AvenirNext forINTUIT" w:hAnsi="AvenirNext forINTUIT"/>
              </w:rPr>
            </w:pPr>
            <w:r w:rsidRPr="00DF35C9">
              <w:rPr>
                <w:rFonts w:ascii="AvenirNext forINTUIT" w:hAnsi="AvenirNext forINTUIT"/>
                <w:b/>
                <w:noProof/>
                <w:color w:val="476166" w:themeColor="accent1"/>
                <w:sz w:val="28"/>
                <w:szCs w:val="28"/>
              </w:rPr>
              <w:drawing>
                <wp:anchor distT="0" distB="0" distL="114300" distR="114300" simplePos="0" relativeHeight="251700224" behindDoc="0" locked="0" layoutInCell="1" allowOverlap="1" wp14:anchorId="7830BD26" wp14:editId="079A3EF5">
                  <wp:simplePos x="0" y="0"/>
                  <wp:positionH relativeFrom="column">
                    <wp:posOffset>172085</wp:posOffset>
                  </wp:positionH>
                  <wp:positionV relativeFrom="paragraph">
                    <wp:posOffset>57150</wp:posOffset>
                  </wp:positionV>
                  <wp:extent cx="6003160" cy="5486400"/>
                  <wp:effectExtent l="0" t="0" r="0" b="0"/>
                  <wp:wrapNone/>
                  <wp:docPr id="27" name="Picture 27" descr="C:\Users\vcotterell\Box\Vanessa\Vanessa Personal\Uni - RMIT\Intro to IT\Assignment 3\Vertical Time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cotterell\Box\Vanessa\Vanessa Personal\Uni - RMIT\Intro to IT\Assignment 3\Vertical Timelin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0316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58F03" w14:textId="7DFD67E0" w:rsidR="004A5BE6" w:rsidRPr="00C95530" w:rsidRDefault="004A5BE6" w:rsidP="00A907C3">
            <w:pPr>
              <w:pStyle w:val="NoSpacing"/>
              <w:rPr>
                <w:rFonts w:ascii="AvenirNext forINTUIT" w:hAnsi="AvenirNext forINTUIT"/>
              </w:rPr>
            </w:pPr>
          </w:p>
          <w:p w14:paraId="07FC30A6" w14:textId="33C29AF1"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0E2F983" w14:textId="77777777" w:rsidR="004A5BE6" w:rsidRPr="00E84071" w:rsidRDefault="004A5BE6" w:rsidP="00A907C3">
            <w:pPr>
              <w:rPr>
                <w:rFonts w:ascii="AvenirNext forINTUIT" w:hAnsi="AvenirNext forINTUIT"/>
              </w:rPr>
            </w:pPr>
          </w:p>
        </w:tc>
      </w:tr>
    </w:tbl>
    <w:p w14:paraId="486681F5" w14:textId="77777777" w:rsidR="004A5BE6" w:rsidRPr="00E84071" w:rsidRDefault="004A5BE6" w:rsidP="004A5BE6">
      <w:pPr>
        <w:rPr>
          <w:rFonts w:ascii="AvenirNext forINTUIT" w:hAnsi="AvenirNext forINTUIT"/>
          <w:color w:val="476166" w:themeColor="accent1"/>
          <w:sz w:val="28"/>
          <w:szCs w:val="28"/>
        </w:rPr>
      </w:pPr>
    </w:p>
    <w:p w14:paraId="1F94829A" w14:textId="77777777" w:rsidR="004A5BE6" w:rsidRPr="00E84071" w:rsidRDefault="004A5BE6" w:rsidP="004A5BE6">
      <w:pPr>
        <w:rPr>
          <w:rFonts w:ascii="AvenirNext forINTUIT" w:hAnsi="AvenirNext forINTUIT"/>
          <w:color w:val="476166" w:themeColor="accent1"/>
          <w:sz w:val="28"/>
          <w:szCs w:val="28"/>
        </w:rPr>
      </w:pPr>
    </w:p>
    <w:p w14:paraId="1F630552" w14:textId="77777777" w:rsidR="004A5BE6" w:rsidRPr="00E84071" w:rsidRDefault="004A5BE6" w:rsidP="004A5BE6">
      <w:pPr>
        <w:rPr>
          <w:rFonts w:ascii="AvenirNext forINTUIT" w:hAnsi="AvenirNext forINTUIT"/>
          <w:color w:val="476166" w:themeColor="accent1"/>
          <w:sz w:val="28"/>
          <w:szCs w:val="28"/>
        </w:rPr>
      </w:pPr>
    </w:p>
    <w:p w14:paraId="7778EB50" w14:textId="33A6B96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AD2E23" w14:textId="77777777" w:rsidR="004A5BE6" w:rsidRPr="00E84071" w:rsidRDefault="004A5BE6" w:rsidP="004A5BE6">
      <w:pPr>
        <w:rPr>
          <w:rFonts w:ascii="AvenirNext forINTUIT" w:hAnsi="AvenirNext forINTUIT"/>
        </w:rPr>
      </w:pPr>
    </w:p>
    <w:p w14:paraId="09CFBE86" w14:textId="77777777" w:rsidR="004A5BE6" w:rsidRPr="00E84071" w:rsidRDefault="004A5BE6" w:rsidP="004A5BE6">
      <w:pPr>
        <w:rPr>
          <w:rFonts w:ascii="AvenirNext forINTUIT" w:hAnsi="AvenirNext forINTUIT"/>
          <w:color w:val="476166" w:themeColor="accent1"/>
          <w:sz w:val="28"/>
          <w:szCs w:val="28"/>
        </w:rPr>
      </w:pPr>
    </w:p>
    <w:p w14:paraId="01CCCAF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FF5C35A" w14:textId="77777777" w:rsidTr="00DF35C9">
        <w:trPr>
          <w:trHeight w:val="10587"/>
        </w:trPr>
        <w:tc>
          <w:tcPr>
            <w:tcW w:w="284" w:type="dxa"/>
          </w:tcPr>
          <w:p w14:paraId="28920BC4" w14:textId="77777777" w:rsidR="004A5BE6" w:rsidRPr="00E84071" w:rsidRDefault="004A5BE6" w:rsidP="00A907C3">
            <w:pPr>
              <w:rPr>
                <w:rFonts w:ascii="AvenirNext forINTUIT" w:hAnsi="AvenirNext forINTUIT"/>
              </w:rPr>
            </w:pPr>
          </w:p>
          <w:p w14:paraId="05DA28FD" w14:textId="77777777" w:rsidR="004A5BE6" w:rsidRPr="00E84071" w:rsidRDefault="004A5BE6" w:rsidP="00A907C3">
            <w:pPr>
              <w:rPr>
                <w:rFonts w:ascii="AvenirNext forINTUIT" w:hAnsi="AvenirNext forINTUIT"/>
              </w:rPr>
            </w:pPr>
          </w:p>
          <w:p w14:paraId="1D6320AB" w14:textId="77777777" w:rsidR="004A5BE6" w:rsidRPr="00E84071" w:rsidRDefault="004A5BE6" w:rsidP="00A907C3">
            <w:pPr>
              <w:rPr>
                <w:rFonts w:ascii="AvenirNext forINTUIT" w:hAnsi="AvenirNext forINTUIT"/>
              </w:rPr>
            </w:pPr>
          </w:p>
          <w:p w14:paraId="7EE900C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946A255" w14:textId="0D1065F4" w:rsidR="004A5BE6" w:rsidRPr="00C95530" w:rsidRDefault="004A5BE6" w:rsidP="00A907C3">
            <w:pPr>
              <w:pStyle w:val="NoSpacing"/>
              <w:rPr>
                <w:rFonts w:ascii="AvenirNext forINTUIT" w:hAnsi="AvenirNext forINTUIT"/>
              </w:rPr>
            </w:pPr>
          </w:p>
          <w:p w14:paraId="25CE8C95" w14:textId="4923EE73" w:rsidR="004A5BE6" w:rsidRPr="00E84071" w:rsidRDefault="00DF35C9" w:rsidP="00A907C3">
            <w:pPr>
              <w:pStyle w:val="NoSpacing"/>
              <w:rPr>
                <w:rFonts w:ascii="AvenirNext forINTUIT" w:hAnsi="AvenirNext forINTUIT"/>
                <w:b/>
                <w:color w:val="476166" w:themeColor="accent1"/>
                <w:sz w:val="28"/>
                <w:szCs w:val="28"/>
              </w:rPr>
            </w:pPr>
            <w:r w:rsidRPr="00DF35C9">
              <w:rPr>
                <w:rFonts w:ascii="AvenirNext forINTUIT" w:hAnsi="AvenirNext forINTUIT"/>
                <w:b/>
                <w:noProof/>
                <w:color w:val="476166" w:themeColor="accent1"/>
                <w:sz w:val="28"/>
                <w:szCs w:val="28"/>
              </w:rPr>
              <w:drawing>
                <wp:anchor distT="0" distB="0" distL="114300" distR="114300" simplePos="0" relativeHeight="251701248" behindDoc="0" locked="0" layoutInCell="1" allowOverlap="1" wp14:anchorId="76352BB9" wp14:editId="60EC64F7">
                  <wp:simplePos x="0" y="0"/>
                  <wp:positionH relativeFrom="column">
                    <wp:posOffset>39370</wp:posOffset>
                  </wp:positionH>
                  <wp:positionV relativeFrom="paragraph">
                    <wp:posOffset>236855</wp:posOffset>
                  </wp:positionV>
                  <wp:extent cx="6348398" cy="5511800"/>
                  <wp:effectExtent l="0" t="0" r="0" b="0"/>
                  <wp:wrapNone/>
                  <wp:docPr id="29" name="Picture 29" descr="C:\Users\vcotterell\Box\Vanessa\Vanessa Personal\Uni - RMIT\Intro to IT\Assignment 3\Vertical Time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cotterell\Box\Vanessa\Vanessa Personal\Uni - RMIT\Intro to IT\Assignment 3\Vertical Timeline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8398" cy="5511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7FF40877" w14:textId="77777777" w:rsidR="004A5BE6" w:rsidRPr="00E84071" w:rsidRDefault="004A5BE6" w:rsidP="00A907C3">
            <w:pPr>
              <w:rPr>
                <w:rFonts w:ascii="AvenirNext forINTUIT" w:hAnsi="AvenirNext forINTUIT"/>
              </w:rPr>
            </w:pPr>
          </w:p>
        </w:tc>
      </w:tr>
    </w:tbl>
    <w:p w14:paraId="225432EE" w14:textId="77777777" w:rsidR="004A5BE6" w:rsidRPr="00E84071" w:rsidRDefault="004A5BE6" w:rsidP="004A5BE6">
      <w:pPr>
        <w:rPr>
          <w:rFonts w:ascii="AvenirNext forINTUIT" w:hAnsi="AvenirNext forINTUIT"/>
          <w:color w:val="476166" w:themeColor="accent1"/>
          <w:sz w:val="28"/>
          <w:szCs w:val="28"/>
        </w:rPr>
      </w:pPr>
    </w:p>
    <w:p w14:paraId="1332A922" w14:textId="77777777" w:rsidR="004A5BE6" w:rsidRPr="00E84071" w:rsidRDefault="004A5BE6" w:rsidP="004A5BE6">
      <w:pPr>
        <w:rPr>
          <w:rFonts w:ascii="AvenirNext forINTUIT" w:hAnsi="AvenirNext forINTUIT"/>
          <w:color w:val="476166" w:themeColor="accent1"/>
          <w:sz w:val="28"/>
          <w:szCs w:val="28"/>
        </w:rPr>
      </w:pPr>
    </w:p>
    <w:p w14:paraId="198F3A92" w14:textId="77777777" w:rsidR="004A5BE6" w:rsidRPr="00E84071" w:rsidRDefault="004A5BE6" w:rsidP="004A5BE6">
      <w:pPr>
        <w:rPr>
          <w:rFonts w:ascii="AvenirNext forINTUIT" w:hAnsi="AvenirNext forINTUIT"/>
          <w:color w:val="476166" w:themeColor="accent1"/>
          <w:sz w:val="28"/>
          <w:szCs w:val="28"/>
        </w:rPr>
      </w:pPr>
    </w:p>
    <w:p w14:paraId="1E22E64E" w14:textId="1A2E3CF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8DC5A65" w14:textId="77777777" w:rsidR="004A5BE6" w:rsidRPr="00E84071" w:rsidRDefault="004A5BE6" w:rsidP="004A5BE6">
      <w:pPr>
        <w:rPr>
          <w:rFonts w:ascii="AvenirNext forINTUIT" w:hAnsi="AvenirNext forINTUIT"/>
        </w:rPr>
      </w:pPr>
    </w:p>
    <w:p w14:paraId="2884A817" w14:textId="77777777" w:rsidR="004A5BE6" w:rsidRPr="00E84071" w:rsidRDefault="004A5BE6" w:rsidP="004A5BE6">
      <w:pPr>
        <w:rPr>
          <w:rFonts w:ascii="AvenirNext forINTUIT" w:hAnsi="AvenirNext forINTUIT"/>
          <w:color w:val="476166" w:themeColor="accent1"/>
          <w:sz w:val="28"/>
          <w:szCs w:val="28"/>
        </w:rPr>
      </w:pPr>
    </w:p>
    <w:p w14:paraId="0431343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3D70DA4" w14:textId="77777777" w:rsidTr="000D7FF5">
        <w:trPr>
          <w:trHeight w:val="10020"/>
        </w:trPr>
        <w:tc>
          <w:tcPr>
            <w:tcW w:w="284" w:type="dxa"/>
          </w:tcPr>
          <w:p w14:paraId="6EAC6B0E" w14:textId="77777777" w:rsidR="004A5BE6" w:rsidRPr="00E84071" w:rsidRDefault="004A5BE6" w:rsidP="00A907C3">
            <w:pPr>
              <w:rPr>
                <w:rFonts w:ascii="AvenirNext forINTUIT" w:hAnsi="AvenirNext forINTUIT"/>
              </w:rPr>
            </w:pPr>
          </w:p>
          <w:p w14:paraId="6793F2D1" w14:textId="77777777" w:rsidR="004A5BE6" w:rsidRPr="00E84071" w:rsidRDefault="004A5BE6" w:rsidP="00A907C3">
            <w:pPr>
              <w:rPr>
                <w:rFonts w:ascii="AvenirNext forINTUIT" w:hAnsi="AvenirNext forINTUIT"/>
              </w:rPr>
            </w:pPr>
          </w:p>
          <w:p w14:paraId="31D72A26" w14:textId="77777777" w:rsidR="004A5BE6" w:rsidRPr="00E84071" w:rsidRDefault="004A5BE6" w:rsidP="00A907C3">
            <w:pPr>
              <w:rPr>
                <w:rFonts w:ascii="AvenirNext forINTUIT" w:hAnsi="AvenirNext forINTUIT"/>
              </w:rPr>
            </w:pPr>
          </w:p>
          <w:p w14:paraId="2678AEB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1562215" w14:textId="2748FCAB" w:rsidR="004A5BE6" w:rsidRPr="00C95530" w:rsidRDefault="004A5BE6" w:rsidP="000D7FF5">
            <w:pPr>
              <w:pStyle w:val="NoSpacing"/>
              <w:jc w:val="center"/>
              <w:rPr>
                <w:rFonts w:ascii="AvenirNext forINTUIT" w:hAnsi="AvenirNext forINTUIT"/>
              </w:rPr>
            </w:pPr>
          </w:p>
          <w:p w14:paraId="10667246" w14:textId="36120643" w:rsidR="004A5BE6" w:rsidRPr="00E84071" w:rsidRDefault="000D7FF5" w:rsidP="00A907C3">
            <w:pPr>
              <w:pStyle w:val="NoSpacing"/>
              <w:rPr>
                <w:rFonts w:ascii="AvenirNext forINTUIT" w:hAnsi="AvenirNext forINTUIT"/>
                <w:b/>
                <w:color w:val="476166" w:themeColor="accent1"/>
                <w:sz w:val="28"/>
                <w:szCs w:val="28"/>
              </w:rPr>
            </w:pPr>
            <w:r>
              <w:rPr>
                <w:rFonts w:ascii="AvenirNext forINTUIT" w:hAnsi="AvenirNext forINTUIT"/>
                <w:noProof/>
              </w:rPr>
              <w:drawing>
                <wp:anchor distT="0" distB="0" distL="114300" distR="114300" simplePos="0" relativeHeight="251702272" behindDoc="0" locked="0" layoutInCell="1" allowOverlap="1" wp14:anchorId="14CD953B" wp14:editId="01855CCB">
                  <wp:simplePos x="0" y="0"/>
                  <wp:positionH relativeFrom="column">
                    <wp:posOffset>-128905</wp:posOffset>
                  </wp:positionH>
                  <wp:positionV relativeFrom="paragraph">
                    <wp:posOffset>194945</wp:posOffset>
                  </wp:positionV>
                  <wp:extent cx="6705600" cy="5717887"/>
                  <wp:effectExtent l="0" t="0" r="0" b="0"/>
                  <wp:wrapNone/>
                  <wp:docPr id="30" name="Picture 30" descr="C:\Users\vcotterell\AppData\Local\Microsoft\Windows\INetCache\Content.Word\Vertical Time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cotterell\AppData\Local\Microsoft\Windows\INetCache\Content.Word\Vertical Timeline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05600" cy="571788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453A979C" w14:textId="77777777" w:rsidR="004A5BE6" w:rsidRPr="00E84071" w:rsidRDefault="004A5BE6" w:rsidP="00A907C3">
            <w:pPr>
              <w:rPr>
                <w:rFonts w:ascii="AvenirNext forINTUIT" w:hAnsi="AvenirNext forINTUIT"/>
              </w:rPr>
            </w:pPr>
          </w:p>
        </w:tc>
      </w:tr>
    </w:tbl>
    <w:p w14:paraId="1C3341D8" w14:textId="77777777" w:rsidR="004A5BE6" w:rsidRPr="00E84071" w:rsidRDefault="004A5BE6" w:rsidP="004A5BE6">
      <w:pPr>
        <w:rPr>
          <w:rFonts w:ascii="AvenirNext forINTUIT" w:hAnsi="AvenirNext forINTUIT"/>
          <w:color w:val="476166" w:themeColor="accent1"/>
          <w:sz w:val="28"/>
          <w:szCs w:val="28"/>
        </w:rPr>
      </w:pPr>
    </w:p>
    <w:p w14:paraId="7571B948" w14:textId="77777777" w:rsidR="004A5BE6" w:rsidRPr="00E84071" w:rsidRDefault="004A5BE6" w:rsidP="004A5BE6">
      <w:pPr>
        <w:rPr>
          <w:rFonts w:ascii="AvenirNext forINTUIT" w:hAnsi="AvenirNext forINTUIT"/>
          <w:color w:val="476166" w:themeColor="accent1"/>
          <w:sz w:val="28"/>
          <w:szCs w:val="28"/>
        </w:rPr>
      </w:pPr>
    </w:p>
    <w:p w14:paraId="26DDF9BE" w14:textId="77777777" w:rsidR="004A5BE6" w:rsidRPr="00E84071" w:rsidRDefault="004A5BE6" w:rsidP="004A5BE6">
      <w:pPr>
        <w:rPr>
          <w:rFonts w:ascii="AvenirNext forINTUIT" w:hAnsi="AvenirNext forINTUIT"/>
          <w:color w:val="476166" w:themeColor="accent1"/>
          <w:sz w:val="28"/>
          <w:szCs w:val="28"/>
        </w:rPr>
      </w:pPr>
    </w:p>
    <w:p w14:paraId="7AE4AA23" w14:textId="228FA0F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3C5986" w14:textId="77777777" w:rsidR="004A5BE6" w:rsidRPr="00E84071" w:rsidRDefault="004A5BE6" w:rsidP="004A5BE6">
      <w:pPr>
        <w:rPr>
          <w:rFonts w:ascii="AvenirNext forINTUIT" w:hAnsi="AvenirNext forINTUIT"/>
        </w:rPr>
      </w:pPr>
    </w:p>
    <w:p w14:paraId="2143324A" w14:textId="77777777" w:rsidR="004A5BE6" w:rsidRPr="00E84071" w:rsidRDefault="004A5BE6" w:rsidP="004A5BE6">
      <w:pPr>
        <w:rPr>
          <w:rFonts w:ascii="AvenirNext forINTUIT" w:hAnsi="AvenirNext forINTUIT"/>
          <w:color w:val="476166" w:themeColor="accent1"/>
          <w:sz w:val="28"/>
          <w:szCs w:val="28"/>
        </w:rPr>
      </w:pPr>
    </w:p>
    <w:p w14:paraId="29ECF4B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9AF6EA1" w14:textId="77777777" w:rsidTr="00A907C3">
        <w:trPr>
          <w:trHeight w:val="4546"/>
        </w:trPr>
        <w:tc>
          <w:tcPr>
            <w:tcW w:w="284" w:type="dxa"/>
          </w:tcPr>
          <w:p w14:paraId="02759E73" w14:textId="77777777" w:rsidR="004A5BE6" w:rsidRPr="00E84071" w:rsidRDefault="004A5BE6" w:rsidP="00A907C3">
            <w:pPr>
              <w:rPr>
                <w:rFonts w:ascii="AvenirNext forINTUIT" w:hAnsi="AvenirNext forINTUIT"/>
              </w:rPr>
            </w:pPr>
          </w:p>
          <w:p w14:paraId="754C668F" w14:textId="77777777" w:rsidR="004A5BE6" w:rsidRPr="00E84071" w:rsidRDefault="004A5BE6" w:rsidP="00A907C3">
            <w:pPr>
              <w:rPr>
                <w:rFonts w:ascii="AvenirNext forINTUIT" w:hAnsi="AvenirNext forINTUIT"/>
              </w:rPr>
            </w:pPr>
          </w:p>
          <w:p w14:paraId="0F07726B" w14:textId="77777777" w:rsidR="004A5BE6" w:rsidRPr="00E84071" w:rsidRDefault="004A5BE6" w:rsidP="00A907C3">
            <w:pPr>
              <w:rPr>
                <w:rFonts w:ascii="AvenirNext forINTUIT" w:hAnsi="AvenirNext forINTUIT"/>
              </w:rPr>
            </w:pPr>
          </w:p>
          <w:p w14:paraId="2BBD1DA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1278502" w14:textId="15FE6AE7" w:rsidR="004A5BE6" w:rsidRPr="00E84071" w:rsidRDefault="00661930" w:rsidP="00A907C3">
            <w:pPr>
              <w:pStyle w:val="Heading5"/>
              <w:rPr>
                <w:rFonts w:ascii="AvenirNext forINTUIT" w:hAnsi="AvenirNext forINTUIT"/>
                <w:sz w:val="44"/>
                <w:szCs w:val="44"/>
              </w:rPr>
            </w:pPr>
            <w:r>
              <w:rPr>
                <w:rFonts w:ascii="AvenirNext forINTUIT" w:hAnsi="AvenirNext forINTUIT"/>
                <w:sz w:val="44"/>
                <w:szCs w:val="44"/>
              </w:rPr>
              <w:t>Risks</w:t>
            </w:r>
          </w:p>
          <w:p w14:paraId="34266270" w14:textId="77777777" w:rsidR="004A5BE6" w:rsidRPr="00E84071" w:rsidRDefault="004A5BE6" w:rsidP="00A907C3">
            <w:pPr>
              <w:rPr>
                <w:rFonts w:ascii="AvenirNext forINTUIT" w:hAnsi="AvenirNext forINTUIT"/>
                <w:b/>
                <w:color w:val="476166" w:themeColor="accent1"/>
                <w:sz w:val="28"/>
                <w:szCs w:val="28"/>
              </w:rPr>
            </w:pPr>
          </w:p>
          <w:p w14:paraId="790DDC06" w14:textId="185A6439" w:rsidR="00661930" w:rsidRDefault="00661930" w:rsidP="00661930">
            <w:pPr>
              <w:pStyle w:val="NoSpacing"/>
              <w:rPr>
                <w:rFonts w:ascii="AvenirNext forINTUIT" w:hAnsi="AvenirNext forINTUIT"/>
              </w:rPr>
            </w:pPr>
            <w:r w:rsidRPr="00661930">
              <w:rPr>
                <w:rFonts w:ascii="AvenirNext forINTUIT" w:hAnsi="AvenirNext forINTUIT"/>
              </w:rPr>
              <w:t xml:space="preserve">There have been many challenges that we at XVI have faced in the pursuit of producing a fully-fledged web application. In the beginning we saw the monolithic effort of creating SocialCare Chat as something we could achieve in a mere few weeks, even as an early representation of itself, but we quickly realised that was wrong. </w:t>
            </w:r>
          </w:p>
          <w:p w14:paraId="5EC3A9B5" w14:textId="77777777" w:rsidR="00041A54" w:rsidRPr="00661930" w:rsidRDefault="00041A54" w:rsidP="00661930">
            <w:pPr>
              <w:pStyle w:val="NoSpacing"/>
              <w:rPr>
                <w:rFonts w:ascii="AvenirNext forINTUIT" w:hAnsi="AvenirNext forINTUIT"/>
              </w:rPr>
            </w:pPr>
          </w:p>
          <w:p w14:paraId="23BEBCBB" w14:textId="600390F8" w:rsidR="00661930" w:rsidRDefault="00661930" w:rsidP="00661930">
            <w:pPr>
              <w:pStyle w:val="NoSpacing"/>
              <w:rPr>
                <w:rFonts w:ascii="AvenirNext forINTUIT" w:hAnsi="AvenirNext forINTUIT"/>
              </w:rPr>
            </w:pPr>
            <w:r w:rsidRPr="00661930">
              <w:rPr>
                <w:rFonts w:ascii="AvenirNext forINTUIT" w:hAnsi="AvenirNext forINTUIT"/>
              </w:rPr>
              <w:t>When we understood the size of the venture before us, we devoted our efforts to producing early version artefacts that would one day make up SocialCare Chat. This presented its own set of challenges in trawling through the enormous library of information on web application development software and the many possible paths we could have taken with development, hosting, and platform compatibility.</w:t>
            </w:r>
          </w:p>
          <w:p w14:paraId="03DD70B6" w14:textId="77777777" w:rsidR="00041A54" w:rsidRPr="00661930" w:rsidRDefault="00041A54" w:rsidP="00661930">
            <w:pPr>
              <w:pStyle w:val="NoSpacing"/>
              <w:rPr>
                <w:rFonts w:ascii="AvenirNext forINTUIT" w:hAnsi="AvenirNext forINTUIT"/>
              </w:rPr>
            </w:pPr>
          </w:p>
          <w:p w14:paraId="675B10CC" w14:textId="77777777" w:rsidR="00661930" w:rsidRPr="00661930" w:rsidRDefault="00661930" w:rsidP="00661930">
            <w:pPr>
              <w:pStyle w:val="NoSpacing"/>
              <w:rPr>
                <w:rFonts w:ascii="AvenirNext forINTUIT" w:hAnsi="AvenirNext forINTUIT"/>
              </w:rPr>
            </w:pPr>
            <w:r w:rsidRPr="00661930">
              <w:rPr>
                <w:rFonts w:ascii="AvenirNext forINTUIT" w:hAnsi="AvenirNext forINTUIT"/>
              </w:rPr>
              <w:t>Our main concerns were:</w:t>
            </w:r>
          </w:p>
          <w:p w14:paraId="202AB924" w14:textId="77777777" w:rsidR="00661930" w:rsidRPr="00661930" w:rsidRDefault="00661930" w:rsidP="00661930">
            <w:pPr>
              <w:pStyle w:val="NoSpacing"/>
              <w:rPr>
                <w:rFonts w:ascii="AvenirNext forINTUIT" w:hAnsi="AvenirNext forINTUIT"/>
              </w:rPr>
            </w:pPr>
          </w:p>
          <w:p w14:paraId="220D59EB" w14:textId="36627723" w:rsidR="00661930" w:rsidRDefault="00661930" w:rsidP="00661930">
            <w:pPr>
              <w:pStyle w:val="NoSpacing"/>
              <w:numPr>
                <w:ilvl w:val="0"/>
                <w:numId w:val="42"/>
              </w:numPr>
              <w:rPr>
                <w:rFonts w:ascii="AvenirNext forINTUIT" w:hAnsi="AvenirNext forINTUIT"/>
              </w:rPr>
            </w:pPr>
            <w:r w:rsidRPr="00661930">
              <w:rPr>
                <w:rFonts w:ascii="AvenirNext forINTUIT" w:hAnsi="AvenirNext forINTUIT"/>
                <w:b/>
                <w:bCs/>
              </w:rPr>
              <w:t xml:space="preserve">Finding the correct development suite: </w:t>
            </w:r>
            <w:r w:rsidRPr="00661930">
              <w:rPr>
                <w:rFonts w:ascii="AvenirNext forINTUIT" w:hAnsi="AvenirNext forINTUIT"/>
              </w:rPr>
              <w:t xml:space="preserve">There are innumerable options when it comes to making an application that is accessible from any device, from anywhere. Amazon, Google and Microsoft are the market leaders in hosting and development but there are countless other PaaS solutions like Flutter, or platform contextual SDK’s like Android’s development suite. </w:t>
            </w:r>
          </w:p>
          <w:p w14:paraId="7A814D68" w14:textId="77777777" w:rsidR="00661930" w:rsidRPr="00661930" w:rsidRDefault="00661930" w:rsidP="00661930">
            <w:pPr>
              <w:pStyle w:val="NoSpacing"/>
              <w:ind w:left="720"/>
              <w:rPr>
                <w:rFonts w:ascii="AvenirNext forINTUIT" w:hAnsi="AvenirNext forINTUIT"/>
              </w:rPr>
            </w:pPr>
          </w:p>
          <w:p w14:paraId="753F5CEB" w14:textId="77777777" w:rsidR="00661930" w:rsidRPr="00661930" w:rsidRDefault="00661930" w:rsidP="00661930">
            <w:pPr>
              <w:pStyle w:val="NoSpacing"/>
              <w:numPr>
                <w:ilvl w:val="0"/>
                <w:numId w:val="42"/>
              </w:numPr>
              <w:rPr>
                <w:rFonts w:ascii="AvenirNext forINTUIT" w:hAnsi="AvenirNext forINTUIT"/>
              </w:rPr>
            </w:pPr>
            <w:r w:rsidRPr="00661930">
              <w:rPr>
                <w:rFonts w:ascii="AvenirNext forINTUIT" w:hAnsi="AvenirNext forINTUIT"/>
              </w:rPr>
              <w:t>Through research we ended up deciding on Eclipse, Java, JavaFX, and Azure for hosting.</w:t>
            </w:r>
          </w:p>
          <w:p w14:paraId="1ADC8754" w14:textId="41C8153F" w:rsidR="00661930" w:rsidRDefault="00661930" w:rsidP="00661930">
            <w:pPr>
              <w:pStyle w:val="NoSpacing"/>
              <w:numPr>
                <w:ilvl w:val="0"/>
                <w:numId w:val="42"/>
              </w:numPr>
              <w:rPr>
                <w:rFonts w:ascii="AvenirNext forINTUIT" w:hAnsi="AvenirNext forINTUIT"/>
              </w:rPr>
            </w:pPr>
            <w:r w:rsidRPr="00661930">
              <w:rPr>
                <w:rFonts w:ascii="AvenirNext forINTUIT" w:hAnsi="AvenirNext forINTUIT"/>
                <w:b/>
                <w:bCs/>
              </w:rPr>
              <w:t xml:space="preserve">Our ability to use the software: </w:t>
            </w:r>
            <w:r w:rsidRPr="00661930">
              <w:rPr>
                <w:rFonts w:ascii="AvenirNext forINTUIT" w:hAnsi="AvenirNext forINTUIT"/>
              </w:rPr>
              <w:t>Only a few of us are learning how to program, and of that few, we are still beginners. This suggested that learning to write in the required frameworks for dynamic web application creation was something that we were all basically learning from scratch and would be highly unlikely to achieve in the time given.</w:t>
            </w:r>
          </w:p>
          <w:p w14:paraId="33E3DAF1" w14:textId="77777777" w:rsidR="00661930" w:rsidRPr="00661930" w:rsidRDefault="00661930" w:rsidP="00661930">
            <w:pPr>
              <w:pStyle w:val="NoSpacing"/>
              <w:ind w:left="720"/>
              <w:rPr>
                <w:rFonts w:ascii="AvenirNext forINTUIT" w:hAnsi="AvenirNext forINTUIT"/>
              </w:rPr>
            </w:pPr>
          </w:p>
          <w:p w14:paraId="5CBD8EB9" w14:textId="77777777" w:rsidR="00AD6C4B" w:rsidRDefault="00661930" w:rsidP="00AD6C4B">
            <w:pPr>
              <w:pStyle w:val="NoSpacing"/>
              <w:numPr>
                <w:ilvl w:val="0"/>
                <w:numId w:val="42"/>
              </w:numPr>
              <w:rPr>
                <w:rFonts w:ascii="AvenirNext forINTUIT" w:hAnsi="AvenirNext forINTUIT"/>
              </w:rPr>
            </w:pPr>
            <w:r w:rsidRPr="00661930">
              <w:rPr>
                <w:rFonts w:ascii="AvenirNext forINTUIT" w:hAnsi="AvenirNext forINTUIT"/>
                <w:b/>
                <w:bCs/>
              </w:rPr>
              <w:t xml:space="preserve">The time available: </w:t>
            </w:r>
            <w:r w:rsidRPr="00661930">
              <w:rPr>
                <w:rFonts w:ascii="AvenirNext forINTUIT" w:hAnsi="AvenirNext forINTUIT"/>
              </w:rPr>
              <w:t>With only a few weeks at best, the realistic possibility of writing, debugging and testing SocialCare Chat before being able to successfully launch something we could vaguely call a reasonable web application was incredibly small. Our only hope was to produce smaller artefacts that would one day make up a whole, but even that would be a prospect.</w:t>
            </w:r>
          </w:p>
          <w:p w14:paraId="37AC13AD" w14:textId="77777777" w:rsidR="00AD6C4B" w:rsidRDefault="00AD6C4B" w:rsidP="00AD6C4B">
            <w:pPr>
              <w:pStyle w:val="ListParagraph"/>
              <w:rPr>
                <w:rFonts w:ascii="AvenirNext forINTUIT" w:hAnsi="AvenirNext forINTUIT"/>
                <w:b/>
                <w:bCs/>
              </w:rPr>
            </w:pPr>
          </w:p>
          <w:p w14:paraId="7468A6C2" w14:textId="3E9866DF" w:rsidR="004A5BE6" w:rsidRPr="00AD6C4B" w:rsidRDefault="00661930" w:rsidP="00AD6C4B">
            <w:pPr>
              <w:pStyle w:val="NoSpacing"/>
              <w:numPr>
                <w:ilvl w:val="0"/>
                <w:numId w:val="42"/>
              </w:numPr>
              <w:rPr>
                <w:rFonts w:ascii="AvenirNext forINTUIT" w:hAnsi="AvenirNext forINTUIT"/>
              </w:rPr>
            </w:pPr>
            <w:r w:rsidRPr="00AD6C4B">
              <w:rPr>
                <w:rFonts w:ascii="AvenirNext forINTUIT" w:hAnsi="AvenirNext forINTUIT"/>
                <w:b/>
                <w:bCs/>
              </w:rPr>
              <w:t xml:space="preserve">The need to invest our own money: </w:t>
            </w:r>
            <w:r w:rsidRPr="00AD6C4B">
              <w:rPr>
                <w:rFonts w:ascii="AvenirNext forINTUIT" w:hAnsi="AvenirNext forINTUIT"/>
              </w:rPr>
              <w:t>We arrived at the point that if we wanted to push on with creating SocialCare Chat, we would need to invest our own money. As a subscription service, specifically in regards to hosting and user data access elasticity, likely on Microsoft Azure. These costs could end up being massive, with no guarantee of return on investment.</w:t>
            </w:r>
          </w:p>
          <w:p w14:paraId="1EC98041" w14:textId="36A1003E" w:rsidR="00661930" w:rsidRPr="00661930" w:rsidRDefault="00661930" w:rsidP="00661930">
            <w:pPr>
              <w:pStyle w:val="NoSpacing"/>
              <w:rPr>
                <w:sz w:val="24"/>
                <w:szCs w:val="24"/>
                <w:highlight w:val="green"/>
              </w:rPr>
            </w:pPr>
          </w:p>
        </w:tc>
        <w:tc>
          <w:tcPr>
            <w:tcW w:w="442" w:type="dxa"/>
          </w:tcPr>
          <w:p w14:paraId="334A0505" w14:textId="77777777" w:rsidR="004A5BE6" w:rsidRPr="00E84071" w:rsidRDefault="004A5BE6" w:rsidP="00A907C3">
            <w:pPr>
              <w:rPr>
                <w:rFonts w:ascii="AvenirNext forINTUIT" w:hAnsi="AvenirNext forINTUIT"/>
              </w:rPr>
            </w:pPr>
          </w:p>
        </w:tc>
      </w:tr>
    </w:tbl>
    <w:p w14:paraId="1A33D9DA" w14:textId="77777777" w:rsidR="004A5BE6" w:rsidRPr="00E84071" w:rsidRDefault="004A5BE6" w:rsidP="004A5BE6">
      <w:pPr>
        <w:rPr>
          <w:rFonts w:ascii="AvenirNext forINTUIT" w:hAnsi="AvenirNext forINTUIT"/>
          <w:color w:val="476166" w:themeColor="accent1"/>
          <w:sz w:val="28"/>
          <w:szCs w:val="28"/>
        </w:rPr>
      </w:pPr>
    </w:p>
    <w:p w14:paraId="52393EFC" w14:textId="77777777" w:rsidR="004A5BE6" w:rsidRPr="00E84071" w:rsidRDefault="004A5BE6" w:rsidP="004A5BE6">
      <w:pPr>
        <w:rPr>
          <w:rFonts w:ascii="AvenirNext forINTUIT" w:hAnsi="AvenirNext forINTUIT"/>
          <w:color w:val="476166" w:themeColor="accent1"/>
          <w:sz w:val="28"/>
          <w:szCs w:val="28"/>
        </w:rPr>
      </w:pPr>
    </w:p>
    <w:p w14:paraId="79322BA0" w14:textId="77777777" w:rsidR="004A5BE6" w:rsidRPr="00E84071" w:rsidRDefault="004A5BE6" w:rsidP="004A5BE6">
      <w:pPr>
        <w:rPr>
          <w:rFonts w:ascii="AvenirNext forINTUIT" w:hAnsi="AvenirNext forINTUIT"/>
          <w:color w:val="476166" w:themeColor="accent1"/>
          <w:sz w:val="28"/>
          <w:szCs w:val="28"/>
        </w:rPr>
      </w:pPr>
    </w:p>
    <w:p w14:paraId="7B1E44DE" w14:textId="45E94A32" w:rsidR="004A5BE6" w:rsidRDefault="004A5BE6" w:rsidP="0027280D">
      <w:pPr>
        <w:rPr>
          <w:rFonts w:ascii="AvenirNext forINTUIT" w:hAnsi="AvenirNext forINTUIT"/>
          <w:color w:val="476166" w:themeColor="accent1"/>
          <w:sz w:val="28"/>
          <w:szCs w:val="28"/>
        </w:rPr>
      </w:pPr>
    </w:p>
    <w:p w14:paraId="21D02D91" w14:textId="47789ACD" w:rsidR="004A5BE6" w:rsidRDefault="004A5BE6">
      <w:pPr>
        <w:rPr>
          <w:rFonts w:ascii="AvenirNext forINTUIT" w:hAnsi="AvenirNext forINTUIT"/>
          <w:color w:val="476166" w:themeColor="accent1"/>
          <w:sz w:val="28"/>
          <w:szCs w:val="28"/>
        </w:rPr>
      </w:pPr>
    </w:p>
    <w:p w14:paraId="55C9F296" w14:textId="77777777" w:rsidR="004A5BE6" w:rsidRPr="00E84071" w:rsidRDefault="004A5BE6" w:rsidP="004A5BE6">
      <w:pPr>
        <w:rPr>
          <w:rFonts w:ascii="AvenirNext forINTUIT" w:hAnsi="AvenirNext forINTUIT"/>
        </w:rPr>
      </w:pPr>
    </w:p>
    <w:p w14:paraId="3F6C3890" w14:textId="77777777" w:rsidR="004A5BE6" w:rsidRPr="00E84071" w:rsidRDefault="004A5BE6" w:rsidP="004A5BE6">
      <w:pPr>
        <w:rPr>
          <w:rFonts w:ascii="AvenirNext forINTUIT" w:hAnsi="AvenirNext forINTUIT"/>
          <w:color w:val="476166" w:themeColor="accent1"/>
          <w:sz w:val="28"/>
          <w:szCs w:val="28"/>
        </w:rPr>
      </w:pPr>
    </w:p>
    <w:p w14:paraId="35C2BE83"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7AF54E9" w14:textId="77777777" w:rsidTr="00A907C3">
        <w:trPr>
          <w:trHeight w:val="4546"/>
        </w:trPr>
        <w:tc>
          <w:tcPr>
            <w:tcW w:w="284" w:type="dxa"/>
          </w:tcPr>
          <w:p w14:paraId="0B136509" w14:textId="77777777" w:rsidR="004A5BE6" w:rsidRPr="003C34FA" w:rsidRDefault="004A5BE6" w:rsidP="003C34FA">
            <w:pPr>
              <w:pStyle w:val="NoSpacing"/>
              <w:rPr>
                <w:rFonts w:ascii="AvenirNext forINTUIT" w:hAnsi="AvenirNext forINTUIT"/>
              </w:rPr>
            </w:pPr>
          </w:p>
          <w:p w14:paraId="0217BBA7" w14:textId="77777777" w:rsidR="004A5BE6" w:rsidRPr="003C34FA" w:rsidRDefault="004A5BE6" w:rsidP="003C34FA">
            <w:pPr>
              <w:pStyle w:val="NoSpacing"/>
              <w:rPr>
                <w:rFonts w:ascii="AvenirNext forINTUIT" w:hAnsi="AvenirNext forINTUIT"/>
              </w:rPr>
            </w:pPr>
          </w:p>
          <w:p w14:paraId="63869DAE" w14:textId="77777777" w:rsidR="004A5BE6" w:rsidRPr="003C34FA" w:rsidRDefault="004A5BE6" w:rsidP="003C34FA">
            <w:pPr>
              <w:pStyle w:val="NoSpacing"/>
              <w:rPr>
                <w:rFonts w:ascii="AvenirNext forINTUIT" w:hAnsi="AvenirNext forINTUIT"/>
              </w:rPr>
            </w:pPr>
          </w:p>
          <w:p w14:paraId="3E5BF5E7" w14:textId="77777777" w:rsidR="004A5BE6" w:rsidRPr="003C34FA" w:rsidRDefault="004A5BE6" w:rsidP="003C34FA">
            <w:pPr>
              <w:pStyle w:val="NoSpacing"/>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B1005E2" w14:textId="77777777" w:rsidR="003C34FA" w:rsidRDefault="003C34FA" w:rsidP="003C34FA">
            <w:pPr>
              <w:pStyle w:val="NoSpacing"/>
              <w:rPr>
                <w:rFonts w:ascii="AvenirNext forINTUIT" w:hAnsi="AvenirNext forINTUIT"/>
              </w:rPr>
            </w:pPr>
          </w:p>
          <w:p w14:paraId="232C7940" w14:textId="35182A00" w:rsidR="003C34FA" w:rsidRDefault="003C34FA" w:rsidP="003C34FA">
            <w:pPr>
              <w:pStyle w:val="NoSpacing"/>
              <w:rPr>
                <w:rFonts w:ascii="AvenirNext forINTUIT" w:hAnsi="AvenirNext forINTUIT"/>
              </w:rPr>
            </w:pPr>
            <w:r w:rsidRPr="003C34FA">
              <w:rPr>
                <w:rFonts w:ascii="AvenirNext forINTUIT" w:hAnsi="AvenirNext forINTUIT"/>
              </w:rPr>
              <w:t>These were very real concerns to us, and heavily influenced our choices with how we would move forward. Our target has been to be as realistic as possible and produce something in line with that scope. Weighing the risks has directly led us deciding to make a presentation of a future incarnation of SocialCare Chat, while developing the body of the application alongside.</w:t>
            </w:r>
          </w:p>
          <w:p w14:paraId="11140EF6" w14:textId="77777777" w:rsidR="003C34FA" w:rsidRPr="003C34FA" w:rsidRDefault="003C34FA" w:rsidP="003C34FA">
            <w:pPr>
              <w:pStyle w:val="NoSpacing"/>
              <w:rPr>
                <w:rFonts w:ascii="AvenirNext forINTUIT" w:hAnsi="AvenirNext forINTUIT"/>
              </w:rPr>
            </w:pPr>
          </w:p>
          <w:p w14:paraId="7C345AFF" w14:textId="422AFE3C" w:rsidR="003C34FA" w:rsidRDefault="003C34FA" w:rsidP="003C34FA">
            <w:pPr>
              <w:pStyle w:val="NoSpacing"/>
              <w:rPr>
                <w:rFonts w:ascii="AvenirNext forINTUIT" w:hAnsi="AvenirNext forINTUIT"/>
              </w:rPr>
            </w:pPr>
            <w:r w:rsidRPr="003C34FA">
              <w:rPr>
                <w:rFonts w:ascii="AvenirNext forINTUIT" w:hAnsi="AvenirNext forINTUIT"/>
              </w:rPr>
              <w:t xml:space="preserve">To only look at right now would be foolish and although short term problems have led to short term decisions, we have also discussed future possible ramifications of application development. An application is something that grows relative to user interaction, and that is a largely unpredictable force that we would have to have accurate plans to combat. </w:t>
            </w:r>
          </w:p>
          <w:p w14:paraId="066827FB" w14:textId="08FA3C33" w:rsidR="003C34FA" w:rsidRDefault="003C34FA" w:rsidP="003C34FA">
            <w:pPr>
              <w:pStyle w:val="NoSpacing"/>
              <w:rPr>
                <w:rFonts w:ascii="AvenirNext forINTUIT" w:hAnsi="AvenirNext forINTUIT"/>
              </w:rPr>
            </w:pPr>
          </w:p>
          <w:p w14:paraId="02E432EB" w14:textId="77777777" w:rsidR="00FE4634" w:rsidRPr="003C34FA" w:rsidRDefault="00FE4634" w:rsidP="003C34FA">
            <w:pPr>
              <w:pStyle w:val="NoSpacing"/>
              <w:rPr>
                <w:rFonts w:ascii="AvenirNext forINTUIT" w:hAnsi="AvenirNext forINTUIT"/>
              </w:rPr>
            </w:pPr>
          </w:p>
          <w:p w14:paraId="7F93E52A" w14:textId="1DD239D8" w:rsidR="003C34FA" w:rsidRDefault="003C34FA" w:rsidP="003C34FA">
            <w:pPr>
              <w:pStyle w:val="NoSpacing"/>
              <w:rPr>
                <w:rFonts w:ascii="AvenirNext forINTUIT" w:hAnsi="AvenirNext forINTUIT"/>
              </w:rPr>
            </w:pPr>
            <w:r w:rsidRPr="003C34FA">
              <w:rPr>
                <w:rFonts w:ascii="AvenirNext forINTUIT" w:hAnsi="AvenirNext forINTUIT"/>
              </w:rPr>
              <w:t>In setting ourselves up for success we discussed the following future possibilities:</w:t>
            </w:r>
          </w:p>
          <w:p w14:paraId="2501CA78" w14:textId="77777777" w:rsidR="003C34FA" w:rsidRPr="003C34FA" w:rsidRDefault="003C34FA" w:rsidP="003C34FA">
            <w:pPr>
              <w:pStyle w:val="NoSpacing"/>
              <w:rPr>
                <w:rFonts w:ascii="AvenirNext forINTUIT" w:hAnsi="AvenirNext forINTUIT"/>
              </w:rPr>
            </w:pPr>
          </w:p>
          <w:p w14:paraId="67CB7843" w14:textId="7640EF87"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The competition:</w:t>
            </w:r>
            <w:r w:rsidRPr="003C34FA">
              <w:rPr>
                <w:rFonts w:ascii="AvenirNext forINTUIT" w:hAnsi="AvenirNext forINTUIT"/>
              </w:rPr>
              <w:t xml:space="preserve"> There are many other key players in the world of peer-to-peer video chat on familiar platforms that many people already have downloaded. We saw that there is a need to distinguish ourselves from the others by creating an application that is niche and easily accessible for elderly people that also develops a medium to facilitate a connection between specific people.</w:t>
            </w:r>
          </w:p>
          <w:p w14:paraId="343201A9" w14:textId="77777777" w:rsidR="003C34FA" w:rsidRPr="003C34FA" w:rsidRDefault="003C34FA" w:rsidP="003C34FA">
            <w:pPr>
              <w:pStyle w:val="NoSpacing"/>
              <w:ind w:left="720"/>
              <w:rPr>
                <w:rFonts w:ascii="AvenirNext forINTUIT" w:hAnsi="AvenirNext forINTUIT"/>
              </w:rPr>
            </w:pPr>
          </w:p>
          <w:p w14:paraId="03D193DC" w14:textId="65FA9C45"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 xml:space="preserve">Unforeseen costs: </w:t>
            </w:r>
            <w:r w:rsidRPr="003C34FA">
              <w:rPr>
                <w:rFonts w:ascii="AvenirNext forINTUIT" w:hAnsi="AvenirNext forINTUIT"/>
              </w:rPr>
              <w:t>Hosting, testing and development time are expensive and time consuming. As SocialCare Chat grows larger than we can manage, we would also need to hire employees, introducing wages, superannuation, and additional management requirements.</w:t>
            </w:r>
          </w:p>
          <w:p w14:paraId="5A49F482" w14:textId="3DF1BDAE" w:rsidR="003C34FA" w:rsidRPr="003C34FA" w:rsidRDefault="003C34FA" w:rsidP="003C34FA">
            <w:pPr>
              <w:pStyle w:val="NoSpacing"/>
              <w:rPr>
                <w:rFonts w:ascii="AvenirNext forINTUIT" w:hAnsi="AvenirNext forINTUIT"/>
              </w:rPr>
            </w:pPr>
          </w:p>
          <w:p w14:paraId="1A221985" w14:textId="31F239A1"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 xml:space="preserve">Data breaches and malware: </w:t>
            </w:r>
            <w:r w:rsidRPr="003C34FA">
              <w:rPr>
                <w:rFonts w:ascii="AvenirNext forINTUIT" w:hAnsi="AvenirNext forINTUIT"/>
              </w:rPr>
              <w:t>Protecting our data and preventing access to unwanted third parties is a new concept for us. There is no easily accessible rule book to this and takes study and experience to master, especially in large scale web applications, something we are not yet accomplished in.</w:t>
            </w:r>
          </w:p>
          <w:p w14:paraId="3499B4F3" w14:textId="1C065B43" w:rsidR="003C34FA" w:rsidRPr="003C34FA" w:rsidRDefault="003C34FA" w:rsidP="003C34FA">
            <w:pPr>
              <w:pStyle w:val="NoSpacing"/>
              <w:rPr>
                <w:rFonts w:ascii="AvenirNext forINTUIT" w:hAnsi="AvenirNext forINTUIT"/>
              </w:rPr>
            </w:pPr>
          </w:p>
          <w:p w14:paraId="2939B871" w14:textId="662C36B6"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Our choice to launch on the web:</w:t>
            </w:r>
            <w:r w:rsidRPr="003C34FA">
              <w:rPr>
                <w:rFonts w:ascii="AvenirNext forINTUIT" w:hAnsi="AvenirNext forINTUIT"/>
              </w:rPr>
              <w:t xml:space="preserve"> The conventional way of accessing apps for the general user has been through a smartphone, on the OS-specific app store. There are many web applications, and it has been the major player in delivering apps to customers since the conception of the internet but is largely considered the exception today, despite claims that mobile app popularity is on the decline (Lance NG, 2018). Ultimately, we decided to go with a web app as we believe that in the long run it is more accessible for elderly people and is likely to grow in popularity as people realize the widespread benefits.</w:t>
            </w:r>
          </w:p>
          <w:p w14:paraId="493BCF6A" w14:textId="52A6A277" w:rsidR="003C34FA" w:rsidRPr="003C34FA" w:rsidRDefault="003C34FA" w:rsidP="003C34FA">
            <w:pPr>
              <w:pStyle w:val="NoSpacing"/>
              <w:rPr>
                <w:rFonts w:ascii="AvenirNext forINTUIT" w:hAnsi="AvenirNext forINTUIT"/>
              </w:rPr>
            </w:pPr>
          </w:p>
          <w:p w14:paraId="26659893" w14:textId="6777ECFB" w:rsidR="003C34FA" w:rsidRPr="003C34FA" w:rsidRDefault="003C34FA" w:rsidP="003C34FA">
            <w:pPr>
              <w:pStyle w:val="NoSpacing"/>
              <w:rPr>
                <w:rFonts w:ascii="AvenirNext forINTUIT" w:hAnsi="AvenirNext forINTUIT"/>
              </w:rPr>
            </w:pPr>
          </w:p>
          <w:p w14:paraId="0D1C0B83" w14:textId="393EF1C5" w:rsidR="004A5BE6" w:rsidRPr="003C34FA" w:rsidRDefault="004A5BE6" w:rsidP="003C34FA">
            <w:pPr>
              <w:pStyle w:val="NoSpacing"/>
              <w:rPr>
                <w:rFonts w:ascii="AvenirNext forINTUIT" w:hAnsi="AvenirNext forINTUIT"/>
                <w:b/>
                <w:color w:val="476166" w:themeColor="accent1"/>
                <w:sz w:val="28"/>
                <w:szCs w:val="28"/>
              </w:rPr>
            </w:pPr>
          </w:p>
        </w:tc>
        <w:tc>
          <w:tcPr>
            <w:tcW w:w="442" w:type="dxa"/>
          </w:tcPr>
          <w:p w14:paraId="07F25B90" w14:textId="77777777" w:rsidR="004A5BE6" w:rsidRPr="00E84071" w:rsidRDefault="004A5BE6" w:rsidP="00A907C3">
            <w:pPr>
              <w:rPr>
                <w:rFonts w:ascii="AvenirNext forINTUIT" w:hAnsi="AvenirNext forINTUIT"/>
              </w:rPr>
            </w:pPr>
          </w:p>
        </w:tc>
      </w:tr>
    </w:tbl>
    <w:p w14:paraId="1C59784A" w14:textId="77777777" w:rsidR="004A5BE6" w:rsidRPr="00E84071" w:rsidRDefault="004A5BE6" w:rsidP="004A5BE6">
      <w:pPr>
        <w:rPr>
          <w:rFonts w:ascii="AvenirNext forINTUIT" w:hAnsi="AvenirNext forINTUIT"/>
          <w:color w:val="476166" w:themeColor="accent1"/>
          <w:sz w:val="28"/>
          <w:szCs w:val="28"/>
        </w:rPr>
      </w:pPr>
    </w:p>
    <w:p w14:paraId="2F687C49" w14:textId="77777777" w:rsidR="004A5BE6" w:rsidRPr="00E84071" w:rsidRDefault="004A5BE6" w:rsidP="004A5BE6">
      <w:pPr>
        <w:rPr>
          <w:rFonts w:ascii="AvenirNext forINTUIT" w:hAnsi="AvenirNext forINTUIT"/>
          <w:color w:val="476166" w:themeColor="accent1"/>
          <w:sz w:val="28"/>
          <w:szCs w:val="28"/>
        </w:rPr>
      </w:pPr>
    </w:p>
    <w:p w14:paraId="5674C859" w14:textId="77777777" w:rsidR="004A5BE6" w:rsidRPr="00E84071" w:rsidRDefault="004A5BE6" w:rsidP="004A5BE6">
      <w:pPr>
        <w:rPr>
          <w:rFonts w:ascii="AvenirNext forINTUIT" w:hAnsi="AvenirNext forINTUIT"/>
          <w:color w:val="476166" w:themeColor="accent1"/>
          <w:sz w:val="28"/>
          <w:szCs w:val="28"/>
        </w:rPr>
      </w:pPr>
    </w:p>
    <w:p w14:paraId="3E9A70E1" w14:textId="2353CCAB" w:rsidR="004A5BE6" w:rsidRDefault="004A5BE6">
      <w:pPr>
        <w:rPr>
          <w:rFonts w:ascii="AvenirNext forINTUIT" w:hAnsi="AvenirNext forINTUIT"/>
          <w:color w:val="476166" w:themeColor="accent1"/>
          <w:sz w:val="28"/>
          <w:szCs w:val="28"/>
        </w:rPr>
      </w:pPr>
    </w:p>
    <w:p w14:paraId="50AF2410" w14:textId="77777777" w:rsidR="004A5BE6" w:rsidRPr="00E84071" w:rsidRDefault="004A5BE6" w:rsidP="004A5BE6">
      <w:pPr>
        <w:rPr>
          <w:rFonts w:ascii="AvenirNext forINTUIT" w:hAnsi="AvenirNext forINTUIT"/>
        </w:rPr>
      </w:pPr>
    </w:p>
    <w:p w14:paraId="6A076AE1" w14:textId="77777777" w:rsidR="004A5BE6" w:rsidRPr="00E84071" w:rsidRDefault="004A5BE6" w:rsidP="004A5BE6">
      <w:pPr>
        <w:rPr>
          <w:rFonts w:ascii="AvenirNext forINTUIT" w:hAnsi="AvenirNext forINTUIT"/>
          <w:color w:val="476166" w:themeColor="accent1"/>
          <w:sz w:val="28"/>
          <w:szCs w:val="28"/>
        </w:rPr>
      </w:pPr>
    </w:p>
    <w:p w14:paraId="399C174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3C34FA" w14:paraId="0295344B" w14:textId="77777777" w:rsidTr="00A907C3">
        <w:trPr>
          <w:trHeight w:val="4546"/>
        </w:trPr>
        <w:tc>
          <w:tcPr>
            <w:tcW w:w="284" w:type="dxa"/>
          </w:tcPr>
          <w:p w14:paraId="3434C01A" w14:textId="77777777" w:rsidR="004A5BE6" w:rsidRPr="003C34FA" w:rsidRDefault="004A5BE6" w:rsidP="00A907C3">
            <w:pPr>
              <w:rPr>
                <w:rFonts w:ascii="AvenirNext forINTUIT" w:hAnsi="AvenirNext forINTUIT"/>
              </w:rPr>
            </w:pPr>
          </w:p>
          <w:p w14:paraId="66BA74B8" w14:textId="77777777" w:rsidR="004A5BE6" w:rsidRPr="003C34FA" w:rsidRDefault="004A5BE6" w:rsidP="00A907C3">
            <w:pPr>
              <w:rPr>
                <w:rFonts w:ascii="AvenirNext forINTUIT" w:hAnsi="AvenirNext forINTUIT"/>
              </w:rPr>
            </w:pPr>
          </w:p>
          <w:p w14:paraId="1A1C976E" w14:textId="77777777" w:rsidR="004A5BE6" w:rsidRPr="003C34FA" w:rsidRDefault="004A5BE6" w:rsidP="00A907C3">
            <w:pPr>
              <w:rPr>
                <w:rFonts w:ascii="AvenirNext forINTUIT" w:hAnsi="AvenirNext forINTUIT"/>
              </w:rPr>
            </w:pPr>
          </w:p>
          <w:p w14:paraId="55EA0F9B" w14:textId="77777777" w:rsidR="004A5BE6" w:rsidRPr="003C34FA"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E071293" w14:textId="31624B26" w:rsidR="00AD6C4B" w:rsidRDefault="00AD6C4B" w:rsidP="00AD6C4B">
            <w:pPr>
              <w:pStyle w:val="NoSpacing"/>
              <w:ind w:left="720"/>
              <w:rPr>
                <w:rFonts w:ascii="AvenirNext forINTUIT" w:hAnsi="AvenirNext forINTUIT"/>
              </w:rPr>
            </w:pPr>
          </w:p>
          <w:p w14:paraId="22E9BE48" w14:textId="77777777" w:rsidR="00AD6C4B" w:rsidRPr="00AD6C4B" w:rsidRDefault="00AD6C4B" w:rsidP="00AD6C4B">
            <w:pPr>
              <w:pStyle w:val="NoSpacing"/>
              <w:ind w:left="720"/>
              <w:rPr>
                <w:rFonts w:ascii="AvenirNext forINTUIT" w:hAnsi="AvenirNext forINTUIT"/>
              </w:rPr>
            </w:pPr>
          </w:p>
          <w:p w14:paraId="3F462E42" w14:textId="709C6AEB" w:rsidR="00AD6C4B" w:rsidRP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 xml:space="preserve">Continuous marketing: </w:t>
            </w:r>
            <w:r w:rsidRPr="00AD6C4B">
              <w:rPr>
                <w:rFonts w:ascii="AvenirNext forINTUIT" w:hAnsi="AvenirNext forINTUIT"/>
              </w:rPr>
              <w:t>The continuous stream of marketing required to build and maintain public interest in our app is too massive a cost to legitimize without previous interest. Unfortunately, it is the cost required to generate interest in SocialCare and therefore must be paid out beforehand. Through expansion this cost would increase and could potentially become massive, and necessary, before SocialCare has developed the coffers to afford it.</w:t>
            </w:r>
          </w:p>
          <w:p w14:paraId="151E76A3" w14:textId="4ACEE47B" w:rsidR="00AD6C4B" w:rsidRDefault="00AD6C4B" w:rsidP="00AD6C4B">
            <w:pPr>
              <w:pStyle w:val="NoSpacing"/>
              <w:rPr>
                <w:rFonts w:ascii="AvenirNext forINTUIT" w:hAnsi="AvenirNext forINTUIT"/>
              </w:rPr>
            </w:pPr>
          </w:p>
          <w:p w14:paraId="7E201553" w14:textId="77777777" w:rsidR="00FE4634" w:rsidRDefault="00FE4634" w:rsidP="00AD6C4B">
            <w:pPr>
              <w:pStyle w:val="NoSpacing"/>
              <w:rPr>
                <w:rFonts w:ascii="AvenirNext forINTUIT" w:hAnsi="AvenirNext forINTUIT"/>
              </w:rPr>
            </w:pPr>
          </w:p>
          <w:p w14:paraId="6D14EFE3" w14:textId="1C54EAB4" w:rsidR="00AD6C4B" w:rsidRDefault="00AD6C4B" w:rsidP="00AD6C4B">
            <w:pPr>
              <w:pStyle w:val="NoSpacing"/>
              <w:jc w:val="center"/>
              <w:rPr>
                <w:rFonts w:ascii="AvenirNext forINTUIT" w:hAnsi="AvenirNext forINTUIT"/>
              </w:rPr>
            </w:pPr>
            <w:r>
              <w:rPr>
                <w:rFonts w:ascii="AvenirNext forINTUIT" w:hAnsi="AvenirNext forINTUIT"/>
              </w:rPr>
              <w:t>************************</w:t>
            </w:r>
          </w:p>
          <w:p w14:paraId="23AF0E16" w14:textId="70F51AC2" w:rsidR="00AD6C4B" w:rsidRDefault="00AD6C4B" w:rsidP="00AD6C4B">
            <w:pPr>
              <w:pStyle w:val="NoSpacing"/>
              <w:rPr>
                <w:rFonts w:ascii="AvenirNext forINTUIT" w:hAnsi="AvenirNext forINTUIT"/>
              </w:rPr>
            </w:pPr>
          </w:p>
          <w:p w14:paraId="06107207" w14:textId="77777777" w:rsidR="00FE4634" w:rsidRPr="00AD6C4B" w:rsidRDefault="00FE4634" w:rsidP="00AD6C4B">
            <w:pPr>
              <w:pStyle w:val="NoSpacing"/>
              <w:rPr>
                <w:rFonts w:ascii="AvenirNext forINTUIT" w:hAnsi="AvenirNext forINTUIT"/>
              </w:rPr>
            </w:pPr>
          </w:p>
          <w:p w14:paraId="02697A6A" w14:textId="68BEBD44" w:rsidR="00AD6C4B" w:rsidRDefault="00AD6C4B" w:rsidP="00AD6C4B">
            <w:pPr>
              <w:pStyle w:val="NoSpacing"/>
              <w:rPr>
                <w:rFonts w:ascii="AvenirNext forINTUIT" w:hAnsi="AvenirNext forINTUIT"/>
              </w:rPr>
            </w:pPr>
            <w:r w:rsidRPr="00AD6C4B">
              <w:rPr>
                <w:rFonts w:ascii="AvenirNext forINTUIT" w:hAnsi="AvenirNext forINTUIT"/>
              </w:rPr>
              <w:t>Above all else the most important issue to place our attention on is what exactly SocialCare Chat is and how people would realistically use it. We aim to create and app that actively and directly facilitates the connection between two people, one young and one old. Although we can have a lot of control over exactly who ends up being a user on our app, people are people, and anything could happen.</w:t>
            </w:r>
          </w:p>
          <w:p w14:paraId="786FCFC9" w14:textId="77777777" w:rsidR="00AD6C4B" w:rsidRPr="00AD6C4B" w:rsidRDefault="00AD6C4B" w:rsidP="00AD6C4B">
            <w:pPr>
              <w:pStyle w:val="NoSpacing"/>
              <w:rPr>
                <w:rFonts w:ascii="AvenirNext forINTUIT" w:hAnsi="AvenirNext forINTUIT"/>
              </w:rPr>
            </w:pPr>
          </w:p>
          <w:p w14:paraId="2389DF38" w14:textId="3C73146B" w:rsidR="00AD6C4B" w:rsidRDefault="00AD6C4B" w:rsidP="00AD6C4B">
            <w:pPr>
              <w:pStyle w:val="NoSpacing"/>
              <w:rPr>
                <w:rFonts w:ascii="AvenirNext forINTUIT" w:hAnsi="AvenirNext forINTUIT"/>
              </w:rPr>
            </w:pPr>
            <w:r w:rsidRPr="00AD6C4B">
              <w:rPr>
                <w:rFonts w:ascii="AvenirNext forINTUIT" w:hAnsi="AvenirNext forINTUIT"/>
              </w:rPr>
              <w:t>There are many issues directly related to SocialCare Chat:</w:t>
            </w:r>
          </w:p>
          <w:p w14:paraId="25E331BA" w14:textId="77777777" w:rsidR="00AD6C4B" w:rsidRPr="00AD6C4B" w:rsidRDefault="00AD6C4B" w:rsidP="00AD6C4B">
            <w:pPr>
              <w:pStyle w:val="NoSpacing"/>
              <w:rPr>
                <w:rFonts w:ascii="AvenirNext forINTUIT" w:hAnsi="AvenirNext forINTUIT"/>
              </w:rPr>
            </w:pPr>
          </w:p>
          <w:p w14:paraId="7B452F59" w14:textId="7C07DF51"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Comfortability:</w:t>
            </w:r>
            <w:r w:rsidRPr="00AD6C4B">
              <w:rPr>
                <w:rFonts w:ascii="AvenirNext forINTUIT" w:hAnsi="AvenirNext forINTUIT"/>
              </w:rPr>
              <w:t xml:space="preserve"> If the app does not flow and feel engaging for the users it will affect their conversations. People can be incredibly awkward, especially when first meeting each other so we believe it is important that SocialCare Chat has a good human-interface that involves “break-the-ice” features like questions or games. We are hoping that traditional games are a good way for both players to bond but for the young to also learn from the wise masters.</w:t>
            </w:r>
          </w:p>
          <w:p w14:paraId="550F123F" w14:textId="77777777" w:rsidR="00AD6C4B" w:rsidRPr="00AD6C4B" w:rsidRDefault="00AD6C4B" w:rsidP="00AD6C4B">
            <w:pPr>
              <w:pStyle w:val="NoSpacing"/>
              <w:ind w:left="720"/>
              <w:rPr>
                <w:rFonts w:ascii="AvenirNext forINTUIT" w:hAnsi="AvenirNext forINTUIT"/>
              </w:rPr>
            </w:pPr>
          </w:p>
          <w:p w14:paraId="4DF538CD" w14:textId="54B19B89"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Technical ability:</w:t>
            </w:r>
            <w:r w:rsidRPr="00AD6C4B">
              <w:rPr>
                <w:rFonts w:ascii="AvenirNext forINTUIT" w:hAnsi="AvenirNext forINTUIT"/>
              </w:rPr>
              <w:t xml:space="preserve"> The older generations are not necessarily known for their tech-savvy, but the younger is. To combat this, we have decided to involve two “sides” two SocialCare Chat. The elderly log in would be streamlined and involve bigger buttons and straight forward navigation. We would likely disable most settings, game set up and chat room functions to the older person and leave those to the younger person as it is considered common knowledge for them now.</w:t>
            </w:r>
          </w:p>
          <w:p w14:paraId="3CA8C883" w14:textId="72EC4260" w:rsidR="00AD6C4B" w:rsidRPr="00AD6C4B" w:rsidRDefault="00AD6C4B" w:rsidP="00AD6C4B">
            <w:pPr>
              <w:pStyle w:val="NoSpacing"/>
              <w:rPr>
                <w:rFonts w:ascii="AvenirNext forINTUIT" w:hAnsi="AvenirNext forINTUIT"/>
              </w:rPr>
            </w:pPr>
          </w:p>
          <w:p w14:paraId="5261E73C" w14:textId="563009DA" w:rsidR="004A5BE6" w:rsidRPr="00FE4634" w:rsidRDefault="00AD6C4B" w:rsidP="00FE4634">
            <w:pPr>
              <w:pStyle w:val="NoSpacing"/>
              <w:numPr>
                <w:ilvl w:val="0"/>
                <w:numId w:val="44"/>
              </w:numPr>
              <w:rPr>
                <w:rFonts w:ascii="AvenirNext forINTUIT" w:hAnsi="AvenirNext forINTUIT"/>
              </w:rPr>
            </w:pPr>
            <w:r w:rsidRPr="00AD6C4B">
              <w:rPr>
                <w:rFonts w:ascii="AvenirNext forINTUIT" w:hAnsi="AvenirNext forINTUIT"/>
                <w:b/>
                <w:bCs/>
              </w:rPr>
              <w:t>Opinions:</w:t>
            </w:r>
            <w:r w:rsidRPr="00AD6C4B">
              <w:rPr>
                <w:rFonts w:ascii="AvenirNext forINTUIT" w:hAnsi="AvenirNext forINTUIT"/>
              </w:rPr>
              <w:t xml:space="preserve"> Most </w:t>
            </w:r>
            <w:proofErr w:type="spellStart"/>
            <w:r w:rsidRPr="00AD6C4B">
              <w:rPr>
                <w:rFonts w:ascii="AvenirNext forINTUIT" w:hAnsi="AvenirNext forINTUIT"/>
              </w:rPr>
              <w:t>Xenniels</w:t>
            </w:r>
            <w:proofErr w:type="spellEnd"/>
            <w:r w:rsidRPr="00AD6C4B">
              <w:rPr>
                <w:rFonts w:ascii="AvenirNext forINTUIT" w:hAnsi="AvenirNext forINTUIT"/>
              </w:rPr>
              <w:t xml:space="preserve"> and younger hold very different values that the elderly did in their time. We now have huge differences of opinion, lifestyle, moral values, and visions of the world. Colloquially known as being “gapped”, this is a very real problem. It is important that SocialCare Chat helps users find conversational topics that they may see eye-to-eye on and “facilitates” conversations between the two people rather than just throwing a millennial and a boomer into a chat room and letting them go wild. We may need to permanently ban “okay Boomer”.</w:t>
            </w:r>
          </w:p>
        </w:tc>
        <w:tc>
          <w:tcPr>
            <w:tcW w:w="442" w:type="dxa"/>
          </w:tcPr>
          <w:p w14:paraId="10F0D7D8" w14:textId="77777777" w:rsidR="004A5BE6" w:rsidRPr="003C34FA" w:rsidRDefault="004A5BE6" w:rsidP="00A907C3">
            <w:pPr>
              <w:rPr>
                <w:rFonts w:ascii="AvenirNext forINTUIT" w:hAnsi="AvenirNext forINTUIT"/>
              </w:rPr>
            </w:pPr>
          </w:p>
        </w:tc>
      </w:tr>
    </w:tbl>
    <w:p w14:paraId="3103C4EA" w14:textId="77777777" w:rsidR="004A5BE6" w:rsidRPr="003C34FA" w:rsidRDefault="004A5BE6" w:rsidP="004A5BE6">
      <w:pPr>
        <w:rPr>
          <w:rFonts w:ascii="AvenirNext forINTUIT" w:hAnsi="AvenirNext forINTUIT"/>
          <w:color w:val="476166" w:themeColor="accent1"/>
          <w:sz w:val="28"/>
          <w:szCs w:val="28"/>
        </w:rPr>
      </w:pPr>
    </w:p>
    <w:p w14:paraId="78A60A2A" w14:textId="77777777" w:rsidR="004A5BE6" w:rsidRPr="003C34FA" w:rsidRDefault="004A5BE6" w:rsidP="004A5BE6">
      <w:pPr>
        <w:rPr>
          <w:rFonts w:ascii="AvenirNext forINTUIT" w:hAnsi="AvenirNext forINTUIT"/>
          <w:color w:val="476166" w:themeColor="accent1"/>
          <w:sz w:val="28"/>
          <w:szCs w:val="28"/>
        </w:rPr>
      </w:pPr>
    </w:p>
    <w:p w14:paraId="5DBEFA5D" w14:textId="2B1CD323" w:rsid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78527E16" w14:textId="77777777" w:rsidR="00FE4634" w:rsidRPr="003C34FA" w:rsidRDefault="00FE4634">
      <w:pPr>
        <w:rPr>
          <w:rFonts w:ascii="AvenirNext forINTUIT" w:hAnsi="AvenirNext forINTUIT"/>
          <w:color w:val="476166" w:themeColor="accent1"/>
          <w:sz w:val="28"/>
          <w:szCs w:val="28"/>
        </w:rPr>
      </w:pPr>
    </w:p>
    <w:p w14:paraId="5E97FA33" w14:textId="77777777" w:rsidR="003C34FA" w:rsidRPr="00E84071" w:rsidRDefault="003C34FA" w:rsidP="003C34FA">
      <w:pPr>
        <w:rPr>
          <w:rFonts w:ascii="AvenirNext forINTUIT" w:hAnsi="AvenirNext forINTUIT"/>
        </w:rPr>
      </w:pPr>
    </w:p>
    <w:p w14:paraId="07666294" w14:textId="77777777" w:rsidR="003C34FA" w:rsidRPr="00E84071" w:rsidRDefault="003C34FA" w:rsidP="003C34FA">
      <w:pPr>
        <w:rPr>
          <w:rFonts w:ascii="AvenirNext forINTUIT" w:hAnsi="AvenirNext forINTUIT"/>
          <w:color w:val="476166" w:themeColor="accent1"/>
          <w:sz w:val="28"/>
          <w:szCs w:val="28"/>
        </w:rPr>
      </w:pPr>
    </w:p>
    <w:p w14:paraId="7DE07864" w14:textId="77777777" w:rsidR="003C34FA" w:rsidRPr="00E84071"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E84071" w14:paraId="6E96CB41" w14:textId="77777777" w:rsidTr="00041A54">
        <w:trPr>
          <w:trHeight w:val="4546"/>
        </w:trPr>
        <w:tc>
          <w:tcPr>
            <w:tcW w:w="284" w:type="dxa"/>
          </w:tcPr>
          <w:p w14:paraId="2777901D" w14:textId="77777777" w:rsidR="003C34FA" w:rsidRPr="003C34FA" w:rsidRDefault="003C34FA" w:rsidP="00041A54">
            <w:pPr>
              <w:rPr>
                <w:rFonts w:ascii="AvenirNext forINTUIT" w:hAnsi="AvenirNext forINTUIT"/>
              </w:rPr>
            </w:pPr>
          </w:p>
          <w:p w14:paraId="30E05EB6" w14:textId="77777777" w:rsidR="003C34FA" w:rsidRPr="003C34FA" w:rsidRDefault="003C34FA" w:rsidP="00041A54">
            <w:pPr>
              <w:rPr>
                <w:rFonts w:ascii="AvenirNext forINTUIT" w:hAnsi="AvenirNext forINTUIT"/>
              </w:rPr>
            </w:pPr>
          </w:p>
          <w:p w14:paraId="2A9E2C1C" w14:textId="77777777" w:rsidR="003C34FA" w:rsidRPr="003C34FA" w:rsidRDefault="003C34FA" w:rsidP="00041A54">
            <w:pPr>
              <w:rPr>
                <w:rFonts w:ascii="AvenirNext forINTUIT" w:hAnsi="AvenirNext forINTUIT"/>
              </w:rPr>
            </w:pPr>
          </w:p>
          <w:p w14:paraId="110EE64C"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CF87A19" w14:textId="4A1380F1" w:rsidR="003C34FA" w:rsidRDefault="003C34FA" w:rsidP="00041A54">
            <w:pPr>
              <w:pStyle w:val="NoSpacing"/>
              <w:rPr>
                <w:rFonts w:ascii="AvenirNext forINTUIT" w:hAnsi="AvenirNext forINTUIT"/>
              </w:rPr>
            </w:pPr>
          </w:p>
          <w:p w14:paraId="69467956" w14:textId="77777777" w:rsidR="00AD6C4B" w:rsidRDefault="00AD6C4B" w:rsidP="00041A54">
            <w:pPr>
              <w:pStyle w:val="NoSpacing"/>
              <w:rPr>
                <w:rFonts w:ascii="AvenirNext forINTUIT" w:hAnsi="AvenirNext forINTUIT"/>
              </w:rPr>
            </w:pPr>
          </w:p>
          <w:p w14:paraId="759292BF" w14:textId="59CE12DC"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rPr>
              <w:t xml:space="preserve">Not Safe </w:t>
            </w:r>
            <w:proofErr w:type="gramStart"/>
            <w:r w:rsidRPr="00AD6C4B">
              <w:rPr>
                <w:rFonts w:ascii="AvenirNext forINTUIT" w:hAnsi="AvenirNext forINTUIT"/>
                <w:b/>
              </w:rPr>
              <w:t>For</w:t>
            </w:r>
            <w:proofErr w:type="gramEnd"/>
            <w:r w:rsidRPr="00AD6C4B">
              <w:rPr>
                <w:rFonts w:ascii="AvenirNext forINTUIT" w:hAnsi="AvenirNext forINTUIT"/>
                <w:b/>
              </w:rPr>
              <w:t xml:space="preserve"> Work:</w:t>
            </w:r>
            <w:r w:rsidRPr="00AD6C4B">
              <w:rPr>
                <w:rFonts w:ascii="AvenirNext forINTUIT" w:hAnsi="AvenirNext forINTUIT"/>
              </w:rPr>
              <w:t xml:space="preserve"> Let us be honest, this can go both ways. People are unpredictable and putting them on video chat together has traditionally led to a variety of things you would not discuss over dinner with the family. We made the choice to not make it possible to enable NSFW, but it is still going to happen. It will be necessary to develop functions to catch “bad” content, a good public relations process for “reported” content and strong methods to remove, suspend and ban users if they break the rules.</w:t>
            </w:r>
          </w:p>
          <w:p w14:paraId="53AF0783" w14:textId="55D5E750" w:rsidR="00AD6C4B" w:rsidRDefault="00AD6C4B" w:rsidP="00AD6C4B">
            <w:pPr>
              <w:pStyle w:val="NoSpacing"/>
              <w:jc w:val="center"/>
              <w:rPr>
                <w:rFonts w:ascii="AvenirNext forINTUIT" w:hAnsi="AvenirNext forINTUIT"/>
              </w:rPr>
            </w:pPr>
          </w:p>
          <w:p w14:paraId="0A17DCBB" w14:textId="77777777" w:rsidR="00FE4634" w:rsidRDefault="00FE4634" w:rsidP="00AD6C4B">
            <w:pPr>
              <w:pStyle w:val="NoSpacing"/>
              <w:jc w:val="center"/>
              <w:rPr>
                <w:rFonts w:ascii="AvenirNext forINTUIT" w:hAnsi="AvenirNext forINTUIT"/>
              </w:rPr>
            </w:pPr>
          </w:p>
          <w:p w14:paraId="1582B023" w14:textId="6086705F" w:rsidR="00AD6C4B" w:rsidRDefault="00AD6C4B" w:rsidP="00FE4634">
            <w:pPr>
              <w:pStyle w:val="NoSpacing"/>
              <w:jc w:val="center"/>
              <w:rPr>
                <w:rFonts w:ascii="AvenirNext forINTUIT" w:hAnsi="AvenirNext forINTUIT"/>
              </w:rPr>
            </w:pPr>
            <w:r>
              <w:rPr>
                <w:rFonts w:ascii="AvenirNext forINTUIT" w:hAnsi="AvenirNext forINTUIT"/>
              </w:rPr>
              <w:t>************************</w:t>
            </w:r>
          </w:p>
          <w:p w14:paraId="7AFE2B39" w14:textId="3C40AEF5" w:rsidR="00AD6C4B" w:rsidRDefault="00AD6C4B" w:rsidP="00041A54">
            <w:pPr>
              <w:pStyle w:val="NoSpacing"/>
              <w:rPr>
                <w:rFonts w:ascii="AvenirNext forINTUIT" w:hAnsi="AvenirNext forINTUIT"/>
              </w:rPr>
            </w:pPr>
          </w:p>
          <w:p w14:paraId="1884C738" w14:textId="77777777" w:rsidR="00FE4634" w:rsidRPr="003C34FA" w:rsidRDefault="00FE4634" w:rsidP="00041A54">
            <w:pPr>
              <w:pStyle w:val="NoSpacing"/>
              <w:rPr>
                <w:rFonts w:ascii="AvenirNext forINTUIT" w:hAnsi="AvenirNext forINTUIT"/>
              </w:rPr>
            </w:pPr>
          </w:p>
          <w:p w14:paraId="57A6AAFC" w14:textId="77777777" w:rsidR="00AD6C4B" w:rsidRPr="00AD6C4B" w:rsidRDefault="00AD6C4B" w:rsidP="00AD6C4B">
            <w:pPr>
              <w:rPr>
                <w:rFonts w:ascii="AvenirNext forINTUIT" w:hAnsi="AvenirNext forINTUIT"/>
                <w:sz w:val="22"/>
                <w:szCs w:val="22"/>
              </w:rPr>
            </w:pPr>
            <w:r w:rsidRPr="00AD6C4B">
              <w:rPr>
                <w:rFonts w:ascii="AvenirNext forINTUIT" w:hAnsi="AvenirNext forINTUIT"/>
                <w:sz w:val="22"/>
                <w:szCs w:val="22"/>
              </w:rPr>
              <w:t xml:space="preserve">Confident in that we have assessed the most likely risks involved with making SocialCare Chat, we believe that we have the information required to make the right choices moving forward and have given ourselves the best shot at making something we once considered impossible. The nature of anything customer facing and associated with business is that the challenges it faces will constantly evolve and must be reassessed relentlessly. We are prepared to do this and have a plan-of-action on how we will likely face most expected problems as they arise. </w:t>
            </w:r>
          </w:p>
          <w:p w14:paraId="2370F7E3"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3FE27B08" w14:textId="77777777" w:rsidR="003C34FA" w:rsidRPr="00E84071" w:rsidRDefault="003C34FA" w:rsidP="00041A54">
            <w:pPr>
              <w:rPr>
                <w:rFonts w:ascii="AvenirNext forINTUIT" w:hAnsi="AvenirNext forINTUIT"/>
              </w:rPr>
            </w:pPr>
          </w:p>
        </w:tc>
      </w:tr>
    </w:tbl>
    <w:p w14:paraId="2A00654A" w14:textId="77777777" w:rsidR="003C34FA" w:rsidRPr="00E84071" w:rsidRDefault="003C34FA" w:rsidP="003C34FA">
      <w:pPr>
        <w:rPr>
          <w:rFonts w:ascii="AvenirNext forINTUIT" w:hAnsi="AvenirNext forINTUIT"/>
          <w:color w:val="476166" w:themeColor="accent1"/>
          <w:sz w:val="28"/>
          <w:szCs w:val="28"/>
        </w:rPr>
      </w:pPr>
    </w:p>
    <w:p w14:paraId="6C3A9847" w14:textId="77777777" w:rsidR="003C34FA" w:rsidRPr="00E84071" w:rsidRDefault="003C34FA" w:rsidP="003C34FA">
      <w:pPr>
        <w:rPr>
          <w:rFonts w:ascii="AvenirNext forINTUIT" w:hAnsi="AvenirNext forINTUIT"/>
          <w:color w:val="476166" w:themeColor="accent1"/>
          <w:sz w:val="28"/>
          <w:szCs w:val="28"/>
        </w:rPr>
      </w:pPr>
    </w:p>
    <w:p w14:paraId="1EF0D82D" w14:textId="77777777" w:rsidR="003C34FA" w:rsidRPr="00E84071" w:rsidRDefault="003C34FA" w:rsidP="003C34FA">
      <w:pPr>
        <w:rPr>
          <w:rFonts w:ascii="AvenirNext forINTUIT" w:hAnsi="AvenirNext forINTUIT"/>
          <w:color w:val="476166" w:themeColor="accent1"/>
          <w:sz w:val="28"/>
          <w:szCs w:val="28"/>
        </w:rPr>
      </w:pPr>
    </w:p>
    <w:p w14:paraId="18A1FDE8" w14:textId="77777777" w:rsidR="003C34FA" w:rsidRPr="00E84071" w:rsidRDefault="003C34FA" w:rsidP="003C34FA">
      <w:pPr>
        <w:rPr>
          <w:rFonts w:ascii="AvenirNext forINTUIT" w:hAnsi="AvenirNext forINTUIT"/>
          <w:color w:val="476166" w:themeColor="accent1"/>
          <w:sz w:val="28"/>
          <w:szCs w:val="28"/>
        </w:rPr>
      </w:pPr>
    </w:p>
    <w:p w14:paraId="0076F3F2" w14:textId="267D40AD" w:rsidR="003C34FA" w:rsidRPr="003C34FA" w:rsidRDefault="003C34FA">
      <w:pPr>
        <w:rPr>
          <w:rFonts w:ascii="AvenirNext forINTUIT" w:hAnsi="AvenirNext forINTUIT"/>
          <w:b/>
          <w:color w:val="476166" w:themeColor="accent1"/>
          <w:sz w:val="44"/>
          <w:szCs w:val="44"/>
        </w:rPr>
      </w:pPr>
      <w:r w:rsidRPr="003C34FA">
        <w:rPr>
          <w:rFonts w:ascii="AvenirNext forINTUIT" w:hAnsi="AvenirNext forINTUIT"/>
          <w:b/>
          <w:color w:val="476166" w:themeColor="accent1"/>
          <w:sz w:val="44"/>
          <w:szCs w:val="44"/>
        </w:rPr>
        <w:br w:type="page"/>
      </w:r>
    </w:p>
    <w:p w14:paraId="17CEA40C" w14:textId="77777777" w:rsidR="003C34FA" w:rsidRPr="003C34FA" w:rsidRDefault="003C34FA" w:rsidP="003C34FA">
      <w:pPr>
        <w:rPr>
          <w:rFonts w:ascii="AvenirNext forINTUIT" w:hAnsi="AvenirNext forINTUIT"/>
        </w:rPr>
      </w:pPr>
    </w:p>
    <w:p w14:paraId="6D783061" w14:textId="77777777" w:rsidR="003C34FA" w:rsidRPr="003C34FA" w:rsidRDefault="003C34FA" w:rsidP="003C34FA">
      <w:pPr>
        <w:rPr>
          <w:rFonts w:ascii="AvenirNext forINTUIT" w:hAnsi="AvenirNext forINTUIT"/>
          <w:color w:val="476166" w:themeColor="accent1"/>
          <w:sz w:val="28"/>
          <w:szCs w:val="28"/>
        </w:rPr>
      </w:pPr>
    </w:p>
    <w:p w14:paraId="36E4F924"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16D561B3" w14:textId="77777777" w:rsidTr="00041A54">
        <w:trPr>
          <w:trHeight w:val="4546"/>
        </w:trPr>
        <w:tc>
          <w:tcPr>
            <w:tcW w:w="284" w:type="dxa"/>
          </w:tcPr>
          <w:p w14:paraId="0936B652" w14:textId="77777777" w:rsidR="003C34FA" w:rsidRPr="003C34FA" w:rsidRDefault="003C34FA" w:rsidP="00041A54">
            <w:pPr>
              <w:rPr>
                <w:rFonts w:ascii="AvenirNext forINTUIT" w:hAnsi="AvenirNext forINTUIT"/>
              </w:rPr>
            </w:pPr>
          </w:p>
          <w:p w14:paraId="12FD0BE8" w14:textId="77777777" w:rsidR="003C34FA" w:rsidRPr="003C34FA" w:rsidRDefault="003C34FA" w:rsidP="00041A54">
            <w:pPr>
              <w:rPr>
                <w:rFonts w:ascii="AvenirNext forINTUIT" w:hAnsi="AvenirNext forINTUIT"/>
              </w:rPr>
            </w:pPr>
          </w:p>
          <w:p w14:paraId="10BE8BE4" w14:textId="77777777" w:rsidR="003C34FA" w:rsidRPr="003C34FA" w:rsidRDefault="003C34FA" w:rsidP="00041A54">
            <w:pPr>
              <w:rPr>
                <w:rFonts w:ascii="AvenirNext forINTUIT" w:hAnsi="AvenirNext forINTUIT"/>
              </w:rPr>
            </w:pPr>
          </w:p>
          <w:p w14:paraId="79095DA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75BAA5C" w14:textId="664465F3" w:rsidR="003C34FA" w:rsidRPr="003C34FA" w:rsidRDefault="00E71162" w:rsidP="00041A54">
            <w:pPr>
              <w:pStyle w:val="Heading5"/>
              <w:rPr>
                <w:rFonts w:ascii="AvenirNext forINTUIT" w:hAnsi="AvenirNext forINTUIT"/>
                <w:sz w:val="44"/>
                <w:szCs w:val="44"/>
              </w:rPr>
            </w:pPr>
            <w:r>
              <w:rPr>
                <w:rFonts w:ascii="AvenirNext forINTUIT" w:hAnsi="AvenirNext forINTUIT"/>
                <w:sz w:val="44"/>
                <w:szCs w:val="44"/>
              </w:rPr>
              <w:t>Group Processes &amp; Communications</w:t>
            </w:r>
          </w:p>
          <w:p w14:paraId="12A376A6" w14:textId="77777777" w:rsidR="003C34FA" w:rsidRPr="00E71162" w:rsidRDefault="003C34FA" w:rsidP="00041A54">
            <w:pPr>
              <w:rPr>
                <w:rFonts w:ascii="AvenirNext forINTUIT" w:hAnsi="AvenirNext forINTUIT"/>
                <w:b/>
                <w:color w:val="476166" w:themeColor="accent1"/>
                <w:sz w:val="22"/>
                <w:szCs w:val="22"/>
              </w:rPr>
            </w:pPr>
          </w:p>
          <w:p w14:paraId="24F8C94D" w14:textId="3F1C2E50" w:rsidR="00E71162" w:rsidRDefault="00E71162" w:rsidP="00E71162">
            <w:pPr>
              <w:pStyle w:val="NoSpacing"/>
              <w:rPr>
                <w:rFonts w:ascii="AvenirNext forINTUIT" w:hAnsi="AvenirNext forINTUIT"/>
              </w:rPr>
            </w:pPr>
            <w:r w:rsidRPr="00E71162">
              <w:rPr>
                <w:rFonts w:ascii="AvenirNext forINTUIT" w:hAnsi="AvenirNext forINTUIT"/>
              </w:rPr>
              <w:t>Over the past 9 weeks, team XVI have kept frequent contact throughout the entire process. In the first week, everyone appeared to be a little apprehensive. The assignment was new and we didn’t know our team members</w:t>
            </w:r>
            <w:r w:rsidR="000F77C1">
              <w:rPr>
                <w:rFonts w:ascii="AvenirNext forINTUIT" w:hAnsi="AvenirNext forINTUIT"/>
              </w:rPr>
              <w:t>…</w:t>
            </w:r>
            <w:r w:rsidRPr="00E71162">
              <w:rPr>
                <w:rFonts w:ascii="AvenirNext forINTUIT" w:hAnsi="AvenirNext forINTUIT"/>
              </w:rPr>
              <w:t xml:space="preserve"> However, as soon as one member started conversation, the whole team got involved and since we have had incredible communications throughout our time working together, consisting of jokes, memes, personal information, other university topics, and specifically the assignment at hand. </w:t>
            </w:r>
          </w:p>
          <w:p w14:paraId="73FE36BD" w14:textId="77777777" w:rsidR="00E71162" w:rsidRPr="00E71162" w:rsidRDefault="00E71162" w:rsidP="00E71162">
            <w:pPr>
              <w:pStyle w:val="NoSpacing"/>
              <w:rPr>
                <w:rFonts w:ascii="AvenirNext forINTUIT" w:hAnsi="AvenirNext forINTUIT"/>
              </w:rPr>
            </w:pPr>
          </w:p>
          <w:p w14:paraId="774F5960" w14:textId="166689AD" w:rsidR="00E71162" w:rsidRDefault="00E71162" w:rsidP="00E71162">
            <w:pPr>
              <w:pStyle w:val="NoSpacing"/>
              <w:rPr>
                <w:rFonts w:ascii="AvenirNext forINTUIT" w:hAnsi="AvenirNext forINTUIT"/>
              </w:rPr>
            </w:pPr>
            <w:r w:rsidRPr="00E71162">
              <w:rPr>
                <w:rFonts w:ascii="AvenirNext forINTUIT" w:hAnsi="AvenirNext forINTUIT"/>
              </w:rPr>
              <w:t xml:space="preserve">The team decided to schedule regular weekly catch ups after our webinar with Thomas, this allowed the team to actually catch up weekly in the first 4 weeks through Discord via voice chat and proceeded to chat almost every day regarding the assignment to some extent. All members of the team felt comfortable with each other’s abilities therefore any form of micromanagement wasn’t required. At times, there were members that were difficult to get in touch with as they had other commitments such as work, which also meant they missed weekly catch ups. This meant we had to adjust and ensure all members were kept up to date on progress and next steps. This enabled the team to effectively complete assignment 2.  </w:t>
            </w:r>
          </w:p>
          <w:p w14:paraId="76BC6E50" w14:textId="77777777" w:rsidR="00E71162" w:rsidRPr="00E71162" w:rsidRDefault="00E71162" w:rsidP="00E71162">
            <w:pPr>
              <w:pStyle w:val="NoSpacing"/>
              <w:rPr>
                <w:rFonts w:ascii="AvenirNext forINTUIT" w:hAnsi="AvenirNext forINTUIT"/>
              </w:rPr>
            </w:pPr>
          </w:p>
          <w:p w14:paraId="2A1632B6" w14:textId="6183F4BF" w:rsidR="00E71162" w:rsidRDefault="00E71162" w:rsidP="00E71162">
            <w:pPr>
              <w:pStyle w:val="NoSpacing"/>
              <w:rPr>
                <w:rFonts w:ascii="AvenirNext forINTUIT" w:hAnsi="AvenirNext forINTUIT"/>
              </w:rPr>
            </w:pPr>
            <w:r w:rsidRPr="00E71162">
              <w:rPr>
                <w:rFonts w:ascii="AvenirNext forINTUIT" w:hAnsi="AvenirNext forINTUIT"/>
              </w:rPr>
              <w:t>Throughout assignment 3 and 5, the team kept the scheduled weekly catch up to Thursdays but added another session as we felt it was required; the team continued to chat almost daily through Discord as well. As there were some sessions missed by members due to different reasons (being unwell or working), we continued to keep everyone informed of progress and action items. It also meant we needed to approach things slightly differently in regards to action items for those missing catch ups regularly. This did not affect the way the team worked, it actually helped as everyone understood what was going on and who was doing what.</w:t>
            </w:r>
            <w:r w:rsidR="000F77C1">
              <w:rPr>
                <w:rFonts w:ascii="AvenirNext forINTUIT" w:hAnsi="AvenirNext forINTUIT"/>
              </w:rPr>
              <w:t xml:space="preserve"> </w:t>
            </w:r>
            <w:r w:rsidRPr="00E71162">
              <w:rPr>
                <w:rFonts w:ascii="AvenirNext forINTUIT" w:hAnsi="AvenirNext forINTUIT"/>
              </w:rPr>
              <w:t xml:space="preserve">In any case where members did not respond straight away, within a 12 hour time frame they generally would. There were members in the team that were shyer than others so speaking directly to an individual at times was much easier. </w:t>
            </w:r>
          </w:p>
          <w:p w14:paraId="6FDD6BF3" w14:textId="77777777" w:rsidR="00E71162" w:rsidRPr="00E71162" w:rsidRDefault="00E71162" w:rsidP="00E71162">
            <w:pPr>
              <w:pStyle w:val="NoSpacing"/>
              <w:rPr>
                <w:rFonts w:ascii="AvenirNext forINTUIT" w:hAnsi="AvenirNext forINTUIT"/>
              </w:rPr>
            </w:pPr>
          </w:p>
          <w:p w14:paraId="30A43DE5" w14:textId="2325CFE8" w:rsidR="00E71162" w:rsidRDefault="000F77C1" w:rsidP="00E71162">
            <w:pPr>
              <w:pStyle w:val="NoSpacing"/>
              <w:rPr>
                <w:rFonts w:ascii="AvenirNext forINTUIT" w:hAnsi="AvenirNext forINTUIT"/>
              </w:rPr>
            </w:pPr>
            <w:r>
              <w:rPr>
                <w:rFonts w:ascii="AvenirNext forINTUIT" w:hAnsi="AvenirNext forINTUIT"/>
              </w:rPr>
              <w:t xml:space="preserve">Towards the end of </w:t>
            </w:r>
            <w:proofErr w:type="spellStart"/>
            <w:r w:rsidRPr="00E71162">
              <w:rPr>
                <w:rFonts w:ascii="AvenirNext forINTUIT" w:hAnsi="AvenirNext forINTUIT"/>
              </w:rPr>
              <w:t>A3</w:t>
            </w:r>
            <w:proofErr w:type="spellEnd"/>
            <w:r w:rsidRPr="00E71162">
              <w:rPr>
                <w:rFonts w:ascii="AvenirNext forINTUIT" w:hAnsi="AvenirNext forINTUIT"/>
              </w:rPr>
              <w:t xml:space="preserve"> &amp; </w:t>
            </w:r>
            <w:proofErr w:type="spellStart"/>
            <w:r w:rsidRPr="00E71162">
              <w:rPr>
                <w:rFonts w:ascii="AvenirNext forINTUIT" w:hAnsi="AvenirNext forINTUIT"/>
              </w:rPr>
              <w:t>A5</w:t>
            </w:r>
            <w:proofErr w:type="spellEnd"/>
            <w:r>
              <w:rPr>
                <w:rFonts w:ascii="AvenirNext forINTUIT" w:hAnsi="AvenirNext forINTUIT"/>
              </w:rPr>
              <w:t>, t</w:t>
            </w:r>
            <w:r w:rsidR="00E71162" w:rsidRPr="00E71162">
              <w:rPr>
                <w:rFonts w:ascii="AvenirNext forINTUIT" w:hAnsi="AvenirNext forINTUIT"/>
              </w:rPr>
              <w:t xml:space="preserve">he dynamic of the XVI appeared to change as part of the team struggled with a variety of personal hurdles. </w:t>
            </w:r>
            <w:r>
              <w:rPr>
                <w:rFonts w:ascii="AvenirNext forINTUIT" w:hAnsi="AvenirNext forINTUIT"/>
              </w:rPr>
              <w:t>T</w:t>
            </w:r>
            <w:r w:rsidR="00E71162" w:rsidRPr="00E71162">
              <w:rPr>
                <w:rFonts w:ascii="AvenirNext forINTUIT" w:hAnsi="AvenirNext forINTUIT"/>
              </w:rPr>
              <w:t xml:space="preserve">he team became quiet and activity dropped, the team worked far more independently with limited communication. </w:t>
            </w:r>
          </w:p>
          <w:p w14:paraId="554B8A50" w14:textId="77777777" w:rsidR="00E71162" w:rsidRPr="00E71162" w:rsidRDefault="00E71162" w:rsidP="00E71162">
            <w:pPr>
              <w:pStyle w:val="NoSpacing"/>
              <w:rPr>
                <w:rFonts w:ascii="AvenirNext forINTUIT" w:hAnsi="AvenirNext forINTUIT"/>
              </w:rPr>
            </w:pPr>
          </w:p>
          <w:p w14:paraId="27E74280" w14:textId="549B702E" w:rsidR="00E71162" w:rsidRPr="00E71162" w:rsidRDefault="00E71162" w:rsidP="00E71162">
            <w:pPr>
              <w:pStyle w:val="NoSpacing"/>
              <w:rPr>
                <w:rFonts w:ascii="AvenirNext forINTUIT" w:hAnsi="AvenirNext forINTUIT"/>
                <w:i/>
              </w:rPr>
            </w:pPr>
            <w:r w:rsidRPr="00E71162">
              <w:rPr>
                <w:rFonts w:ascii="AvenirNext forINTUIT" w:hAnsi="AvenirNext forINTUIT"/>
              </w:rPr>
              <w:t xml:space="preserve">During </w:t>
            </w:r>
            <w:r w:rsidR="000F77C1">
              <w:rPr>
                <w:rFonts w:ascii="AvenirNext forINTUIT" w:hAnsi="AvenirNext forINTUIT"/>
              </w:rPr>
              <w:t>the final week,</w:t>
            </w:r>
            <w:r w:rsidRPr="00E71162">
              <w:rPr>
                <w:rFonts w:ascii="AvenirNext forINTUIT" w:hAnsi="AvenirNext forINTUIT"/>
              </w:rPr>
              <w:t xml:space="preserve"> communication picked up and a final collaboration session took place to go over group reflection. </w:t>
            </w:r>
          </w:p>
          <w:p w14:paraId="65B15BFB" w14:textId="2A4606A4" w:rsidR="003C34FA" w:rsidRPr="003C34FA" w:rsidRDefault="003C34FA" w:rsidP="00041A54">
            <w:pPr>
              <w:pStyle w:val="NoSpacing"/>
              <w:rPr>
                <w:rFonts w:ascii="AvenirNext forINTUIT" w:hAnsi="AvenirNext forINTUIT"/>
              </w:rPr>
            </w:pPr>
          </w:p>
          <w:p w14:paraId="6022A6D7"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2C676D35" w14:textId="77777777" w:rsidR="003C34FA" w:rsidRPr="003C34FA" w:rsidRDefault="003C34FA" w:rsidP="00041A54">
            <w:pPr>
              <w:rPr>
                <w:rFonts w:ascii="AvenirNext forINTUIT" w:hAnsi="AvenirNext forINTUIT"/>
              </w:rPr>
            </w:pPr>
          </w:p>
        </w:tc>
      </w:tr>
    </w:tbl>
    <w:p w14:paraId="1311C288" w14:textId="77777777" w:rsidR="003C34FA" w:rsidRPr="003C34FA" w:rsidRDefault="003C34FA" w:rsidP="003C34FA">
      <w:pPr>
        <w:rPr>
          <w:rFonts w:ascii="AvenirNext forINTUIT" w:hAnsi="AvenirNext forINTUIT"/>
          <w:color w:val="476166" w:themeColor="accent1"/>
          <w:sz w:val="28"/>
          <w:szCs w:val="28"/>
        </w:rPr>
      </w:pPr>
    </w:p>
    <w:p w14:paraId="2B609F38" w14:textId="77777777" w:rsidR="003C34FA" w:rsidRPr="003C34FA" w:rsidRDefault="003C34FA" w:rsidP="003C34FA">
      <w:pPr>
        <w:rPr>
          <w:rFonts w:ascii="AvenirNext forINTUIT" w:hAnsi="AvenirNext forINTUIT"/>
          <w:color w:val="476166" w:themeColor="accent1"/>
          <w:sz w:val="28"/>
          <w:szCs w:val="28"/>
        </w:rPr>
      </w:pPr>
    </w:p>
    <w:p w14:paraId="34C8E995" w14:textId="77777777" w:rsidR="003C34FA" w:rsidRPr="003C34FA" w:rsidRDefault="003C34FA" w:rsidP="003C34FA">
      <w:pPr>
        <w:rPr>
          <w:rFonts w:ascii="AvenirNext forINTUIT" w:hAnsi="AvenirNext forINTUIT"/>
          <w:color w:val="476166" w:themeColor="accent1"/>
          <w:sz w:val="28"/>
          <w:szCs w:val="28"/>
        </w:rPr>
      </w:pPr>
    </w:p>
    <w:p w14:paraId="1AB5C27C" w14:textId="77777777" w:rsidR="003C34FA" w:rsidRPr="003C34FA" w:rsidRDefault="003C34FA" w:rsidP="003C34FA">
      <w:pPr>
        <w:rPr>
          <w:rFonts w:ascii="AvenirNext forINTUIT" w:hAnsi="AvenirNext forINTUIT"/>
          <w:color w:val="476166" w:themeColor="accent1"/>
          <w:sz w:val="28"/>
          <w:szCs w:val="28"/>
        </w:rPr>
      </w:pPr>
    </w:p>
    <w:p w14:paraId="2E26EA97" w14:textId="42E3911F"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33B84EB1" w14:textId="77777777" w:rsidR="003C34FA" w:rsidRPr="003C34FA" w:rsidRDefault="003C34FA" w:rsidP="003C34FA">
      <w:pPr>
        <w:rPr>
          <w:rFonts w:ascii="AvenirNext forINTUIT" w:hAnsi="AvenirNext forINTUIT"/>
        </w:rPr>
      </w:pPr>
    </w:p>
    <w:p w14:paraId="40AFB744" w14:textId="77777777" w:rsidR="003C34FA" w:rsidRPr="003C34FA" w:rsidRDefault="003C34FA" w:rsidP="003C34FA">
      <w:pPr>
        <w:rPr>
          <w:rFonts w:ascii="AvenirNext forINTUIT" w:hAnsi="AvenirNext forINTUIT"/>
          <w:color w:val="476166" w:themeColor="accent1"/>
          <w:sz w:val="28"/>
          <w:szCs w:val="28"/>
        </w:rPr>
      </w:pPr>
    </w:p>
    <w:p w14:paraId="301672D0"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30D94204" w14:textId="77777777" w:rsidTr="00041A54">
        <w:trPr>
          <w:trHeight w:val="4546"/>
        </w:trPr>
        <w:tc>
          <w:tcPr>
            <w:tcW w:w="284" w:type="dxa"/>
          </w:tcPr>
          <w:p w14:paraId="683F577F" w14:textId="77777777" w:rsidR="003C34FA" w:rsidRPr="003C34FA" w:rsidRDefault="003C34FA" w:rsidP="00041A54">
            <w:pPr>
              <w:rPr>
                <w:rFonts w:ascii="AvenirNext forINTUIT" w:hAnsi="AvenirNext forINTUIT"/>
              </w:rPr>
            </w:pPr>
          </w:p>
          <w:p w14:paraId="610C9D58" w14:textId="77777777" w:rsidR="003C34FA" w:rsidRPr="003C34FA" w:rsidRDefault="003C34FA" w:rsidP="00041A54">
            <w:pPr>
              <w:rPr>
                <w:rFonts w:ascii="AvenirNext forINTUIT" w:hAnsi="AvenirNext forINTUIT"/>
              </w:rPr>
            </w:pPr>
          </w:p>
          <w:p w14:paraId="3BFD1CA0" w14:textId="77777777" w:rsidR="003C34FA" w:rsidRPr="003C34FA" w:rsidRDefault="003C34FA" w:rsidP="00041A54">
            <w:pPr>
              <w:rPr>
                <w:rFonts w:ascii="AvenirNext forINTUIT" w:hAnsi="AvenirNext forINTUIT"/>
              </w:rPr>
            </w:pPr>
          </w:p>
          <w:p w14:paraId="783FEFE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E45414" w14:textId="2818E809" w:rsidR="003C34FA" w:rsidRPr="003C34FA" w:rsidRDefault="00AF0020" w:rsidP="00041A54">
            <w:pPr>
              <w:pStyle w:val="Heading5"/>
              <w:rPr>
                <w:rFonts w:ascii="AvenirNext forINTUIT" w:hAnsi="AvenirNext forINTUIT"/>
                <w:sz w:val="44"/>
                <w:szCs w:val="44"/>
              </w:rPr>
            </w:pPr>
            <w:r>
              <w:rPr>
                <w:rFonts w:ascii="AvenirNext forINTUIT" w:hAnsi="AvenirNext forINTUIT"/>
                <w:sz w:val="44"/>
                <w:szCs w:val="44"/>
              </w:rPr>
              <w:t>6. Skills &amp; Jobs</w:t>
            </w:r>
          </w:p>
          <w:p w14:paraId="1D7A5C35" w14:textId="77777777" w:rsidR="003C34FA" w:rsidRPr="003C34FA" w:rsidRDefault="003C34FA" w:rsidP="00041A54">
            <w:pPr>
              <w:rPr>
                <w:rFonts w:ascii="AvenirNext forINTUIT" w:hAnsi="AvenirNext forINTUIT"/>
                <w:b/>
                <w:color w:val="476166" w:themeColor="accent1"/>
                <w:sz w:val="28"/>
                <w:szCs w:val="28"/>
              </w:rPr>
            </w:pPr>
          </w:p>
          <w:p w14:paraId="111C658A" w14:textId="7CA7E208" w:rsidR="00AF0020" w:rsidRDefault="00AF0020" w:rsidP="00AF0020">
            <w:pPr>
              <w:pStyle w:val="NoSpacing"/>
              <w:rPr>
                <w:rFonts w:ascii="AvenirNext forINTUIT" w:hAnsi="AvenirNext forINTUIT"/>
              </w:rPr>
            </w:pPr>
            <w:r w:rsidRPr="00AF0020">
              <w:rPr>
                <w:rFonts w:ascii="AvenirNext forINTUIT" w:hAnsi="AvenirNext forINTUIT"/>
              </w:rPr>
              <w:t xml:space="preserve">Employing people to work at a company is expensive, but the amount of benefits hiring the correct people with the right experience can easily surpass the cons. Being able to have an increased workflow as you have multiple jobs being done by people who have devoted countless hours into that field allows your business have a more polished and complete product. Being approached by </w:t>
            </w:r>
            <w:proofErr w:type="spellStart"/>
            <w:proofErr w:type="gramStart"/>
            <w:r w:rsidRPr="00AF0020">
              <w:rPr>
                <w:rFonts w:ascii="AvenirNext forINTUIT" w:hAnsi="AvenirNext forINTUIT"/>
              </w:rPr>
              <w:t>a</w:t>
            </w:r>
            <w:proofErr w:type="spellEnd"/>
            <w:proofErr w:type="gramEnd"/>
            <w:r w:rsidRPr="00AF0020">
              <w:rPr>
                <w:rFonts w:ascii="AvenirNext forINTUIT" w:hAnsi="AvenirNext forINTUIT"/>
              </w:rPr>
              <w:t xml:space="preserve"> Investor who is willing to fund a project for the next 6 months can cause a huge leap in progress towards a finished product. If an investor provided the funding to employ more people, it could change the entire outcome of an idea.</w:t>
            </w:r>
          </w:p>
          <w:p w14:paraId="4F973A27" w14:textId="77777777" w:rsidR="00AF0020" w:rsidRPr="00AF0020" w:rsidRDefault="00AF0020" w:rsidP="00AF0020">
            <w:pPr>
              <w:pStyle w:val="NoSpacing"/>
              <w:rPr>
                <w:rFonts w:ascii="AvenirNext forINTUIT" w:hAnsi="AvenirNext forINTUIT"/>
              </w:rPr>
            </w:pPr>
          </w:p>
          <w:p w14:paraId="09701469" w14:textId="13D9DBC3" w:rsidR="00AF0020" w:rsidRDefault="00AF0020" w:rsidP="00AF0020">
            <w:pPr>
              <w:pStyle w:val="NoSpacing"/>
              <w:rPr>
                <w:rFonts w:ascii="AvenirNext forINTUIT" w:hAnsi="AvenirNext forINTUIT"/>
              </w:rPr>
            </w:pPr>
            <w:r w:rsidRPr="00AF0020">
              <w:rPr>
                <w:rFonts w:ascii="AvenirNext forINTUIT" w:hAnsi="AvenirNext forINTUIT"/>
              </w:rPr>
              <w:t>To take the project to the next phase, 4 different positions deemed appropriate for the project have been chosen. Finding what skills are appropriate for this task is important to ensure the best use of investors’ money, and the best outcome of the project.</w:t>
            </w:r>
          </w:p>
          <w:p w14:paraId="27D08EA6" w14:textId="77777777" w:rsidR="00AF0020" w:rsidRPr="00AF0020" w:rsidRDefault="00AF0020" w:rsidP="00AF0020">
            <w:pPr>
              <w:pStyle w:val="NoSpacing"/>
              <w:rPr>
                <w:rFonts w:ascii="AvenirNext forINTUIT" w:hAnsi="AvenirNext forINTUIT"/>
              </w:rPr>
            </w:pPr>
          </w:p>
          <w:p w14:paraId="2BCBB93E" w14:textId="74FBAF7F" w:rsidR="00AF0020" w:rsidRDefault="00AF0020" w:rsidP="00AF0020">
            <w:pPr>
              <w:pStyle w:val="NoSpacing"/>
              <w:rPr>
                <w:rFonts w:ascii="AvenirNext forINTUIT" w:hAnsi="AvenirNext forINTUIT"/>
              </w:rPr>
            </w:pPr>
            <w:r w:rsidRPr="00AF0020">
              <w:rPr>
                <w:rFonts w:ascii="AvenirNext forINTUIT" w:hAnsi="AvenirNext forINTUIT"/>
              </w:rPr>
              <w:t>Generic skills are an important factor in a good employee. For this project, it requires a strong amount of communication, teamwork and time-management to make the project as successful as it can be.</w:t>
            </w:r>
          </w:p>
          <w:p w14:paraId="76888CE0" w14:textId="77777777" w:rsidR="00AF0020" w:rsidRPr="00AF0020" w:rsidRDefault="00AF0020" w:rsidP="00AF0020">
            <w:pPr>
              <w:pStyle w:val="NoSpacing"/>
              <w:rPr>
                <w:rFonts w:ascii="AvenirNext forINTUIT" w:hAnsi="AvenirNext forINTUIT"/>
              </w:rPr>
            </w:pPr>
          </w:p>
          <w:p w14:paraId="418E42BC" w14:textId="4838123E" w:rsid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rPr>
              <w:t>The most demanded generic skill we would need is communication.</w:t>
            </w:r>
            <w:r w:rsidRPr="00AF0020">
              <w:rPr>
                <w:rFonts w:ascii="AvenirNext forINTUIT" w:hAnsi="AvenirNext forINTUIT"/>
                <w:color w:val="222222"/>
                <w:shd w:val="clear" w:color="auto" w:fill="FFFFFF"/>
              </w:rPr>
              <w:t xml:space="preserve"> Good verbal and written communication skills are essential in order to deliver and understand information quickly and accurately. Being able to communicate effectively is a vital life skill and should not be overlooked. To communicate well is to understand and be understood. Being able to have this quick sharing of information between the team members would mean problems could not go overlooked as the team can easily share this information with one another as soon as they realise it. </w:t>
            </w:r>
          </w:p>
          <w:p w14:paraId="2A20A154" w14:textId="77777777" w:rsidR="00AF0020" w:rsidRPr="00AF0020" w:rsidRDefault="00AF0020" w:rsidP="00AF0020">
            <w:pPr>
              <w:pStyle w:val="NoSpacing"/>
              <w:rPr>
                <w:rFonts w:ascii="AvenirNext forINTUIT" w:hAnsi="AvenirNext forINTUIT"/>
                <w:color w:val="222222"/>
                <w:shd w:val="clear" w:color="auto" w:fill="FFFFFF"/>
              </w:rPr>
            </w:pPr>
          </w:p>
          <w:p w14:paraId="09A2FD84" w14:textId="4E8CE128" w:rsid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rPr>
              <w:t xml:space="preserve">Teamwork is an essential skill I would look for in an employee. Not being able to work in a team could leave the group working on the project worse off than without that person. </w:t>
            </w:r>
            <w:r w:rsidRPr="00AF0020">
              <w:rPr>
                <w:rFonts w:ascii="AvenirNext forINTUIT" w:hAnsi="AvenirNext forINTUIT"/>
                <w:color w:val="222222"/>
                <w:shd w:val="clear" w:color="auto" w:fill="FFFFFF"/>
              </w:rPr>
              <w:t>Businesses thrive when they have a diverse team of people who can contribute individual ideas. Teamwork helps solve problems. By working together, teams can find the solutions that work best.</w:t>
            </w:r>
          </w:p>
          <w:p w14:paraId="0DA6A09D" w14:textId="77777777" w:rsidR="00AF0020" w:rsidRPr="00AF0020" w:rsidRDefault="00AF0020" w:rsidP="00AF0020">
            <w:pPr>
              <w:pStyle w:val="NoSpacing"/>
              <w:rPr>
                <w:rFonts w:ascii="AvenirNext forINTUIT" w:hAnsi="AvenirNext forINTUIT"/>
                <w:color w:val="222222"/>
                <w:shd w:val="clear" w:color="auto" w:fill="FFFFFF"/>
              </w:rPr>
            </w:pPr>
          </w:p>
          <w:p w14:paraId="4CE474EA" w14:textId="77777777" w:rsidR="00AF0020" w:rsidRP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color w:val="222222"/>
                <w:shd w:val="clear" w:color="auto" w:fill="FFFFFF"/>
              </w:rPr>
              <w:t>Good time management allows you to accomplish more in a shorter period of time, which leads to more free time, which lets you take advantage of learning opportunities, lowers your stress, and helps you focus, which leads to more career success. Being able to have a full team of people who can manage their time well creates a team you can trust and rely on one another for, which helps create strong teamwork and improve motivation towards the finished project.</w:t>
            </w:r>
          </w:p>
          <w:p w14:paraId="7A302807" w14:textId="54D4A9D9" w:rsidR="003C34FA" w:rsidRPr="00AF0020" w:rsidRDefault="003C34FA" w:rsidP="00AF0020">
            <w:pPr>
              <w:pStyle w:val="NoSpacing"/>
              <w:rPr>
                <w:rFonts w:ascii="AvenirNext forINTUIT" w:hAnsi="AvenirNext forINTUIT"/>
              </w:rPr>
            </w:pPr>
          </w:p>
          <w:p w14:paraId="247C9F63" w14:textId="77777777" w:rsidR="003C34FA" w:rsidRPr="003C34FA" w:rsidRDefault="003C34FA" w:rsidP="00041A54">
            <w:pPr>
              <w:pStyle w:val="NoSpacing"/>
              <w:rPr>
                <w:rFonts w:ascii="AvenirNext forINTUIT" w:hAnsi="AvenirNext forINTUIT"/>
              </w:rPr>
            </w:pPr>
          </w:p>
          <w:p w14:paraId="5BFB62C5"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5608F62F" w14:textId="77777777" w:rsidR="003C34FA" w:rsidRPr="003C34FA" w:rsidRDefault="003C34FA" w:rsidP="00041A54">
            <w:pPr>
              <w:rPr>
                <w:rFonts w:ascii="AvenirNext forINTUIT" w:hAnsi="AvenirNext forINTUIT"/>
              </w:rPr>
            </w:pPr>
          </w:p>
        </w:tc>
      </w:tr>
    </w:tbl>
    <w:p w14:paraId="19C65E3C" w14:textId="77777777" w:rsidR="003C34FA" w:rsidRPr="003C34FA" w:rsidRDefault="003C34FA" w:rsidP="003C34FA">
      <w:pPr>
        <w:rPr>
          <w:rFonts w:ascii="AvenirNext forINTUIT" w:hAnsi="AvenirNext forINTUIT"/>
          <w:color w:val="476166" w:themeColor="accent1"/>
          <w:sz w:val="28"/>
          <w:szCs w:val="28"/>
        </w:rPr>
      </w:pPr>
    </w:p>
    <w:p w14:paraId="6A19E1E9" w14:textId="77777777" w:rsidR="003C34FA" w:rsidRPr="003C34FA" w:rsidRDefault="003C34FA" w:rsidP="003C34FA">
      <w:pPr>
        <w:rPr>
          <w:rFonts w:ascii="AvenirNext forINTUIT" w:hAnsi="AvenirNext forINTUIT"/>
          <w:color w:val="476166" w:themeColor="accent1"/>
          <w:sz w:val="28"/>
          <w:szCs w:val="28"/>
        </w:rPr>
      </w:pPr>
    </w:p>
    <w:p w14:paraId="7DFC97BC" w14:textId="77777777" w:rsidR="003C34FA" w:rsidRPr="003C34FA" w:rsidRDefault="003C34FA" w:rsidP="003C34FA">
      <w:pPr>
        <w:rPr>
          <w:rFonts w:ascii="AvenirNext forINTUIT" w:hAnsi="AvenirNext forINTUIT"/>
          <w:color w:val="476166" w:themeColor="accent1"/>
          <w:sz w:val="28"/>
          <w:szCs w:val="28"/>
        </w:rPr>
      </w:pPr>
    </w:p>
    <w:p w14:paraId="5E55FD4F" w14:textId="77777777" w:rsidR="003C34FA" w:rsidRPr="003C34FA" w:rsidRDefault="003C34FA" w:rsidP="003C34FA">
      <w:pPr>
        <w:rPr>
          <w:rFonts w:ascii="AvenirNext forINTUIT" w:hAnsi="AvenirNext forINTUIT"/>
          <w:color w:val="476166" w:themeColor="accent1"/>
          <w:sz w:val="28"/>
          <w:szCs w:val="28"/>
        </w:rPr>
      </w:pPr>
    </w:p>
    <w:p w14:paraId="2F432EA6" w14:textId="39C3D9EE" w:rsidR="003C34FA" w:rsidRPr="003C34FA" w:rsidRDefault="003C34FA">
      <w:pPr>
        <w:rPr>
          <w:rFonts w:ascii="AvenirNext forINTUIT" w:hAnsi="AvenirNext forINTUIT"/>
          <w:color w:val="476166" w:themeColor="accent1"/>
          <w:sz w:val="28"/>
          <w:szCs w:val="28"/>
        </w:rPr>
      </w:pPr>
    </w:p>
    <w:p w14:paraId="1F09D52D" w14:textId="77777777" w:rsidR="003C34FA" w:rsidRPr="003C34FA" w:rsidRDefault="003C34FA" w:rsidP="003C34FA">
      <w:pPr>
        <w:rPr>
          <w:rFonts w:ascii="AvenirNext forINTUIT" w:hAnsi="AvenirNext forINTUIT"/>
        </w:rPr>
      </w:pPr>
    </w:p>
    <w:p w14:paraId="5743F271" w14:textId="77777777" w:rsidR="003C34FA" w:rsidRPr="003C34FA" w:rsidRDefault="003C34FA" w:rsidP="003C34FA">
      <w:pPr>
        <w:rPr>
          <w:rFonts w:ascii="AvenirNext forINTUIT" w:hAnsi="AvenirNext forINTUIT"/>
          <w:color w:val="476166" w:themeColor="accent1"/>
          <w:sz w:val="28"/>
          <w:szCs w:val="28"/>
        </w:rPr>
      </w:pPr>
    </w:p>
    <w:p w14:paraId="64B8C3BF"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118A12B1" w14:textId="77777777" w:rsidTr="00041A54">
        <w:trPr>
          <w:trHeight w:val="4546"/>
        </w:trPr>
        <w:tc>
          <w:tcPr>
            <w:tcW w:w="284" w:type="dxa"/>
          </w:tcPr>
          <w:p w14:paraId="1F3A6967" w14:textId="77777777" w:rsidR="003C34FA" w:rsidRPr="003C34FA" w:rsidRDefault="003C34FA" w:rsidP="00041A54">
            <w:pPr>
              <w:rPr>
                <w:rFonts w:ascii="AvenirNext forINTUIT" w:hAnsi="AvenirNext forINTUIT"/>
              </w:rPr>
            </w:pPr>
          </w:p>
          <w:p w14:paraId="1EEA674A" w14:textId="77777777" w:rsidR="003C34FA" w:rsidRPr="003C34FA" w:rsidRDefault="003C34FA" w:rsidP="00041A54">
            <w:pPr>
              <w:rPr>
                <w:rFonts w:ascii="AvenirNext forINTUIT" w:hAnsi="AvenirNext forINTUIT"/>
              </w:rPr>
            </w:pPr>
          </w:p>
          <w:p w14:paraId="218957AE" w14:textId="77777777" w:rsidR="003C34FA" w:rsidRPr="003C34FA" w:rsidRDefault="003C34FA" w:rsidP="00041A54">
            <w:pPr>
              <w:rPr>
                <w:rFonts w:ascii="AvenirNext forINTUIT" w:hAnsi="AvenirNext forINTUIT"/>
              </w:rPr>
            </w:pPr>
          </w:p>
          <w:p w14:paraId="2CF560D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15289B5" w14:textId="77777777" w:rsidR="00AF0020" w:rsidRDefault="00AF0020" w:rsidP="00AF0020">
            <w:pPr>
              <w:pStyle w:val="NoSpacing"/>
              <w:rPr>
                <w:rFonts w:ascii="AvenirNext forINTUIT" w:hAnsi="AvenirNext forINTUIT"/>
              </w:rPr>
            </w:pPr>
          </w:p>
          <w:p w14:paraId="12EA4C42" w14:textId="34A95B3F"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The first specialized role to be selected for this team would be a Researcher. A researcher is somebody who performs research, independently as a principal investigator, the search for knowledge or in general any systematic investigation to establish facts. Researchers can work in academic, industrial, government, or private institutions. A Researcher should contain a strong amount of curiosity, commitment and the ability to stay calm, these three skills allow the researcher to look further into topics and find more crucial information that could be missed by others. </w:t>
            </w:r>
            <w:r w:rsidR="00BF046D" w:rsidRPr="00AF0020">
              <w:rPr>
                <w:rFonts w:ascii="AvenirNext forINTUIT" w:hAnsi="AvenirNext forINTUIT"/>
                <w:lang w:eastAsia="en-AU"/>
              </w:rPr>
              <w:t>The</w:t>
            </w:r>
            <w:r w:rsidRPr="00AF0020">
              <w:rPr>
                <w:rFonts w:ascii="AvenirNext forINTUIT" w:hAnsi="AvenirNext forINTUIT"/>
                <w:lang w:eastAsia="en-AU"/>
              </w:rPr>
              <w:t xml:space="preserve"> researcher will be to bring the team together to identify the main goal of the project and make a road map on how we will achieve this. The researcher will complete an investigation into similar applications and competition. They will also lead the brainstorm into features the team identifies and how to implement them. </w:t>
            </w:r>
          </w:p>
          <w:p w14:paraId="44EBAF80" w14:textId="77777777" w:rsidR="00AF0020" w:rsidRPr="00AF0020" w:rsidRDefault="00AF0020" w:rsidP="00AF0020">
            <w:pPr>
              <w:pStyle w:val="NoSpacing"/>
              <w:rPr>
                <w:rFonts w:ascii="AvenirNext forINTUIT" w:hAnsi="AvenirNext forINTUIT"/>
              </w:rPr>
            </w:pPr>
          </w:p>
          <w:p w14:paraId="417C2E48" w14:textId="17EF1D7C"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Another position offered on the project would be a Designer, more specifically someone with experience in creating products that use UI’s like apps, games and other technologies. </w:t>
            </w:r>
            <w:r w:rsidRPr="00AF0020">
              <w:rPr>
                <w:rFonts w:ascii="AvenirNext forINTUIT" w:hAnsi="AvenirNext forINTUIT"/>
                <w:color w:val="222222"/>
                <w:shd w:val="clear" w:color="auto" w:fill="FFFFFF"/>
              </w:rPr>
              <w:t xml:space="preserve">User interface design or user interface engineering is the design of user interfaces for machines and software, such as computers, home appliances, mobile devices, and other electronic devices, with the focus on maximizing usability and the user experience. </w:t>
            </w:r>
            <w:proofErr w:type="spellStart"/>
            <w:r w:rsidRPr="00AF0020">
              <w:rPr>
                <w:rFonts w:ascii="AvenirNext forINTUIT" w:hAnsi="AvenirNext forINTUIT"/>
              </w:rPr>
              <w:t>UX</w:t>
            </w:r>
            <w:proofErr w:type="spellEnd"/>
            <w:r w:rsidRPr="00AF0020">
              <w:rPr>
                <w:rFonts w:ascii="AvenirNext forINTUIT" w:hAnsi="AvenirNext forINTUIT"/>
              </w:rPr>
              <w:t xml:space="preserve"> Designers need to possess strong C/C++ Programming skills, and Object-Oriented design skills. </w:t>
            </w:r>
            <w:proofErr w:type="spellStart"/>
            <w:r w:rsidRPr="00AF0020">
              <w:rPr>
                <w:rFonts w:ascii="AvenirNext forINTUIT" w:hAnsi="AvenirNext forINTUIT"/>
              </w:rPr>
              <w:t>UX</w:t>
            </w:r>
            <w:proofErr w:type="spellEnd"/>
            <w:r w:rsidRPr="00AF0020">
              <w:rPr>
                <w:rFonts w:ascii="AvenirNext forINTUIT" w:hAnsi="AvenirNext forINTUIT"/>
              </w:rPr>
              <w:t xml:space="preserve"> Designers also need to feature a good understanding of common UI design patterns such as </w:t>
            </w:r>
            <w:proofErr w:type="spellStart"/>
            <w:r w:rsidRPr="00AF0020">
              <w:rPr>
                <w:rFonts w:ascii="AvenirNext forINTUIT" w:hAnsi="AvenirNext forINTUIT"/>
              </w:rPr>
              <w:t>MVC</w:t>
            </w:r>
            <w:proofErr w:type="spellEnd"/>
            <w:r w:rsidRPr="00AF0020">
              <w:rPr>
                <w:rFonts w:ascii="AvenirNext forINTUIT" w:hAnsi="AvenirNext forINTUIT"/>
              </w:rPr>
              <w:t xml:space="preserve"> and </w:t>
            </w:r>
            <w:proofErr w:type="spellStart"/>
            <w:r w:rsidRPr="00AF0020">
              <w:rPr>
                <w:rFonts w:ascii="AvenirNext forINTUIT" w:hAnsi="AvenirNext forINTUIT"/>
              </w:rPr>
              <w:t>MVVM</w:t>
            </w:r>
            <w:proofErr w:type="spellEnd"/>
            <w:r w:rsidRPr="00AF0020">
              <w:rPr>
                <w:rFonts w:ascii="AvenirNext forINTUIT" w:hAnsi="AvenirNext forINTUIT"/>
              </w:rPr>
              <w:t>.</w:t>
            </w:r>
            <w:r w:rsidRPr="00AF0020">
              <w:rPr>
                <w:rFonts w:ascii="AvenirNext forINTUIT" w:hAnsi="AvenirNext forINTUIT"/>
                <w:color w:val="222222"/>
                <w:shd w:val="clear" w:color="auto" w:fill="FFFFFF"/>
              </w:rPr>
              <w:t xml:space="preserve"> </w:t>
            </w:r>
            <w:r w:rsidRPr="00AF0020">
              <w:rPr>
                <w:rFonts w:ascii="AvenirNext forINTUIT" w:hAnsi="AvenirNext forINTUIT"/>
                <w:lang w:eastAsia="en-AU"/>
              </w:rPr>
              <w:t>The designer will focus on the design of the user-interface and will oversee creating a style guide that the rest of the application will be built on. They will work with the rest of the team to develop a basic mock-up application.</w:t>
            </w:r>
          </w:p>
          <w:p w14:paraId="4B4AD246" w14:textId="77777777" w:rsidR="00AF0020" w:rsidRPr="00AF0020" w:rsidRDefault="00AF0020" w:rsidP="00AF0020">
            <w:pPr>
              <w:pStyle w:val="NoSpacing"/>
              <w:rPr>
                <w:rFonts w:ascii="AvenirNext forINTUIT" w:hAnsi="AvenirNext forINTUIT"/>
              </w:rPr>
            </w:pPr>
          </w:p>
          <w:p w14:paraId="540863BC" w14:textId="1C1CD4E5"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A developer is </w:t>
            </w:r>
            <w:r w:rsidRPr="00AF0020">
              <w:rPr>
                <w:rFonts w:ascii="AvenirNext forINTUIT" w:hAnsi="AvenirNext forINTUIT"/>
                <w:color w:val="222222"/>
                <w:shd w:val="clear" w:color="auto" w:fill="FFFFFF"/>
              </w:rPr>
              <w:t xml:space="preserve">a computer programmer, sometimes called a software developer, a programmer or more recently a coder, is a person who creates computer software. The term computer programmer can refer to a specialist in one area of computers, or to a generalist who writes code for many kinds of software. </w:t>
            </w:r>
            <w:r w:rsidRPr="00AF0020">
              <w:rPr>
                <w:rFonts w:ascii="AvenirNext forINTUIT" w:hAnsi="AvenirNext forINTUIT"/>
              </w:rPr>
              <w:t xml:space="preserve">Software Engineers are required to have an extensive knowledge in usually multiple coding languages to appeal to more employers. C++ or similar languages is one of the common skills looked for in Software Engineers, but other languages also include HTML, PHP, Java, JavaScript, Perl and Python. </w:t>
            </w:r>
            <w:r w:rsidRPr="00AF0020">
              <w:rPr>
                <w:rFonts w:ascii="AvenirNext forINTUIT" w:hAnsi="AvenirNext forINTUIT"/>
                <w:lang w:eastAsia="en-AU"/>
              </w:rPr>
              <w:t>The developer should aim to identify the elements of the application and what route will be taken to achieve them. For example, the developer will research ways to implement the communication element, whether it is voice, text or video and how we will make it happen.</w:t>
            </w:r>
          </w:p>
          <w:p w14:paraId="19201E53" w14:textId="77777777" w:rsidR="00AF0020" w:rsidRPr="00AF0020" w:rsidRDefault="00AF0020" w:rsidP="00AF0020">
            <w:pPr>
              <w:pStyle w:val="NoSpacing"/>
              <w:rPr>
                <w:rFonts w:ascii="AvenirNext forINTUIT" w:hAnsi="AvenirNext forINTUIT"/>
              </w:rPr>
            </w:pPr>
          </w:p>
          <w:p w14:paraId="297FC4F9" w14:textId="6FA83948" w:rsidR="003C34FA" w:rsidRPr="00AF0020" w:rsidRDefault="00AF0020" w:rsidP="00AF0020">
            <w:pPr>
              <w:pStyle w:val="NoSpacing"/>
              <w:rPr>
                <w:rFonts w:ascii="AvenirNext forINTUIT" w:eastAsia="Times New Roman" w:hAnsi="AvenirNext forINTUIT"/>
                <w:color w:val="222222"/>
                <w:lang w:eastAsia="en-AU"/>
              </w:rPr>
            </w:pPr>
            <w:r w:rsidRPr="00AF0020">
              <w:rPr>
                <w:rFonts w:ascii="AvenirNext forINTUIT" w:hAnsi="AvenirNext forINTUIT"/>
              </w:rPr>
              <w:t xml:space="preserve">One of the most important positions we would need on the team is a market researcher and tester. </w:t>
            </w:r>
            <w:r w:rsidRPr="00AF0020">
              <w:rPr>
                <w:rFonts w:ascii="AvenirNext forINTUIT" w:hAnsi="AvenirNext forINTUIT"/>
                <w:color w:val="222222"/>
                <w:shd w:val="clear" w:color="auto" w:fill="FFFFFF"/>
              </w:rPr>
              <w:t xml:space="preserve">Market research is an organized effort to gather information about target markets and customers: know about them, starting with who they are. It is a very important component of business strategy and a major factor in maintaining competitiveness. Having someone research our target audience will allow us to create strong marketing strategies to push the product out and reach as many people as possible in the best possible audience. </w:t>
            </w:r>
          </w:p>
        </w:tc>
        <w:tc>
          <w:tcPr>
            <w:tcW w:w="442" w:type="dxa"/>
          </w:tcPr>
          <w:p w14:paraId="25B450BC" w14:textId="77777777" w:rsidR="003C34FA" w:rsidRPr="003C34FA" w:rsidRDefault="003C34FA" w:rsidP="00041A54">
            <w:pPr>
              <w:rPr>
                <w:rFonts w:ascii="AvenirNext forINTUIT" w:hAnsi="AvenirNext forINTUIT"/>
              </w:rPr>
            </w:pPr>
          </w:p>
        </w:tc>
      </w:tr>
    </w:tbl>
    <w:p w14:paraId="78FBD455" w14:textId="77777777" w:rsidR="003C34FA" w:rsidRPr="003C34FA" w:rsidRDefault="003C34FA" w:rsidP="003C34FA">
      <w:pPr>
        <w:rPr>
          <w:rFonts w:ascii="AvenirNext forINTUIT" w:hAnsi="AvenirNext forINTUIT"/>
          <w:color w:val="476166" w:themeColor="accent1"/>
          <w:sz w:val="28"/>
          <w:szCs w:val="28"/>
        </w:rPr>
      </w:pPr>
    </w:p>
    <w:p w14:paraId="700DBE62" w14:textId="77777777" w:rsidR="003C34FA" w:rsidRPr="003C34FA" w:rsidRDefault="003C34FA" w:rsidP="003C34FA">
      <w:pPr>
        <w:rPr>
          <w:rFonts w:ascii="AvenirNext forINTUIT" w:hAnsi="AvenirNext forINTUIT"/>
          <w:color w:val="476166" w:themeColor="accent1"/>
          <w:sz w:val="28"/>
          <w:szCs w:val="28"/>
        </w:rPr>
      </w:pPr>
    </w:p>
    <w:p w14:paraId="5A4D9908" w14:textId="77777777" w:rsidR="003C34FA" w:rsidRPr="003C34FA" w:rsidRDefault="003C34FA" w:rsidP="003C34FA">
      <w:pPr>
        <w:rPr>
          <w:rFonts w:ascii="AvenirNext forINTUIT" w:hAnsi="AvenirNext forINTUIT"/>
          <w:color w:val="476166" w:themeColor="accent1"/>
          <w:sz w:val="28"/>
          <w:szCs w:val="28"/>
        </w:rPr>
      </w:pPr>
    </w:p>
    <w:p w14:paraId="6DF4A33E" w14:textId="77777777" w:rsidR="003C34FA" w:rsidRPr="003C34FA" w:rsidRDefault="003C34FA" w:rsidP="003C34FA">
      <w:pPr>
        <w:rPr>
          <w:rFonts w:ascii="AvenirNext forINTUIT" w:hAnsi="AvenirNext forINTUIT"/>
          <w:color w:val="476166" w:themeColor="accent1"/>
          <w:sz w:val="28"/>
          <w:szCs w:val="28"/>
        </w:rPr>
      </w:pPr>
    </w:p>
    <w:p w14:paraId="15975316" w14:textId="3A7834BA" w:rsidR="003C34FA" w:rsidRPr="003C34FA" w:rsidRDefault="003C34FA">
      <w:pPr>
        <w:rPr>
          <w:rFonts w:ascii="AvenirNext forINTUIT" w:hAnsi="AvenirNext forINTUIT"/>
          <w:color w:val="476166" w:themeColor="accent1"/>
          <w:sz w:val="28"/>
          <w:szCs w:val="28"/>
        </w:rPr>
      </w:pPr>
    </w:p>
    <w:p w14:paraId="648BA028" w14:textId="77777777" w:rsidR="003C34FA" w:rsidRPr="003C34FA" w:rsidRDefault="003C34FA" w:rsidP="003C34FA">
      <w:pPr>
        <w:rPr>
          <w:rFonts w:ascii="AvenirNext forINTUIT" w:hAnsi="AvenirNext forINTUIT"/>
        </w:rPr>
      </w:pPr>
    </w:p>
    <w:p w14:paraId="5B8BFED0" w14:textId="77777777" w:rsidR="003C34FA" w:rsidRPr="003C34FA" w:rsidRDefault="003C34FA" w:rsidP="003C34FA">
      <w:pPr>
        <w:rPr>
          <w:rFonts w:ascii="AvenirNext forINTUIT" w:hAnsi="AvenirNext forINTUIT"/>
          <w:color w:val="476166" w:themeColor="accent1"/>
          <w:sz w:val="28"/>
          <w:szCs w:val="28"/>
        </w:rPr>
      </w:pPr>
    </w:p>
    <w:p w14:paraId="24BB5B10"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56324049" w14:textId="77777777" w:rsidTr="00041A54">
        <w:trPr>
          <w:trHeight w:val="4546"/>
        </w:trPr>
        <w:tc>
          <w:tcPr>
            <w:tcW w:w="284" w:type="dxa"/>
          </w:tcPr>
          <w:p w14:paraId="42A14510" w14:textId="77777777" w:rsidR="003C34FA" w:rsidRPr="003C34FA" w:rsidRDefault="003C34FA" w:rsidP="00041A54">
            <w:pPr>
              <w:rPr>
                <w:rFonts w:ascii="AvenirNext forINTUIT" w:hAnsi="AvenirNext forINTUIT"/>
              </w:rPr>
            </w:pPr>
          </w:p>
          <w:p w14:paraId="3FE33EE5" w14:textId="77777777" w:rsidR="003C34FA" w:rsidRPr="003C34FA" w:rsidRDefault="003C34FA" w:rsidP="00041A54">
            <w:pPr>
              <w:rPr>
                <w:rFonts w:ascii="AvenirNext forINTUIT" w:hAnsi="AvenirNext forINTUIT"/>
              </w:rPr>
            </w:pPr>
          </w:p>
          <w:p w14:paraId="0BF0A6FE" w14:textId="77777777" w:rsidR="003C34FA" w:rsidRPr="003C34FA" w:rsidRDefault="003C34FA" w:rsidP="00041A54">
            <w:pPr>
              <w:rPr>
                <w:rFonts w:ascii="AvenirNext forINTUIT" w:hAnsi="AvenirNext forINTUIT"/>
              </w:rPr>
            </w:pPr>
          </w:p>
          <w:p w14:paraId="2A4322E9"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D4A2553" w14:textId="77777777" w:rsidR="00AF0020" w:rsidRDefault="00AF0020" w:rsidP="00AF0020">
            <w:pPr>
              <w:pStyle w:val="Heading5"/>
              <w:rPr>
                <w:rFonts w:ascii="AvenirNext forINTUIT" w:hAnsi="AvenirNext forINTUIT"/>
                <w:sz w:val="44"/>
                <w:szCs w:val="44"/>
              </w:rPr>
            </w:pPr>
          </w:p>
          <w:p w14:paraId="2C3D9268" w14:textId="6EAED46B" w:rsidR="00AF0020" w:rsidRDefault="00AF0020" w:rsidP="00AF0020">
            <w:pPr>
              <w:pStyle w:val="NoSpacing"/>
              <w:rPr>
                <w:rFonts w:ascii="AvenirNext forINTUIT" w:eastAsia="Times New Roman" w:hAnsi="AvenirNext forINTUIT"/>
                <w:color w:val="222222"/>
                <w:shd w:val="clear" w:color="auto" w:fill="FFFFFF"/>
                <w:lang w:eastAsia="en-AU"/>
              </w:rPr>
            </w:pPr>
            <w:r w:rsidRPr="00AF0020">
              <w:rPr>
                <w:rFonts w:ascii="AvenirNext forINTUIT" w:hAnsi="AvenirNext forINTUIT"/>
                <w:lang w:eastAsia="en-AU"/>
              </w:rPr>
              <w:t xml:space="preserve">Marketing and testing will firstly work alongside the code. </w:t>
            </w:r>
            <w:r w:rsidR="00BF046D" w:rsidRPr="00AF0020">
              <w:rPr>
                <w:rFonts w:ascii="AvenirNext forINTUIT" w:hAnsi="AvenirNext forINTUIT"/>
                <w:lang w:eastAsia="en-AU"/>
              </w:rPr>
              <w:t>Once</w:t>
            </w:r>
            <w:r w:rsidRPr="00AF0020">
              <w:rPr>
                <w:rFonts w:ascii="AvenirNext forINTUIT" w:hAnsi="AvenirNext forINTUIT"/>
                <w:lang w:eastAsia="en-AU"/>
              </w:rPr>
              <w:t xml:space="preserve"> the alpha is developed, testing the app. They will then decide how to market the app and reach the target audience. </w:t>
            </w:r>
            <w:r w:rsidRPr="00AF0020">
              <w:rPr>
                <w:rFonts w:ascii="AvenirNext forINTUIT" w:eastAsia="Times New Roman" w:hAnsi="AvenirNext forINTUIT"/>
                <w:color w:val="222222"/>
                <w:lang w:eastAsia="en-AU"/>
              </w:rPr>
              <w:t xml:space="preserve">Key skills for market research analysts include the </w:t>
            </w:r>
            <w:r w:rsidRPr="00AF0020">
              <w:rPr>
                <w:rFonts w:ascii="AvenirNext forINTUIT" w:eastAsia="Times New Roman" w:hAnsi="AvenirNext forINTUIT"/>
                <w:color w:val="222222"/>
                <w:shd w:val="clear" w:color="auto" w:fill="FFFFFF"/>
                <w:lang w:eastAsia="en-AU"/>
              </w:rPr>
              <w:t>ability to cope with fast-paced and pressured work. Accuracy. Strong attention to detail and a strong analytical mind and the ability to notice patterns within statistics.</w:t>
            </w:r>
          </w:p>
          <w:p w14:paraId="5AF1C506" w14:textId="77777777" w:rsidR="00AF0020" w:rsidRPr="00AF0020" w:rsidRDefault="00AF0020" w:rsidP="00AF0020">
            <w:pPr>
              <w:pStyle w:val="NoSpacing"/>
              <w:rPr>
                <w:rFonts w:ascii="AvenirNext forINTUIT" w:hAnsi="AvenirNext forINTUIT"/>
                <w:lang w:eastAsia="en-AU"/>
              </w:rPr>
            </w:pPr>
          </w:p>
          <w:p w14:paraId="51267BDE" w14:textId="77777777" w:rsidR="00AF0020" w:rsidRPr="00AF0020" w:rsidRDefault="00AF0020" w:rsidP="00AF0020">
            <w:pPr>
              <w:pStyle w:val="NoSpacing"/>
              <w:rPr>
                <w:rFonts w:ascii="AvenirNext forINTUIT" w:eastAsia="Times New Roman" w:hAnsi="AvenirNext forINTUIT"/>
                <w:color w:val="222222"/>
                <w:lang w:eastAsia="en-AU"/>
              </w:rPr>
            </w:pPr>
            <w:r w:rsidRPr="00AF0020">
              <w:rPr>
                <w:rFonts w:ascii="AvenirNext forINTUIT" w:hAnsi="AvenirNext forINTUIT"/>
                <w:lang w:eastAsia="en-AU"/>
              </w:rPr>
              <w:t>In conclusion, it is decided that for the project, it is believed that if 4 positions were to be opened, a researcher, designer, developer and marketer/tester would create a good team. All potential employees would need to possess strong teamwork skills, communication skills and great time management skills. Having these 3 skills create a strong team environment and help the project reach a new phase.</w:t>
            </w:r>
          </w:p>
          <w:p w14:paraId="23DE52F0" w14:textId="044BDC2C" w:rsidR="003C34FA" w:rsidRPr="003C34FA" w:rsidRDefault="003C34FA" w:rsidP="00AF0020">
            <w:pPr>
              <w:pStyle w:val="Heading5"/>
              <w:rPr>
                <w:rFonts w:ascii="AvenirNext forINTUIT" w:hAnsi="AvenirNext forINTUIT"/>
              </w:rPr>
            </w:pPr>
            <w:r w:rsidRPr="003C34FA">
              <w:rPr>
                <w:rFonts w:ascii="AvenirNext forINTUIT" w:hAnsi="AvenirNext forINTUIT"/>
              </w:rPr>
              <w:t xml:space="preserve"> </w:t>
            </w:r>
          </w:p>
          <w:p w14:paraId="232073B1" w14:textId="77777777" w:rsidR="003C34FA" w:rsidRPr="003C34FA" w:rsidRDefault="003C34FA" w:rsidP="00041A54">
            <w:pPr>
              <w:pStyle w:val="NoSpacing"/>
              <w:rPr>
                <w:rFonts w:ascii="AvenirNext forINTUIT" w:hAnsi="AvenirNext forINTUIT"/>
              </w:rPr>
            </w:pPr>
          </w:p>
          <w:p w14:paraId="2F03111D"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23B447C6" w14:textId="77777777" w:rsidR="003C34FA" w:rsidRPr="003C34FA" w:rsidRDefault="003C34FA" w:rsidP="00041A54">
            <w:pPr>
              <w:rPr>
                <w:rFonts w:ascii="AvenirNext forINTUIT" w:hAnsi="AvenirNext forINTUIT"/>
              </w:rPr>
            </w:pPr>
          </w:p>
        </w:tc>
      </w:tr>
    </w:tbl>
    <w:p w14:paraId="60D903B0" w14:textId="77777777" w:rsidR="003C34FA" w:rsidRPr="003C34FA" w:rsidRDefault="003C34FA" w:rsidP="003C34FA">
      <w:pPr>
        <w:rPr>
          <w:rFonts w:ascii="AvenirNext forINTUIT" w:hAnsi="AvenirNext forINTUIT"/>
          <w:color w:val="476166" w:themeColor="accent1"/>
          <w:sz w:val="28"/>
          <w:szCs w:val="28"/>
        </w:rPr>
      </w:pPr>
    </w:p>
    <w:p w14:paraId="006F689C" w14:textId="77777777" w:rsidR="003C34FA" w:rsidRPr="003C34FA" w:rsidRDefault="003C34FA" w:rsidP="003C34FA">
      <w:pPr>
        <w:rPr>
          <w:rFonts w:ascii="AvenirNext forINTUIT" w:hAnsi="AvenirNext forINTUIT"/>
          <w:color w:val="476166" w:themeColor="accent1"/>
          <w:sz w:val="28"/>
          <w:szCs w:val="28"/>
        </w:rPr>
      </w:pPr>
    </w:p>
    <w:p w14:paraId="4D0CCAD7" w14:textId="77777777" w:rsidR="003C34FA" w:rsidRPr="003C34FA" w:rsidRDefault="003C34FA" w:rsidP="003C34FA">
      <w:pPr>
        <w:rPr>
          <w:rFonts w:ascii="AvenirNext forINTUIT" w:hAnsi="AvenirNext forINTUIT"/>
          <w:color w:val="476166" w:themeColor="accent1"/>
          <w:sz w:val="28"/>
          <w:szCs w:val="28"/>
        </w:rPr>
      </w:pPr>
    </w:p>
    <w:p w14:paraId="7ECE6D59" w14:textId="77777777" w:rsidR="003C34FA" w:rsidRPr="003C34FA" w:rsidRDefault="003C34FA" w:rsidP="003C34FA">
      <w:pPr>
        <w:rPr>
          <w:rFonts w:ascii="AvenirNext forINTUIT" w:hAnsi="AvenirNext forINTUIT"/>
          <w:color w:val="476166" w:themeColor="accent1"/>
          <w:sz w:val="28"/>
          <w:szCs w:val="28"/>
        </w:rPr>
      </w:pPr>
    </w:p>
    <w:p w14:paraId="07A10042" w14:textId="0891F358"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4376361B" w14:textId="751A3855" w:rsidR="003855D4" w:rsidRDefault="003855D4" w:rsidP="003855D4">
      <w:pPr>
        <w:pStyle w:val="NoSpacing"/>
        <w:jc w:val="center"/>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705344" behindDoc="0" locked="0" layoutInCell="1" allowOverlap="1" wp14:anchorId="3BD71DA0" wp14:editId="15014B6F">
            <wp:simplePos x="0" y="0"/>
            <wp:positionH relativeFrom="margin">
              <wp:posOffset>-335280</wp:posOffset>
            </wp:positionH>
            <wp:positionV relativeFrom="margin">
              <wp:posOffset>-554990</wp:posOffset>
            </wp:positionV>
            <wp:extent cx="7453514" cy="2111829"/>
            <wp:effectExtent l="0" t="0" r="0" b="3175"/>
            <wp:wrapNone/>
            <wp:docPr id="34" name="Picture 34">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r w:rsidRPr="00E84071">
        <w:rPr>
          <w:rFonts w:ascii="AvenirNext forINTUIT" w:hAnsi="AvenirNext forINTUIT"/>
          <w:noProof/>
        </w:rPr>
        <mc:AlternateContent>
          <mc:Choice Requires="wps">
            <w:drawing>
              <wp:anchor distT="0" distB="0" distL="114300" distR="114300" simplePos="0" relativeHeight="251709440" behindDoc="1" locked="0" layoutInCell="1" allowOverlap="1" wp14:anchorId="3F2D6D2C" wp14:editId="2038DAA1">
                <wp:simplePos x="0" y="0"/>
                <wp:positionH relativeFrom="column">
                  <wp:posOffset>0</wp:posOffset>
                </wp:positionH>
                <wp:positionV relativeFrom="paragraph">
                  <wp:posOffset>-511810</wp:posOffset>
                </wp:positionV>
                <wp:extent cx="6857365" cy="9105265"/>
                <wp:effectExtent l="0" t="0" r="0" b="635"/>
                <wp:wrapNone/>
                <wp:docPr id="36" name="Rectangle 36">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095B" id="Rectangle 36" o:spid="_x0000_s1026" style="position:absolute;margin-left:0;margin-top:-40.3pt;width:539.95pt;height:716.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" fillcolor="#476166 [3204]" stroked="f" strokeweight="2pt">
                <v:stroke miterlimit="4"/>
                <v:textbox inset="3pt,3pt,3pt,3pt"/>
              </v:rect>
            </w:pict>
          </mc:Fallback>
        </mc:AlternateContent>
      </w:r>
    </w:p>
    <w:p w14:paraId="7AF14E47" w14:textId="0200D5E4" w:rsidR="003C34FA" w:rsidRPr="003C34FA" w:rsidRDefault="003855D4" w:rsidP="003C34FA">
      <w:pPr>
        <w:rPr>
          <w:rFonts w:ascii="AvenirNext forINTUIT" w:hAnsi="AvenirNext forINTUIT"/>
          <w:color w:val="476166" w:themeColor="accent1"/>
          <w:sz w:val="28"/>
          <w:szCs w:val="28"/>
        </w:rPr>
      </w:pPr>
      <w:r w:rsidRPr="00E84071">
        <w:rPr>
          <w:rFonts w:ascii="AvenirNext forINTUIT" w:hAnsi="AvenirNext forINTUIT"/>
          <w:noProof/>
        </w:rPr>
        <mc:AlternateContent>
          <mc:Choice Requires="wps">
            <w:drawing>
              <wp:anchor distT="45720" distB="45720" distL="114300" distR="114300" simplePos="0" relativeHeight="251706368" behindDoc="0" locked="0" layoutInCell="1" allowOverlap="1" wp14:anchorId="5A988AEA" wp14:editId="6E919424">
                <wp:simplePos x="0" y="0"/>
                <wp:positionH relativeFrom="column">
                  <wp:posOffset>-3175</wp:posOffset>
                </wp:positionH>
                <wp:positionV relativeFrom="paragraph">
                  <wp:posOffset>1389380</wp:posOffset>
                </wp:positionV>
                <wp:extent cx="3368040" cy="4800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480060"/>
                        </a:xfrm>
                        <a:prstGeom prst="rect">
                          <a:avLst/>
                        </a:prstGeom>
                        <a:solidFill>
                          <a:srgbClr val="FFFFFF"/>
                        </a:solidFill>
                        <a:ln w="9525">
                          <a:solidFill>
                            <a:srgbClr val="000000"/>
                          </a:solidFill>
                          <a:miter lim="800000"/>
                          <a:headEnd/>
                          <a:tailEnd/>
                        </a:ln>
                      </wps:spPr>
                      <wps:txbx>
                        <w:txbxContent>
                          <w:p w14:paraId="1B3134CB" w14:textId="77777777" w:rsidR="003855D4" w:rsidRPr="002C448E" w:rsidRDefault="003855D4" w:rsidP="003855D4">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988AEA" id="_x0000_t202" coordsize="21600,21600" o:spt="202" path="m,l,21600r21600,l21600,xe">
                <v:stroke joinstyle="miter"/>
                <v:path gradientshapeok="t" o:connecttype="rect"/>
              </v:shapetype>
              <v:shape id="Text Box 2" o:spid="_x0000_s1026" type="#_x0000_t202" style="position:absolute;margin-left:-.25pt;margin-top:109.4pt;width:265.2pt;height:37.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">
                <v:textbox>
                  <w:txbxContent>
                    <w:p w14:paraId="1B3134CB" w14:textId="77777777" w:rsidR="003855D4" w:rsidRPr="002C448E" w:rsidRDefault="003855D4" w:rsidP="003855D4">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v:textbox>
                <w10:wrap type="square"/>
              </v:shape>
            </w:pict>
          </mc:Fallback>
        </mc:AlternateContent>
      </w:r>
      <w:r w:rsidRPr="00E84071">
        <w:rPr>
          <w:rFonts w:ascii="AvenirNext forINTUIT" w:hAnsi="AvenirNext forINTUIT"/>
          <w:noProof/>
        </w:rPr>
        <w:drawing>
          <wp:anchor distT="0" distB="0" distL="114300" distR="114300" simplePos="0" relativeHeight="251713536" behindDoc="0" locked="0" layoutInCell="1" allowOverlap="1" wp14:anchorId="70DCD7C5" wp14:editId="1BA90DF0">
            <wp:simplePos x="0" y="0"/>
            <wp:positionH relativeFrom="column">
              <wp:posOffset>3467100</wp:posOffset>
            </wp:positionH>
            <wp:positionV relativeFrom="paragraph">
              <wp:posOffset>4149725</wp:posOffset>
            </wp:positionV>
            <wp:extent cx="2540000" cy="1692910"/>
            <wp:effectExtent l="0" t="0" r="0" b="0"/>
            <wp:wrapNone/>
            <wp:docPr id="41" name="Picture 4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0000" cy="1692910"/>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4560" behindDoc="0" locked="0" layoutInCell="1" allowOverlap="1" wp14:anchorId="4DC58A54" wp14:editId="4256CF13">
            <wp:simplePos x="0" y="0"/>
            <wp:positionH relativeFrom="column">
              <wp:posOffset>2324100</wp:posOffset>
            </wp:positionH>
            <wp:positionV relativeFrom="paragraph">
              <wp:posOffset>5681345</wp:posOffset>
            </wp:positionV>
            <wp:extent cx="2425700" cy="1617133"/>
            <wp:effectExtent l="0" t="0" r="0" b="0"/>
            <wp:wrapNone/>
            <wp:docPr id="38" name="Picture 38"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25700" cy="1617133"/>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0464" behindDoc="0" locked="0" layoutInCell="1" allowOverlap="1" wp14:anchorId="7353ADE9" wp14:editId="7186EE89">
            <wp:simplePos x="0" y="0"/>
            <wp:positionH relativeFrom="column">
              <wp:posOffset>1160145</wp:posOffset>
            </wp:positionH>
            <wp:positionV relativeFrom="paragraph">
              <wp:posOffset>4145280</wp:posOffset>
            </wp:positionV>
            <wp:extent cx="2374265" cy="1583055"/>
            <wp:effectExtent l="0" t="0" r="0" b="0"/>
            <wp:wrapNone/>
            <wp:docPr id="40" name="Picture 40"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265" cy="1583055"/>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1488" behindDoc="0" locked="0" layoutInCell="1" allowOverlap="1" wp14:anchorId="1FCD8524" wp14:editId="4E00CF55">
            <wp:simplePos x="0" y="0"/>
            <wp:positionH relativeFrom="column">
              <wp:posOffset>3387090</wp:posOffset>
            </wp:positionH>
            <wp:positionV relativeFrom="paragraph">
              <wp:posOffset>2308860</wp:posOffset>
            </wp:positionV>
            <wp:extent cx="2578100" cy="1718310"/>
            <wp:effectExtent l="0" t="0" r="0" b="0"/>
            <wp:wrapNone/>
            <wp:docPr id="39" name="Picture 3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8100" cy="1718310"/>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2512" behindDoc="0" locked="0" layoutInCell="1" allowOverlap="1" wp14:anchorId="640D8B0C" wp14:editId="6DA8D526">
            <wp:simplePos x="0" y="0"/>
            <wp:positionH relativeFrom="column">
              <wp:posOffset>1090930</wp:posOffset>
            </wp:positionH>
            <wp:positionV relativeFrom="paragraph">
              <wp:posOffset>2308860</wp:posOffset>
            </wp:positionV>
            <wp:extent cx="2429934" cy="1619956"/>
            <wp:effectExtent l="0" t="0" r="0" b="0"/>
            <wp:wrapNone/>
            <wp:docPr id="37" name="Picture 3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9934" cy="1619956"/>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07392" behindDoc="0" locked="0" layoutInCell="1" allowOverlap="1" wp14:anchorId="1DFFAE0C" wp14:editId="6277EE37">
            <wp:simplePos x="0" y="0"/>
            <wp:positionH relativeFrom="column">
              <wp:posOffset>1089660</wp:posOffset>
            </wp:positionH>
            <wp:positionV relativeFrom="paragraph">
              <wp:posOffset>2310130</wp:posOffset>
            </wp:positionV>
            <wp:extent cx="4873625" cy="4987290"/>
            <wp:effectExtent l="38100" t="38100" r="41275" b="41910"/>
            <wp:wrapNone/>
            <wp:docPr id="35" name="Picture 35">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3625" cy="4987290"/>
                    </a:xfrm>
                    <a:prstGeom prst="rect">
                      <a:avLst/>
                    </a:prstGeom>
                    <a:ln w="44450">
                      <a:solidFill>
                        <a:schemeClr val="bg1"/>
                      </a:solidFill>
                    </a:ln>
                    <a:effectLst>
                      <a:softEdge rad="0"/>
                    </a:effectLst>
                  </pic:spPr>
                </pic:pic>
              </a:graphicData>
            </a:graphic>
            <wp14:sizeRelH relativeFrom="margin">
              <wp14:pctWidth>0</wp14:pctWidth>
            </wp14:sizeRelH>
            <wp14:sizeRelV relativeFrom="margin">
              <wp14:pctHeight>0</wp14:pctHeight>
            </wp14:sizeRelV>
          </wp:anchor>
        </w:drawing>
      </w:r>
    </w:p>
    <w:p w14:paraId="2AA21CE9" w14:textId="77777777" w:rsidR="003C34FA" w:rsidRPr="003C34FA" w:rsidRDefault="003C34FA" w:rsidP="003C34FA">
      <w:pPr>
        <w:rPr>
          <w:rFonts w:ascii="AvenirNext forINTUIT" w:hAnsi="AvenirNext forINTUIT"/>
          <w:color w:val="476166" w:themeColor="accent1"/>
          <w:sz w:val="28"/>
          <w:szCs w:val="28"/>
        </w:rPr>
      </w:pPr>
    </w:p>
    <w:p w14:paraId="283BE2A0" w14:textId="77777777" w:rsidR="003C34FA" w:rsidRPr="003C34FA" w:rsidRDefault="003C34FA" w:rsidP="003C34FA">
      <w:pPr>
        <w:rPr>
          <w:rFonts w:ascii="AvenirNext forINTUIT" w:hAnsi="AvenirNext forINTUIT"/>
          <w:color w:val="476166" w:themeColor="accent1"/>
          <w:sz w:val="28"/>
          <w:szCs w:val="28"/>
        </w:rPr>
      </w:pPr>
    </w:p>
    <w:p w14:paraId="1C71CEA6" w14:textId="77777777" w:rsidR="003C34FA" w:rsidRPr="003C34FA" w:rsidRDefault="003C34FA" w:rsidP="003C34FA">
      <w:pPr>
        <w:rPr>
          <w:rFonts w:ascii="AvenirNext forINTUIT" w:hAnsi="AvenirNext forINTUIT"/>
          <w:color w:val="476166" w:themeColor="accent1"/>
          <w:sz w:val="28"/>
          <w:szCs w:val="28"/>
        </w:rPr>
      </w:pPr>
    </w:p>
    <w:p w14:paraId="55116476" w14:textId="77777777" w:rsidR="003C34FA" w:rsidRPr="003C34FA" w:rsidRDefault="003C34FA" w:rsidP="003C34FA">
      <w:pPr>
        <w:rPr>
          <w:rFonts w:ascii="AvenirNext forINTUIT" w:hAnsi="AvenirNext forINTUIT"/>
          <w:color w:val="476166" w:themeColor="accent1"/>
          <w:sz w:val="28"/>
          <w:szCs w:val="28"/>
        </w:rPr>
      </w:pPr>
    </w:p>
    <w:p w14:paraId="2BBCBB2B" w14:textId="1D1F1646"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7A77236C" w14:textId="77777777" w:rsidR="003C34FA" w:rsidRPr="003C34FA" w:rsidRDefault="003C34FA" w:rsidP="003C34FA">
      <w:pPr>
        <w:rPr>
          <w:rFonts w:ascii="AvenirNext forINTUIT" w:hAnsi="AvenirNext forINTUIT"/>
        </w:rPr>
      </w:pPr>
    </w:p>
    <w:p w14:paraId="4796E649" w14:textId="77777777" w:rsidR="003C34FA" w:rsidRPr="003C34FA" w:rsidRDefault="003C34FA" w:rsidP="003C34FA">
      <w:pPr>
        <w:rPr>
          <w:rFonts w:ascii="AvenirNext forINTUIT" w:hAnsi="AvenirNext forINTUIT"/>
          <w:color w:val="476166" w:themeColor="accent1"/>
          <w:sz w:val="28"/>
          <w:szCs w:val="28"/>
        </w:rPr>
      </w:pPr>
    </w:p>
    <w:p w14:paraId="030D68B2"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469FEEBC" w14:textId="77777777" w:rsidTr="00041A54">
        <w:trPr>
          <w:trHeight w:val="4546"/>
        </w:trPr>
        <w:tc>
          <w:tcPr>
            <w:tcW w:w="284" w:type="dxa"/>
          </w:tcPr>
          <w:p w14:paraId="347636E7" w14:textId="77777777" w:rsidR="003C34FA" w:rsidRPr="003C34FA" w:rsidRDefault="003C34FA" w:rsidP="00041A54">
            <w:pPr>
              <w:rPr>
                <w:rFonts w:ascii="AvenirNext forINTUIT" w:hAnsi="AvenirNext forINTUIT"/>
              </w:rPr>
            </w:pPr>
          </w:p>
          <w:p w14:paraId="36250547" w14:textId="77777777" w:rsidR="003C34FA" w:rsidRPr="003C34FA" w:rsidRDefault="003C34FA" w:rsidP="00041A54">
            <w:pPr>
              <w:rPr>
                <w:rFonts w:ascii="AvenirNext forINTUIT" w:hAnsi="AvenirNext forINTUIT"/>
              </w:rPr>
            </w:pPr>
          </w:p>
          <w:p w14:paraId="4548389A" w14:textId="77777777" w:rsidR="003C34FA" w:rsidRPr="003C34FA" w:rsidRDefault="003C34FA" w:rsidP="00041A54">
            <w:pPr>
              <w:rPr>
                <w:rFonts w:ascii="AvenirNext forINTUIT" w:hAnsi="AvenirNext forINTUIT"/>
              </w:rPr>
            </w:pPr>
          </w:p>
          <w:p w14:paraId="7EB0548B"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08B3859" w14:textId="262C6924" w:rsidR="003C34FA" w:rsidRPr="00A8312B" w:rsidRDefault="00A8312B" w:rsidP="00A8312B">
            <w:pPr>
              <w:pStyle w:val="Heading5"/>
              <w:rPr>
                <w:rFonts w:ascii="AvenirNext forINTUIT" w:hAnsi="AvenirNext forINTUIT"/>
                <w:sz w:val="44"/>
                <w:szCs w:val="44"/>
              </w:rPr>
            </w:pPr>
            <w:r>
              <w:rPr>
                <w:rFonts w:ascii="AvenirNext forINTUIT" w:hAnsi="AvenirNext forINTUIT"/>
                <w:sz w:val="44"/>
                <w:szCs w:val="44"/>
              </w:rPr>
              <w:t>7. Personal Reflection</w:t>
            </w:r>
          </w:p>
          <w:p w14:paraId="77FD4C60" w14:textId="09A604DF" w:rsidR="003C34FA" w:rsidRPr="00A8312B" w:rsidRDefault="003C34FA" w:rsidP="00041A54">
            <w:pPr>
              <w:pStyle w:val="NoSpacing"/>
              <w:rPr>
                <w:rFonts w:ascii="AvenirNext forINTUIT" w:hAnsi="AvenirNext forINTUIT"/>
                <w:b/>
              </w:rPr>
            </w:pPr>
          </w:p>
          <w:p w14:paraId="4115958F" w14:textId="038429CB" w:rsidR="00A8312B" w:rsidRPr="00A8312B" w:rsidRDefault="00A8312B" w:rsidP="00041A54">
            <w:pPr>
              <w:pStyle w:val="NoSpacing"/>
              <w:rPr>
                <w:rFonts w:ascii="AvenirNext forINTUIT" w:hAnsi="AvenirNext forINTUIT"/>
                <w:b/>
              </w:rPr>
            </w:pPr>
            <w:r w:rsidRPr="00E84071">
              <w:rPr>
                <w:rFonts w:ascii="AvenirNext forINTUIT" w:hAnsi="AvenirNext forINTUIT"/>
                <w:noProof/>
              </w:rPr>
              <w:drawing>
                <wp:anchor distT="0" distB="0" distL="114300" distR="114300" simplePos="0" relativeHeight="251716608" behindDoc="0" locked="0" layoutInCell="1" allowOverlap="1" wp14:anchorId="09E55C99" wp14:editId="4B40F9F8">
                  <wp:simplePos x="0" y="0"/>
                  <wp:positionH relativeFrom="column">
                    <wp:posOffset>3423920</wp:posOffset>
                  </wp:positionH>
                  <wp:positionV relativeFrom="paragraph">
                    <wp:posOffset>121285</wp:posOffset>
                  </wp:positionV>
                  <wp:extent cx="2739390" cy="1826260"/>
                  <wp:effectExtent l="0" t="0" r="0" b="0"/>
                  <wp:wrapNone/>
                  <wp:docPr id="42" name="Picture 42"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39390" cy="1826260"/>
                          </a:xfrm>
                          <a:prstGeom prst="rect">
                            <a:avLst/>
                          </a:prstGeom>
                          <a:noFill/>
                          <a:ln>
                            <a:noFill/>
                          </a:ln>
                        </pic:spPr>
                      </pic:pic>
                    </a:graphicData>
                  </a:graphic>
                </wp:anchor>
              </w:drawing>
            </w:r>
            <w:r w:rsidRPr="00A8312B">
              <w:rPr>
                <w:rFonts w:ascii="AvenirNext forINTUIT" w:hAnsi="AvenirNext forINTUIT"/>
                <w:b/>
              </w:rPr>
              <w:t>Connor:</w:t>
            </w:r>
          </w:p>
          <w:p w14:paraId="4B67F8DC" w14:textId="3FBAFCE1"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6EC2EA35" w14:textId="77777777" w:rsidR="003C34FA" w:rsidRPr="003C34FA" w:rsidRDefault="003C34FA" w:rsidP="00041A54">
            <w:pPr>
              <w:rPr>
                <w:rFonts w:ascii="AvenirNext forINTUIT" w:hAnsi="AvenirNext forINTUIT"/>
              </w:rPr>
            </w:pPr>
          </w:p>
        </w:tc>
      </w:tr>
    </w:tbl>
    <w:p w14:paraId="00968954" w14:textId="77777777" w:rsidR="003C34FA" w:rsidRPr="003C34FA" w:rsidRDefault="003C34FA" w:rsidP="003C34FA">
      <w:pPr>
        <w:rPr>
          <w:rFonts w:ascii="AvenirNext forINTUIT" w:hAnsi="AvenirNext forINTUIT"/>
          <w:color w:val="476166" w:themeColor="accent1"/>
          <w:sz w:val="28"/>
          <w:szCs w:val="28"/>
        </w:rPr>
      </w:pPr>
    </w:p>
    <w:p w14:paraId="2A1F05A1" w14:textId="77777777" w:rsidR="003C34FA" w:rsidRPr="003C34FA" w:rsidRDefault="003C34FA" w:rsidP="003C34FA">
      <w:pPr>
        <w:rPr>
          <w:rFonts w:ascii="AvenirNext forINTUIT" w:hAnsi="AvenirNext forINTUIT"/>
          <w:color w:val="476166" w:themeColor="accent1"/>
          <w:sz w:val="28"/>
          <w:szCs w:val="28"/>
        </w:rPr>
      </w:pPr>
    </w:p>
    <w:p w14:paraId="0327A81E" w14:textId="77777777" w:rsidR="003C34FA" w:rsidRPr="003C34FA" w:rsidRDefault="003C34FA" w:rsidP="003C34FA">
      <w:pPr>
        <w:rPr>
          <w:rFonts w:ascii="AvenirNext forINTUIT" w:hAnsi="AvenirNext forINTUIT"/>
          <w:color w:val="476166" w:themeColor="accent1"/>
          <w:sz w:val="28"/>
          <w:szCs w:val="28"/>
        </w:rPr>
      </w:pPr>
    </w:p>
    <w:p w14:paraId="23692F79" w14:textId="77777777" w:rsidR="003C34FA" w:rsidRPr="003C34FA" w:rsidRDefault="003C34FA" w:rsidP="003C34FA">
      <w:pPr>
        <w:rPr>
          <w:rFonts w:ascii="AvenirNext forINTUIT" w:hAnsi="AvenirNext forINTUIT"/>
          <w:color w:val="476166" w:themeColor="accent1"/>
          <w:sz w:val="28"/>
          <w:szCs w:val="28"/>
        </w:rPr>
      </w:pPr>
    </w:p>
    <w:p w14:paraId="4CA64B9A" w14:textId="0B20BE4A"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6639DE4B" w14:textId="77777777" w:rsidR="003C34FA" w:rsidRPr="003C34FA" w:rsidRDefault="003C34FA" w:rsidP="003C34FA">
      <w:pPr>
        <w:rPr>
          <w:rFonts w:ascii="AvenirNext forINTUIT" w:hAnsi="AvenirNext forINTUIT"/>
        </w:rPr>
      </w:pPr>
    </w:p>
    <w:p w14:paraId="5511BD9C" w14:textId="77777777" w:rsidR="003C34FA" w:rsidRPr="003C34FA" w:rsidRDefault="003C34FA" w:rsidP="003C34FA">
      <w:pPr>
        <w:rPr>
          <w:rFonts w:ascii="AvenirNext forINTUIT" w:hAnsi="AvenirNext forINTUIT"/>
          <w:color w:val="476166" w:themeColor="accent1"/>
          <w:sz w:val="28"/>
          <w:szCs w:val="28"/>
        </w:rPr>
      </w:pPr>
    </w:p>
    <w:p w14:paraId="24A3E5C3"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70C15019" w14:textId="77777777" w:rsidTr="00A8312B">
        <w:trPr>
          <w:trHeight w:val="10303"/>
        </w:trPr>
        <w:tc>
          <w:tcPr>
            <w:tcW w:w="284" w:type="dxa"/>
          </w:tcPr>
          <w:p w14:paraId="3EB22662" w14:textId="77777777" w:rsidR="003C34FA" w:rsidRPr="00A8312B" w:rsidRDefault="003C34FA" w:rsidP="00A8312B">
            <w:pPr>
              <w:pStyle w:val="NoSpacing"/>
              <w:rPr>
                <w:rFonts w:ascii="AvenirNext forINTUIT" w:hAnsi="AvenirNext forINTUIT"/>
              </w:rPr>
            </w:pPr>
          </w:p>
          <w:p w14:paraId="53774E73" w14:textId="77777777" w:rsidR="003C34FA" w:rsidRPr="00A8312B" w:rsidRDefault="003C34FA" w:rsidP="00A8312B">
            <w:pPr>
              <w:pStyle w:val="NoSpacing"/>
              <w:rPr>
                <w:rFonts w:ascii="AvenirNext forINTUIT" w:hAnsi="AvenirNext forINTUIT"/>
              </w:rPr>
            </w:pPr>
          </w:p>
          <w:p w14:paraId="23096B3E" w14:textId="77777777" w:rsidR="003C34FA" w:rsidRPr="00A8312B" w:rsidRDefault="003C34FA" w:rsidP="00A8312B">
            <w:pPr>
              <w:pStyle w:val="NoSpacing"/>
              <w:rPr>
                <w:rFonts w:ascii="AvenirNext forINTUIT" w:hAnsi="AvenirNext forINTUIT"/>
              </w:rPr>
            </w:pPr>
          </w:p>
          <w:p w14:paraId="3B63FEB8" w14:textId="77777777" w:rsidR="003C34FA" w:rsidRPr="00A8312B" w:rsidRDefault="003C34FA" w:rsidP="00A8312B">
            <w:pPr>
              <w:pStyle w:val="NoSpacing"/>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6ED87D8" w14:textId="40A271A0" w:rsidR="003C34FA" w:rsidRPr="00A8312B" w:rsidRDefault="003C34FA" w:rsidP="00A8312B">
            <w:pPr>
              <w:pStyle w:val="NoSpacing"/>
              <w:rPr>
                <w:rFonts w:ascii="AvenirNext forINTUIT" w:hAnsi="AvenirNext forINTUIT"/>
                <w:b/>
              </w:rPr>
            </w:pPr>
          </w:p>
          <w:p w14:paraId="272AEE95" w14:textId="63809062" w:rsidR="00A8312B" w:rsidRDefault="00A8312B" w:rsidP="00A8312B">
            <w:pPr>
              <w:pStyle w:val="NoSpacing"/>
              <w:rPr>
                <w:rFonts w:ascii="AvenirNext forINTUIT" w:hAnsi="AvenirNext forINTUIT"/>
              </w:rPr>
            </w:pPr>
            <w:r w:rsidRPr="00A8312B">
              <w:rPr>
                <w:rFonts w:ascii="AvenirNext forINTUIT" w:hAnsi="AvenirNext forINTUIT"/>
                <w:b/>
              </w:rPr>
              <w:t xml:space="preserve">Corbin: </w:t>
            </w:r>
            <w:r w:rsidRPr="00A8312B">
              <w:rPr>
                <w:rFonts w:ascii="AvenirNext forINTUIT" w:hAnsi="AvenirNext forINTUIT"/>
              </w:rPr>
              <w:t>During this portion of the assignment, after allocating who would be responsible for what pieces of the assignment, we were all able to work much more independently. The group experienced the consequences of the COVID-19 lockdown, which affected the group dynamic at times, but we all pulled our socks up and pushed on delivering something that we could all be proud of and confident to submit.</w:t>
            </w:r>
          </w:p>
          <w:p w14:paraId="562FF29E" w14:textId="77777777" w:rsidR="00A8312B" w:rsidRPr="00A8312B" w:rsidRDefault="00A8312B" w:rsidP="00A8312B">
            <w:pPr>
              <w:pStyle w:val="NoSpacing"/>
              <w:rPr>
                <w:rFonts w:ascii="AvenirNext forINTUIT" w:hAnsi="AvenirNext forINTUIT"/>
              </w:rPr>
            </w:pPr>
          </w:p>
          <w:p w14:paraId="350F9090" w14:textId="45F18E32" w:rsidR="00A8312B" w:rsidRDefault="00A8312B" w:rsidP="00A8312B">
            <w:pPr>
              <w:pStyle w:val="NoSpacing"/>
              <w:rPr>
                <w:rFonts w:ascii="AvenirNext forINTUIT" w:hAnsi="AvenirNext forINTUIT"/>
              </w:rPr>
            </w:pPr>
            <w:r w:rsidRPr="00A8312B">
              <w:rPr>
                <w:rFonts w:ascii="AvenirNext forINTUIT" w:hAnsi="AvenirNext forINTUIT"/>
              </w:rPr>
              <w:t>Communication was an issue at times, mostly exacerbated by the current pandemic, but because of the way the work was divided it meant we were not required to meet as often to fulfill our requirements.</w:t>
            </w:r>
          </w:p>
          <w:p w14:paraId="5EE8E6E2" w14:textId="77777777" w:rsidR="00A8312B" w:rsidRPr="00A8312B" w:rsidRDefault="00A8312B" w:rsidP="00A8312B">
            <w:pPr>
              <w:pStyle w:val="NoSpacing"/>
              <w:rPr>
                <w:rFonts w:ascii="AvenirNext forINTUIT" w:hAnsi="AvenirNext forINTUIT"/>
              </w:rPr>
            </w:pPr>
          </w:p>
          <w:p w14:paraId="3129B443" w14:textId="4147C2D2" w:rsidR="00A8312B" w:rsidRDefault="00A8312B" w:rsidP="00A8312B">
            <w:pPr>
              <w:pStyle w:val="NoSpacing"/>
              <w:rPr>
                <w:rFonts w:ascii="AvenirNext forINTUIT" w:hAnsi="AvenirNext forINTUIT"/>
              </w:rPr>
            </w:pPr>
            <w:r w:rsidRPr="00A8312B">
              <w:rPr>
                <w:rFonts w:ascii="AvenirNext forINTUIT" w:hAnsi="AvenirNext forINTUIT"/>
              </w:rPr>
              <w:t>I was impressed by the quality of everybody’s individual work efforts though. Natalie has created an amazing, professional website and an incredible representation of our app, Vanessa’s professional report producing, and time management skills are second to none, and the writing pieces delivered by both Connor and Ollie were of an exceptional standard.</w:t>
            </w:r>
          </w:p>
          <w:p w14:paraId="7909C562" w14:textId="77777777" w:rsidR="00A8312B" w:rsidRPr="00A8312B" w:rsidRDefault="00A8312B" w:rsidP="00A8312B">
            <w:pPr>
              <w:pStyle w:val="NoSpacing"/>
              <w:rPr>
                <w:rFonts w:ascii="AvenirNext forINTUIT" w:hAnsi="AvenirNext forINTUIT"/>
              </w:rPr>
            </w:pPr>
          </w:p>
          <w:p w14:paraId="27F540EA" w14:textId="213898AC" w:rsidR="00A8312B" w:rsidRDefault="00A8312B" w:rsidP="00A8312B">
            <w:pPr>
              <w:pStyle w:val="NoSpacing"/>
              <w:rPr>
                <w:rFonts w:ascii="AvenirNext forINTUIT" w:hAnsi="AvenirNext forINTUIT"/>
              </w:rPr>
            </w:pPr>
            <w:r w:rsidRPr="00A8312B">
              <w:rPr>
                <w:rFonts w:ascii="AvenirNext forINTUIT" w:hAnsi="AvenirNext forINTUIT"/>
              </w:rPr>
              <w:t>It was surprising, with the little bit of knowledge that we have gained during these short few months, and no small measure of personal research, that the tools we opted to use during this assignment were absolutely not out of the reach of our abilities. We were able to gather at least a general understanding of every piece of technology that we put our time into, improving our chances of success, not only during this assignment, but also in the future wherever our individual careers in technology take us.</w:t>
            </w:r>
          </w:p>
          <w:p w14:paraId="1345B0D7" w14:textId="77777777" w:rsidR="00A8312B" w:rsidRPr="00A8312B" w:rsidRDefault="00A8312B" w:rsidP="00A8312B">
            <w:pPr>
              <w:pStyle w:val="NoSpacing"/>
              <w:rPr>
                <w:rFonts w:ascii="AvenirNext forINTUIT" w:hAnsi="AvenirNext forINTUIT"/>
              </w:rPr>
            </w:pPr>
          </w:p>
          <w:p w14:paraId="06C80AEE" w14:textId="7B18D569" w:rsidR="00A8312B" w:rsidRDefault="00A8312B" w:rsidP="00A8312B">
            <w:pPr>
              <w:pStyle w:val="NoSpacing"/>
              <w:rPr>
                <w:rFonts w:ascii="AvenirNext forINTUIT" w:hAnsi="AvenirNext forINTUIT"/>
              </w:rPr>
            </w:pPr>
            <w:r w:rsidRPr="00A8312B">
              <w:rPr>
                <w:rFonts w:ascii="AvenirNext forINTUIT" w:hAnsi="AvenirNext forINTUIT"/>
              </w:rPr>
              <w:t>You could sense that all of us were affected in some way by isolation, or somet</w:t>
            </w:r>
            <w:r>
              <w:rPr>
                <w:rFonts w:ascii="AvenirNext forINTUIT" w:hAnsi="AvenirNext forINTUIT"/>
              </w:rPr>
              <w:t>hing in our lives that lessened</w:t>
            </w:r>
            <w:r w:rsidRPr="00A8312B">
              <w:rPr>
                <w:rFonts w:ascii="AvenirNext forINTUIT" w:hAnsi="AvenirNext forINTUIT"/>
              </w:rPr>
              <w:t xml:space="preserve"> our potential to maintain our scholastic requirements, but everybody, though facing adversity, pushed through and delivered. I am immensely proud of our whole team and am happy to call myself a member of XVI. To deliver something of this quality is difficult at the best of times, but we did it against the grain and against adversity, which is something that will forever impress me.</w:t>
            </w:r>
          </w:p>
          <w:p w14:paraId="02C02824" w14:textId="77777777" w:rsidR="00A8312B" w:rsidRPr="00A8312B" w:rsidRDefault="00A8312B" w:rsidP="00A8312B">
            <w:pPr>
              <w:pStyle w:val="NoSpacing"/>
              <w:rPr>
                <w:rFonts w:ascii="AvenirNext forINTUIT" w:hAnsi="AvenirNext forINTUIT"/>
              </w:rPr>
            </w:pPr>
          </w:p>
          <w:p w14:paraId="43580F99" w14:textId="5B5D0293" w:rsidR="00A8312B" w:rsidRPr="00A8312B" w:rsidRDefault="00943D67" w:rsidP="00A8312B">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717632" behindDoc="0" locked="0" layoutInCell="1" allowOverlap="1" wp14:anchorId="7B1699B1" wp14:editId="6A7833CC">
                  <wp:simplePos x="0" y="0"/>
                  <wp:positionH relativeFrom="column">
                    <wp:posOffset>3728720</wp:posOffset>
                  </wp:positionH>
                  <wp:positionV relativeFrom="paragraph">
                    <wp:posOffset>290830</wp:posOffset>
                  </wp:positionV>
                  <wp:extent cx="2573655" cy="1715770"/>
                  <wp:effectExtent l="0" t="0" r="0" b="0"/>
                  <wp:wrapNone/>
                  <wp:docPr id="43" name="Picture 43"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3655" cy="1715770"/>
                          </a:xfrm>
                          <a:prstGeom prst="rect">
                            <a:avLst/>
                          </a:prstGeom>
                          <a:noFill/>
                          <a:ln>
                            <a:noFill/>
                          </a:ln>
                        </pic:spPr>
                      </pic:pic>
                    </a:graphicData>
                  </a:graphic>
                </wp:anchor>
              </w:drawing>
            </w:r>
            <w:r w:rsidR="00A8312B" w:rsidRPr="00A8312B">
              <w:rPr>
                <w:rFonts w:ascii="AvenirNext forINTUIT" w:hAnsi="AvenirNext forINTUIT"/>
              </w:rPr>
              <w:t>Thank you, fellow members of team XVI, for a great few months, and for all of your support. I am better for meeting you all and wish you all the best wherever the future takes you.</w:t>
            </w:r>
            <w:r w:rsidR="00A8312B" w:rsidRPr="00A8312B">
              <w:rPr>
                <w:rFonts w:ascii="AvenirNext forINTUIT" w:hAnsi="AvenirNext forINTUIT"/>
                <w:noProof/>
              </w:rPr>
              <w:t xml:space="preserve"> </w:t>
            </w:r>
          </w:p>
          <w:p w14:paraId="32EDD115" w14:textId="72BD1860" w:rsidR="00A8312B" w:rsidRPr="00A8312B" w:rsidRDefault="00A8312B" w:rsidP="00A8312B">
            <w:pPr>
              <w:pStyle w:val="NoSpacing"/>
              <w:rPr>
                <w:rFonts w:ascii="AvenirNext forINTUIT" w:hAnsi="AvenirNext forINTUIT"/>
              </w:rPr>
            </w:pPr>
          </w:p>
          <w:p w14:paraId="11814FE6" w14:textId="77777777" w:rsidR="003C34FA" w:rsidRPr="00A8312B" w:rsidRDefault="003C34FA" w:rsidP="00A8312B">
            <w:pPr>
              <w:pStyle w:val="NoSpacing"/>
              <w:rPr>
                <w:rFonts w:ascii="AvenirNext forINTUIT" w:hAnsi="AvenirNext forINTUIT"/>
              </w:rPr>
            </w:pPr>
          </w:p>
          <w:p w14:paraId="28E2E9B9" w14:textId="77777777" w:rsidR="003C34FA" w:rsidRPr="00A8312B" w:rsidRDefault="003C34FA" w:rsidP="00A8312B">
            <w:pPr>
              <w:pStyle w:val="NoSpacing"/>
              <w:rPr>
                <w:rFonts w:ascii="AvenirNext forINTUIT" w:hAnsi="AvenirNext forINTUIT"/>
                <w:b/>
                <w:color w:val="476166" w:themeColor="accent1"/>
                <w:sz w:val="28"/>
                <w:szCs w:val="28"/>
              </w:rPr>
            </w:pPr>
          </w:p>
        </w:tc>
        <w:tc>
          <w:tcPr>
            <w:tcW w:w="442" w:type="dxa"/>
          </w:tcPr>
          <w:p w14:paraId="242D1668" w14:textId="77777777" w:rsidR="003C34FA" w:rsidRPr="003C34FA" w:rsidRDefault="003C34FA" w:rsidP="00041A54">
            <w:pPr>
              <w:rPr>
                <w:rFonts w:ascii="AvenirNext forINTUIT" w:hAnsi="AvenirNext forINTUIT"/>
              </w:rPr>
            </w:pPr>
          </w:p>
        </w:tc>
      </w:tr>
    </w:tbl>
    <w:p w14:paraId="432AB163" w14:textId="77777777" w:rsidR="003C34FA" w:rsidRPr="003C34FA" w:rsidRDefault="003C34FA" w:rsidP="003C34FA">
      <w:pPr>
        <w:rPr>
          <w:rFonts w:ascii="AvenirNext forINTUIT" w:hAnsi="AvenirNext forINTUIT"/>
          <w:color w:val="476166" w:themeColor="accent1"/>
          <w:sz w:val="28"/>
          <w:szCs w:val="28"/>
        </w:rPr>
      </w:pPr>
    </w:p>
    <w:p w14:paraId="57E408CB" w14:textId="77777777" w:rsidR="003C34FA" w:rsidRPr="003C34FA" w:rsidRDefault="003C34FA" w:rsidP="003C34FA">
      <w:pPr>
        <w:rPr>
          <w:rFonts w:ascii="AvenirNext forINTUIT" w:hAnsi="AvenirNext forINTUIT"/>
          <w:color w:val="476166" w:themeColor="accent1"/>
          <w:sz w:val="28"/>
          <w:szCs w:val="28"/>
        </w:rPr>
      </w:pPr>
    </w:p>
    <w:p w14:paraId="623227D0" w14:textId="77777777" w:rsidR="003C34FA" w:rsidRPr="003C34FA" w:rsidRDefault="003C34FA" w:rsidP="003C34FA">
      <w:pPr>
        <w:rPr>
          <w:rFonts w:ascii="AvenirNext forINTUIT" w:hAnsi="AvenirNext forINTUIT"/>
          <w:color w:val="476166" w:themeColor="accent1"/>
          <w:sz w:val="28"/>
          <w:szCs w:val="28"/>
        </w:rPr>
      </w:pPr>
    </w:p>
    <w:p w14:paraId="392E4F1F" w14:textId="4751CDD0" w:rsidR="003C34FA" w:rsidRPr="003C34FA" w:rsidRDefault="003C34FA" w:rsidP="003C34FA">
      <w:pPr>
        <w:rPr>
          <w:rFonts w:ascii="AvenirNext forINTUIT" w:hAnsi="AvenirNext forINTUIT"/>
          <w:color w:val="476166" w:themeColor="accent1"/>
          <w:sz w:val="28"/>
          <w:szCs w:val="28"/>
        </w:rPr>
      </w:pPr>
    </w:p>
    <w:p w14:paraId="0230DCE0" w14:textId="77D35424"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3EB2C649" w14:textId="77777777" w:rsidR="003C34FA" w:rsidRPr="003C34FA" w:rsidRDefault="003C34FA" w:rsidP="003C34FA">
      <w:pPr>
        <w:rPr>
          <w:rFonts w:ascii="AvenirNext forINTUIT" w:hAnsi="AvenirNext forINTUIT"/>
        </w:rPr>
      </w:pPr>
    </w:p>
    <w:p w14:paraId="6B6DA52D" w14:textId="77777777" w:rsidR="003C34FA" w:rsidRPr="003C34FA" w:rsidRDefault="003C34FA" w:rsidP="003C34FA">
      <w:pPr>
        <w:rPr>
          <w:rFonts w:ascii="AvenirNext forINTUIT" w:hAnsi="AvenirNext forINTUIT"/>
          <w:color w:val="476166" w:themeColor="accent1"/>
          <w:sz w:val="28"/>
          <w:szCs w:val="28"/>
        </w:rPr>
      </w:pPr>
    </w:p>
    <w:p w14:paraId="68669433"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7235AB24" w14:textId="77777777" w:rsidTr="00041A54">
        <w:trPr>
          <w:trHeight w:val="4546"/>
        </w:trPr>
        <w:tc>
          <w:tcPr>
            <w:tcW w:w="284" w:type="dxa"/>
          </w:tcPr>
          <w:p w14:paraId="42505540" w14:textId="77777777" w:rsidR="003C34FA" w:rsidRPr="003C34FA" w:rsidRDefault="003C34FA" w:rsidP="00041A54">
            <w:pPr>
              <w:rPr>
                <w:rFonts w:ascii="AvenirNext forINTUIT" w:hAnsi="AvenirNext forINTUIT"/>
              </w:rPr>
            </w:pPr>
          </w:p>
          <w:p w14:paraId="1EE3413C" w14:textId="77777777" w:rsidR="003C34FA" w:rsidRPr="003C34FA" w:rsidRDefault="003C34FA" w:rsidP="00041A54">
            <w:pPr>
              <w:rPr>
                <w:rFonts w:ascii="AvenirNext forINTUIT" w:hAnsi="AvenirNext forINTUIT"/>
              </w:rPr>
            </w:pPr>
          </w:p>
          <w:p w14:paraId="0F4A4B21" w14:textId="77777777" w:rsidR="003C34FA" w:rsidRPr="003C34FA" w:rsidRDefault="003C34FA" w:rsidP="00041A54">
            <w:pPr>
              <w:rPr>
                <w:rFonts w:ascii="AvenirNext forINTUIT" w:hAnsi="AvenirNext forINTUIT"/>
              </w:rPr>
            </w:pPr>
          </w:p>
          <w:p w14:paraId="3030EA89"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F6ED9D1" w14:textId="0BCDD1E0" w:rsidR="003C34FA" w:rsidRDefault="003C34FA" w:rsidP="00041A54">
            <w:pPr>
              <w:pStyle w:val="NoSpacing"/>
              <w:rPr>
                <w:rFonts w:ascii="AvenirNext forINTUIT" w:hAnsi="AvenirNext forINTUIT"/>
              </w:rPr>
            </w:pPr>
          </w:p>
          <w:p w14:paraId="5D5E5799" w14:textId="572FCFD6" w:rsidR="00A8312B" w:rsidRPr="00A8312B" w:rsidRDefault="00A8312B" w:rsidP="00A8312B">
            <w:pPr>
              <w:pStyle w:val="NoSpacing"/>
              <w:rPr>
                <w:rFonts w:ascii="AvenirNext forINTUIT" w:hAnsi="AvenirNext forINTUIT"/>
                <w:lang w:val="en-AU"/>
              </w:rPr>
            </w:pPr>
            <w:r w:rsidRPr="00A8312B">
              <w:rPr>
                <w:rFonts w:ascii="AvenirNext forINTUIT" w:hAnsi="AvenirNext forINTUIT"/>
                <w:b/>
              </w:rPr>
              <w:t xml:space="preserve">Natalie: </w:t>
            </w:r>
            <w:r w:rsidRPr="00A8312B">
              <w:rPr>
                <w:rFonts w:ascii="AvenirNext forINTUIT" w:hAnsi="AvenirNext forINTUIT"/>
                <w:lang w:val="en-AU"/>
              </w:rPr>
              <w:t xml:space="preserve"> </w:t>
            </w:r>
            <w:r w:rsidRPr="00A8312B">
              <w:rPr>
                <w:rFonts w:ascii="AvenirNext forINTUIT" w:hAnsi="AvenirNext forINTUIT"/>
                <w:lang w:val="en-AU"/>
              </w:rPr>
              <w:t xml:space="preserve">Assignment 3 has been an uphill battle. We put so much time and effort into assignment 2, I think it led to a bit of burn out throughout the group. It took us a bit longer to get started, and with some of us also completing Intro to Programming, it split out attention more than it did in </w:t>
            </w:r>
            <w:proofErr w:type="spellStart"/>
            <w:r w:rsidRPr="00A8312B">
              <w:rPr>
                <w:rFonts w:ascii="AvenirNext forINTUIT" w:hAnsi="AvenirNext forINTUIT"/>
                <w:lang w:val="en-AU"/>
              </w:rPr>
              <w:t>A2</w:t>
            </w:r>
            <w:proofErr w:type="spellEnd"/>
            <w:r w:rsidRPr="00A8312B">
              <w:rPr>
                <w:rFonts w:ascii="AvenirNext forINTUIT" w:hAnsi="AvenirNext forINTUIT"/>
                <w:lang w:val="en-AU"/>
              </w:rPr>
              <w:t>.</w:t>
            </w:r>
          </w:p>
          <w:p w14:paraId="07536B57" w14:textId="074FEF24"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It can be hard getting on the same page; we are five people who live in different areas of Australia with full lives. The pandemic has hit us in Melbourne a lot harder than the rest. At times, especially in the past few weeks of curfew, it has been hard for me to stay motivated when I haven’t been able to leave the house. I am very thankful for my teammates for a little bit of human contact during this time.</w:t>
            </w:r>
          </w:p>
          <w:p w14:paraId="2095EEB4" w14:textId="77777777" w:rsidR="00A8312B" w:rsidRPr="00A8312B" w:rsidRDefault="00A8312B" w:rsidP="00A8312B">
            <w:pPr>
              <w:pStyle w:val="NoSpacing"/>
              <w:rPr>
                <w:rFonts w:ascii="AvenirNext forINTUIT" w:hAnsi="AvenirNext forINTUIT"/>
                <w:lang w:val="en-AU"/>
              </w:rPr>
            </w:pPr>
          </w:p>
          <w:p w14:paraId="2649AB85" w14:textId="68B1577D"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Due to a lack of understanding, we had some problems early on dedicating too much time into developing a functioning app through coding language even though it was not needed. However, through this, I ended up researching a lot about app manufacturing and I am very interested in using React or Flutter to develop my own app as a hobby.</w:t>
            </w:r>
          </w:p>
          <w:p w14:paraId="7676387D" w14:textId="77777777" w:rsidR="00A8312B" w:rsidRPr="00A8312B" w:rsidRDefault="00A8312B" w:rsidP="00A8312B">
            <w:pPr>
              <w:pStyle w:val="NoSpacing"/>
              <w:rPr>
                <w:rFonts w:ascii="AvenirNext forINTUIT" w:hAnsi="AvenirNext forINTUIT"/>
                <w:lang w:val="en-AU"/>
              </w:rPr>
            </w:pPr>
          </w:p>
          <w:p w14:paraId="7345C8A8" w14:textId="77777777" w:rsidR="00A8312B" w:rsidRPr="00A8312B" w:rsidRDefault="00A8312B" w:rsidP="00A8312B">
            <w:pPr>
              <w:pStyle w:val="NoSpacing"/>
              <w:rPr>
                <w:rFonts w:ascii="AvenirNext forINTUIT" w:hAnsi="AvenirNext forINTUIT"/>
                <w:lang w:val="en-AU"/>
              </w:rPr>
            </w:pPr>
            <w:r w:rsidRPr="00A8312B">
              <w:rPr>
                <w:rFonts w:ascii="AvenirNext forINTUIT" w:hAnsi="AvenirNext forINTUIT"/>
                <w:lang w:val="en-AU"/>
              </w:rPr>
              <w:t>Once again, Vanessa did a great job at pulling the group together and making sure we stay up to date. Thank you, Team XVI, for your feedback and allowing me to undertake the logo design, app design, website design and video. Through making these, I finally, after 25 years of confusion, have found a passion and enjoyment in these areas of design that I would love to turn into a career.</w:t>
            </w:r>
          </w:p>
          <w:p w14:paraId="71F92496" w14:textId="4FC2371D" w:rsidR="00A8312B" w:rsidRPr="00A8312B" w:rsidRDefault="00A8312B" w:rsidP="00041A54">
            <w:pPr>
              <w:pStyle w:val="NoSpacing"/>
              <w:rPr>
                <w:rFonts w:ascii="AvenirNext forINTUIT" w:hAnsi="AvenirNext forINTUIT"/>
                <w:b/>
              </w:rPr>
            </w:pPr>
          </w:p>
          <w:p w14:paraId="4AA6E677"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7FE43E44" w14:textId="77777777" w:rsidR="003C34FA" w:rsidRPr="003C34FA" w:rsidRDefault="003C34FA" w:rsidP="00041A54">
            <w:pPr>
              <w:rPr>
                <w:rFonts w:ascii="AvenirNext forINTUIT" w:hAnsi="AvenirNext forINTUIT"/>
              </w:rPr>
            </w:pPr>
          </w:p>
        </w:tc>
      </w:tr>
    </w:tbl>
    <w:p w14:paraId="0FF36869" w14:textId="77777777" w:rsidR="003C34FA" w:rsidRPr="003C34FA" w:rsidRDefault="003C34FA" w:rsidP="003C34FA">
      <w:pPr>
        <w:rPr>
          <w:rFonts w:ascii="AvenirNext forINTUIT" w:hAnsi="AvenirNext forINTUIT"/>
          <w:color w:val="476166" w:themeColor="accent1"/>
          <w:sz w:val="28"/>
          <w:szCs w:val="28"/>
        </w:rPr>
      </w:pPr>
    </w:p>
    <w:p w14:paraId="07F94004" w14:textId="77777777" w:rsidR="003C34FA" w:rsidRPr="003C34FA" w:rsidRDefault="003C34FA" w:rsidP="003C34FA">
      <w:pPr>
        <w:rPr>
          <w:rFonts w:ascii="AvenirNext forINTUIT" w:hAnsi="AvenirNext forINTUIT"/>
          <w:color w:val="476166" w:themeColor="accent1"/>
          <w:sz w:val="28"/>
          <w:szCs w:val="28"/>
        </w:rPr>
      </w:pPr>
    </w:p>
    <w:p w14:paraId="001991F4" w14:textId="77777777" w:rsidR="003C34FA" w:rsidRPr="003C34FA" w:rsidRDefault="003C34FA" w:rsidP="003C34FA">
      <w:pPr>
        <w:rPr>
          <w:rFonts w:ascii="AvenirNext forINTUIT" w:hAnsi="AvenirNext forINTUIT"/>
          <w:color w:val="476166" w:themeColor="accent1"/>
          <w:sz w:val="28"/>
          <w:szCs w:val="28"/>
        </w:rPr>
      </w:pPr>
    </w:p>
    <w:p w14:paraId="7000EF77" w14:textId="77777777" w:rsidR="003C34FA" w:rsidRPr="003C34FA" w:rsidRDefault="003C34FA" w:rsidP="003C34FA">
      <w:pPr>
        <w:rPr>
          <w:rFonts w:ascii="AvenirNext forINTUIT" w:hAnsi="AvenirNext forINTUIT"/>
          <w:color w:val="476166" w:themeColor="accent1"/>
          <w:sz w:val="28"/>
          <w:szCs w:val="28"/>
        </w:rPr>
      </w:pPr>
    </w:p>
    <w:p w14:paraId="014FE64A" w14:textId="68C92308" w:rsidR="003C34FA" w:rsidRPr="003C34FA" w:rsidRDefault="00943D67">
      <w:pPr>
        <w:rPr>
          <w:rFonts w:ascii="AvenirNext forINTUIT" w:hAnsi="AvenirNext forINTUIT"/>
          <w:color w:val="476166" w:themeColor="accent1"/>
          <w:sz w:val="28"/>
          <w:szCs w:val="28"/>
        </w:rPr>
      </w:pPr>
      <w:r w:rsidRPr="00E84071">
        <w:rPr>
          <w:rFonts w:ascii="AvenirNext forINTUIT" w:hAnsi="AvenirNext forINTUIT"/>
          <w:noProof/>
        </w:rPr>
        <w:drawing>
          <wp:anchor distT="0" distB="0" distL="114300" distR="114300" simplePos="0" relativeHeight="251718656" behindDoc="0" locked="0" layoutInCell="1" allowOverlap="1" wp14:anchorId="2C354D36" wp14:editId="735C47D4">
            <wp:simplePos x="0" y="0"/>
            <wp:positionH relativeFrom="column">
              <wp:posOffset>3726180</wp:posOffset>
            </wp:positionH>
            <wp:positionV relativeFrom="paragraph">
              <wp:posOffset>5060315</wp:posOffset>
            </wp:positionV>
            <wp:extent cx="2866390" cy="1910928"/>
            <wp:effectExtent l="0" t="0" r="0" b="0"/>
            <wp:wrapNone/>
            <wp:docPr id="44" name="Picture 44"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6390" cy="1910928"/>
                    </a:xfrm>
                    <a:prstGeom prst="rect">
                      <a:avLst/>
                    </a:prstGeom>
                    <a:noFill/>
                    <a:ln>
                      <a:noFill/>
                    </a:ln>
                  </pic:spPr>
                </pic:pic>
              </a:graphicData>
            </a:graphic>
          </wp:anchor>
        </w:drawing>
      </w:r>
      <w:r w:rsidR="003C34FA" w:rsidRPr="003C34FA">
        <w:rPr>
          <w:rFonts w:ascii="AvenirNext forINTUIT" w:hAnsi="AvenirNext forINTUIT"/>
          <w:color w:val="476166" w:themeColor="accent1"/>
          <w:sz w:val="28"/>
          <w:szCs w:val="28"/>
        </w:rPr>
        <w:br w:type="page"/>
      </w:r>
    </w:p>
    <w:p w14:paraId="4DA55BB2" w14:textId="77777777" w:rsidR="003C34FA" w:rsidRPr="003C34FA" w:rsidRDefault="003C34FA" w:rsidP="003C34FA">
      <w:pPr>
        <w:rPr>
          <w:rFonts w:ascii="AvenirNext forINTUIT" w:hAnsi="AvenirNext forINTUIT"/>
        </w:rPr>
      </w:pPr>
    </w:p>
    <w:p w14:paraId="5BBB8937" w14:textId="77777777" w:rsidR="003C34FA" w:rsidRPr="003C34FA" w:rsidRDefault="003C34FA" w:rsidP="003C34FA">
      <w:pPr>
        <w:rPr>
          <w:rFonts w:ascii="AvenirNext forINTUIT" w:hAnsi="AvenirNext forINTUIT"/>
          <w:color w:val="476166" w:themeColor="accent1"/>
          <w:sz w:val="28"/>
          <w:szCs w:val="28"/>
        </w:rPr>
      </w:pPr>
    </w:p>
    <w:p w14:paraId="448BDCBF"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E84071" w14:paraId="646EA262" w14:textId="77777777" w:rsidTr="00041A54">
        <w:trPr>
          <w:trHeight w:val="4546"/>
        </w:trPr>
        <w:tc>
          <w:tcPr>
            <w:tcW w:w="284" w:type="dxa"/>
          </w:tcPr>
          <w:p w14:paraId="44A05617" w14:textId="77777777" w:rsidR="003C34FA" w:rsidRPr="003C34FA" w:rsidRDefault="003C34FA" w:rsidP="00041A54">
            <w:pPr>
              <w:rPr>
                <w:rFonts w:ascii="AvenirNext forINTUIT" w:hAnsi="AvenirNext forINTUIT"/>
              </w:rPr>
            </w:pPr>
          </w:p>
          <w:p w14:paraId="56138DDD" w14:textId="77777777" w:rsidR="003C34FA" w:rsidRPr="003C34FA" w:rsidRDefault="003C34FA" w:rsidP="00041A54">
            <w:pPr>
              <w:rPr>
                <w:rFonts w:ascii="AvenirNext forINTUIT" w:hAnsi="AvenirNext forINTUIT"/>
              </w:rPr>
            </w:pPr>
          </w:p>
          <w:p w14:paraId="47364B80" w14:textId="77777777" w:rsidR="003C34FA" w:rsidRPr="003C34FA" w:rsidRDefault="003C34FA" w:rsidP="00041A54">
            <w:pPr>
              <w:rPr>
                <w:rFonts w:ascii="AvenirNext forINTUIT" w:hAnsi="AvenirNext forINTUIT"/>
              </w:rPr>
            </w:pPr>
          </w:p>
          <w:p w14:paraId="08FB3CC7"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6F6EEB3" w14:textId="711A7305" w:rsidR="003C34FA" w:rsidRDefault="003C34FA" w:rsidP="00041A54">
            <w:pPr>
              <w:pStyle w:val="NoSpacing"/>
              <w:rPr>
                <w:rFonts w:ascii="AvenirNext forINTUIT" w:hAnsi="AvenirNext forINTUIT"/>
              </w:rPr>
            </w:pPr>
          </w:p>
          <w:p w14:paraId="1749F982" w14:textId="2AA3338A" w:rsidR="00A8312B" w:rsidRPr="00A8312B" w:rsidRDefault="00A8312B" w:rsidP="00A8312B">
            <w:pPr>
              <w:pStyle w:val="NoSpacing"/>
              <w:rPr>
                <w:rFonts w:ascii="AvenirNext forINTUIT" w:hAnsi="AvenirNext forINTUIT"/>
                <w:lang w:val="en-AU"/>
              </w:rPr>
            </w:pPr>
            <w:r w:rsidRPr="00A8312B">
              <w:rPr>
                <w:rFonts w:ascii="AvenirNext forINTUIT" w:hAnsi="AvenirNext forINTUIT"/>
                <w:b/>
              </w:rPr>
              <w:t>Oliver</w:t>
            </w:r>
            <w:r w:rsidRPr="00A8312B">
              <w:rPr>
                <w:rFonts w:ascii="AvenirNext forINTUIT" w:hAnsi="AvenirNext forINTUIT"/>
                <w:b/>
              </w:rPr>
              <w:t xml:space="preserve">: </w:t>
            </w:r>
            <w:r w:rsidRPr="00A8312B">
              <w:rPr>
                <w:rFonts w:ascii="AvenirNext forINTUIT" w:hAnsi="AvenirNext forINTUIT"/>
                <w:lang w:val="en-AU"/>
              </w:rPr>
              <w:t xml:space="preserve"> </w:t>
            </w:r>
            <w:r w:rsidRPr="00A8312B">
              <w:rPr>
                <w:rFonts w:ascii="AvenirNext forINTUIT" w:hAnsi="AvenirNext forINTUIT"/>
                <w:lang w:val="en-AU"/>
              </w:rPr>
              <w:t>Group projects can always be difficult, especially when with new people who are located all around Australia. Despite this, in assessment 2 our group worked together extremely well. Assignment 3 however a lot of enthusiasm was lost, which slowed down work speeds.</w:t>
            </w:r>
          </w:p>
          <w:p w14:paraId="0BF59BC3" w14:textId="67DB6BA3"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Communication is an important part of being in a team, and even I did not communicate as much as I or the group would have liked. This can create some stress with the group as they worry to whether the parts they need are going to be completed in time.</w:t>
            </w:r>
          </w:p>
          <w:p w14:paraId="67BD430D" w14:textId="77777777" w:rsidR="00A8312B" w:rsidRPr="00A8312B" w:rsidRDefault="00A8312B" w:rsidP="00A8312B">
            <w:pPr>
              <w:pStyle w:val="NoSpacing"/>
              <w:rPr>
                <w:rFonts w:ascii="AvenirNext forINTUIT" w:hAnsi="AvenirNext forINTUIT"/>
                <w:lang w:val="en-AU"/>
              </w:rPr>
            </w:pPr>
          </w:p>
          <w:p w14:paraId="68654FC5" w14:textId="0AAAE2A2"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During the beginning of the assessment, everyone was stressed, believing a functional app had to be presented apart of the assignment 3. This meant each member thought they had less time and more work to do. But this was not needed as a functional app was not required.</w:t>
            </w:r>
          </w:p>
          <w:p w14:paraId="58C52137" w14:textId="77777777" w:rsidR="00A8312B" w:rsidRPr="00A8312B" w:rsidRDefault="00A8312B" w:rsidP="00A8312B">
            <w:pPr>
              <w:pStyle w:val="NoSpacing"/>
              <w:rPr>
                <w:rFonts w:ascii="AvenirNext forINTUIT" w:hAnsi="AvenirNext forINTUIT"/>
                <w:lang w:val="en-AU"/>
              </w:rPr>
            </w:pPr>
          </w:p>
          <w:p w14:paraId="11B220CB" w14:textId="74BB5414"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 xml:space="preserve">The research I and others had done throughout the last few months has allowed to think about my career plans and how I want to proceed with them, and without completing these assessments (A1, </w:t>
            </w:r>
            <w:proofErr w:type="spellStart"/>
            <w:r w:rsidRPr="00A8312B">
              <w:rPr>
                <w:rFonts w:ascii="AvenirNext forINTUIT" w:hAnsi="AvenirNext forINTUIT"/>
                <w:lang w:val="en-AU"/>
              </w:rPr>
              <w:t>A2</w:t>
            </w:r>
            <w:proofErr w:type="spellEnd"/>
            <w:r w:rsidRPr="00A8312B">
              <w:rPr>
                <w:rFonts w:ascii="AvenirNext forINTUIT" w:hAnsi="AvenirNext forINTUIT"/>
                <w:lang w:val="en-AU"/>
              </w:rPr>
              <w:t xml:space="preserve">, </w:t>
            </w:r>
            <w:proofErr w:type="spellStart"/>
            <w:r w:rsidRPr="00A8312B">
              <w:rPr>
                <w:rFonts w:ascii="AvenirNext forINTUIT" w:hAnsi="AvenirNext forINTUIT"/>
                <w:lang w:val="en-AU"/>
              </w:rPr>
              <w:t>A3</w:t>
            </w:r>
            <w:proofErr w:type="spellEnd"/>
            <w:r w:rsidRPr="00A8312B">
              <w:rPr>
                <w:rFonts w:ascii="AvenirNext forINTUIT" w:hAnsi="AvenirNext forINTUIT"/>
                <w:lang w:val="en-AU"/>
              </w:rPr>
              <w:t>) I don’t think I would be nearly as prepared for what I have to do in the future to ensure my own success.</w:t>
            </w:r>
          </w:p>
          <w:p w14:paraId="51956D37" w14:textId="77777777" w:rsidR="00A8312B" w:rsidRPr="00A8312B" w:rsidRDefault="00A8312B" w:rsidP="00A8312B">
            <w:pPr>
              <w:pStyle w:val="NoSpacing"/>
              <w:rPr>
                <w:rFonts w:ascii="AvenirNext forINTUIT" w:hAnsi="AvenirNext forINTUIT"/>
                <w:lang w:val="en-AU"/>
              </w:rPr>
            </w:pPr>
          </w:p>
          <w:p w14:paraId="79A0D89F" w14:textId="60B3F91D" w:rsidR="00A8312B" w:rsidRPr="00A8312B" w:rsidRDefault="00A8312B" w:rsidP="00A8312B">
            <w:pPr>
              <w:pStyle w:val="NoSpacing"/>
              <w:rPr>
                <w:rFonts w:ascii="AvenirNext forINTUIT" w:hAnsi="AvenirNext forINTUIT"/>
                <w:lang w:val="en-AU"/>
              </w:rPr>
            </w:pPr>
            <w:r w:rsidRPr="00A8312B">
              <w:rPr>
                <w:rFonts w:ascii="AvenirNext forINTUIT" w:hAnsi="AvenirNext forINTUIT"/>
                <w:lang w:val="en-AU"/>
              </w:rPr>
              <w:t xml:space="preserve">Each member of Group 16 can produce amazing individual work and provide great work efforts. Vanessa’s ability to pull the team together, set deadlines and chase everybody down and keep them on the right path was essential in ensuring the success of </w:t>
            </w:r>
            <w:proofErr w:type="spellStart"/>
            <w:r w:rsidRPr="00A8312B">
              <w:rPr>
                <w:rFonts w:ascii="AvenirNext forINTUIT" w:hAnsi="AvenirNext forINTUIT"/>
                <w:lang w:val="en-AU"/>
              </w:rPr>
              <w:t>A2</w:t>
            </w:r>
            <w:proofErr w:type="spellEnd"/>
            <w:r w:rsidRPr="00A8312B">
              <w:rPr>
                <w:rFonts w:ascii="AvenirNext forINTUIT" w:hAnsi="AvenirNext forINTUIT"/>
                <w:lang w:val="en-AU"/>
              </w:rPr>
              <w:t xml:space="preserve"> and </w:t>
            </w:r>
            <w:proofErr w:type="spellStart"/>
            <w:r w:rsidRPr="00A8312B">
              <w:rPr>
                <w:rFonts w:ascii="AvenirNext forINTUIT" w:hAnsi="AvenirNext forINTUIT"/>
                <w:lang w:val="en-AU"/>
              </w:rPr>
              <w:t>A3</w:t>
            </w:r>
            <w:proofErr w:type="spellEnd"/>
            <w:r w:rsidRPr="00A8312B">
              <w:rPr>
                <w:rFonts w:ascii="AvenirNext forINTUIT" w:hAnsi="AvenirNext forINTUIT"/>
                <w:lang w:val="en-AU"/>
              </w:rPr>
              <w:t xml:space="preserve">. </w:t>
            </w:r>
          </w:p>
          <w:p w14:paraId="1EBB8154" w14:textId="0E6906A8" w:rsidR="00A8312B" w:rsidRPr="00A8312B" w:rsidRDefault="00A8312B" w:rsidP="00041A54">
            <w:pPr>
              <w:pStyle w:val="NoSpacing"/>
              <w:rPr>
                <w:rFonts w:ascii="AvenirNext forINTUIT" w:hAnsi="AvenirNext forINTUIT"/>
              </w:rPr>
            </w:pPr>
          </w:p>
          <w:p w14:paraId="6A300ABD"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5018D9F6" w14:textId="77777777" w:rsidR="003C34FA" w:rsidRPr="00E84071" w:rsidRDefault="003C34FA" w:rsidP="00041A54">
            <w:pPr>
              <w:rPr>
                <w:rFonts w:ascii="AvenirNext forINTUIT" w:hAnsi="AvenirNext forINTUIT"/>
              </w:rPr>
            </w:pPr>
          </w:p>
        </w:tc>
      </w:tr>
    </w:tbl>
    <w:p w14:paraId="035878A6" w14:textId="77777777" w:rsidR="003C34FA" w:rsidRPr="00E84071" w:rsidRDefault="003C34FA" w:rsidP="003C34FA">
      <w:pPr>
        <w:rPr>
          <w:rFonts w:ascii="AvenirNext forINTUIT" w:hAnsi="AvenirNext forINTUIT"/>
          <w:color w:val="476166" w:themeColor="accent1"/>
          <w:sz w:val="28"/>
          <w:szCs w:val="28"/>
        </w:rPr>
      </w:pPr>
    </w:p>
    <w:p w14:paraId="7419331F" w14:textId="77777777" w:rsidR="003C34FA" w:rsidRPr="00E84071" w:rsidRDefault="003C34FA" w:rsidP="003C34FA">
      <w:pPr>
        <w:rPr>
          <w:rFonts w:ascii="AvenirNext forINTUIT" w:hAnsi="AvenirNext forINTUIT"/>
          <w:color w:val="476166" w:themeColor="accent1"/>
          <w:sz w:val="28"/>
          <w:szCs w:val="28"/>
        </w:rPr>
      </w:pPr>
    </w:p>
    <w:p w14:paraId="05CB1CA8" w14:textId="77777777" w:rsidR="003C34FA" w:rsidRPr="00E84071" w:rsidRDefault="003C34FA" w:rsidP="003C34FA">
      <w:pPr>
        <w:rPr>
          <w:rFonts w:ascii="AvenirNext forINTUIT" w:hAnsi="AvenirNext forINTUIT"/>
          <w:color w:val="476166" w:themeColor="accent1"/>
          <w:sz w:val="28"/>
          <w:szCs w:val="28"/>
        </w:rPr>
      </w:pPr>
    </w:p>
    <w:p w14:paraId="5C171E30" w14:textId="77777777" w:rsidR="003C34FA" w:rsidRPr="00E84071" w:rsidRDefault="003C34FA" w:rsidP="003C34FA">
      <w:pPr>
        <w:rPr>
          <w:rFonts w:ascii="AvenirNext forINTUIT" w:hAnsi="AvenirNext forINTUIT"/>
          <w:color w:val="476166" w:themeColor="accent1"/>
          <w:sz w:val="28"/>
          <w:szCs w:val="28"/>
        </w:rPr>
      </w:pPr>
    </w:p>
    <w:p w14:paraId="0D1E6397" w14:textId="7368C019" w:rsidR="003C34FA" w:rsidRDefault="00943D67">
      <w:pPr>
        <w:rPr>
          <w:rFonts w:ascii="AvenirNext forINTUIT" w:hAnsi="AvenirNext forINTUIT"/>
          <w:color w:val="476166" w:themeColor="accent1"/>
          <w:sz w:val="28"/>
          <w:szCs w:val="28"/>
        </w:rPr>
      </w:pPr>
      <w:r w:rsidRPr="00A8312B">
        <w:rPr>
          <w:rFonts w:ascii="AvenirNext forINTUIT" w:hAnsi="AvenirNext forINTUIT"/>
          <w:noProof/>
        </w:rPr>
        <w:drawing>
          <wp:anchor distT="0" distB="0" distL="114300" distR="114300" simplePos="0" relativeHeight="251719680" behindDoc="0" locked="0" layoutInCell="1" allowOverlap="1" wp14:anchorId="1A26D308" wp14:editId="3A5DCFEE">
            <wp:simplePos x="0" y="0"/>
            <wp:positionH relativeFrom="column">
              <wp:posOffset>3848100</wp:posOffset>
            </wp:positionH>
            <wp:positionV relativeFrom="paragraph">
              <wp:posOffset>5083810</wp:posOffset>
            </wp:positionV>
            <wp:extent cx="2691765" cy="1794510"/>
            <wp:effectExtent l="0" t="0" r="0" b="0"/>
            <wp:wrapNone/>
            <wp:docPr id="45" name="Picture 45"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1765" cy="1794510"/>
                    </a:xfrm>
                    <a:prstGeom prst="rect">
                      <a:avLst/>
                    </a:prstGeom>
                    <a:noFill/>
                    <a:ln>
                      <a:noFill/>
                    </a:ln>
                  </pic:spPr>
                </pic:pic>
              </a:graphicData>
            </a:graphic>
          </wp:anchor>
        </w:drawing>
      </w:r>
      <w:r w:rsidR="003C34FA">
        <w:rPr>
          <w:rFonts w:ascii="AvenirNext forINTUIT" w:hAnsi="AvenirNext forINTUIT"/>
          <w:color w:val="476166" w:themeColor="accent1"/>
          <w:sz w:val="28"/>
          <w:szCs w:val="28"/>
        </w:rPr>
        <w:br w:type="page"/>
      </w:r>
    </w:p>
    <w:p w14:paraId="25C8CC37" w14:textId="77777777" w:rsidR="003C34FA" w:rsidRPr="00E84071" w:rsidRDefault="003C34FA" w:rsidP="003C34FA">
      <w:pPr>
        <w:rPr>
          <w:rFonts w:ascii="AvenirNext forINTUIT" w:hAnsi="AvenirNext forINTUIT"/>
        </w:rPr>
      </w:pPr>
    </w:p>
    <w:p w14:paraId="234F1D91" w14:textId="77777777" w:rsidR="003C34FA" w:rsidRPr="00E84071" w:rsidRDefault="003C34FA" w:rsidP="003C34FA">
      <w:pPr>
        <w:rPr>
          <w:rFonts w:ascii="AvenirNext forINTUIT" w:hAnsi="AvenirNext forINTUIT"/>
          <w:color w:val="476166" w:themeColor="accent1"/>
          <w:sz w:val="28"/>
          <w:szCs w:val="28"/>
        </w:rPr>
      </w:pPr>
    </w:p>
    <w:p w14:paraId="2D2E175F" w14:textId="77777777" w:rsidR="003C34FA" w:rsidRPr="00E84071"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6EEFBC86" w14:textId="77777777" w:rsidTr="005B7862">
        <w:trPr>
          <w:trHeight w:val="4546"/>
        </w:trPr>
        <w:tc>
          <w:tcPr>
            <w:tcW w:w="284" w:type="dxa"/>
          </w:tcPr>
          <w:p w14:paraId="10701CB0" w14:textId="77777777" w:rsidR="00A8312B" w:rsidRPr="00A8312B" w:rsidRDefault="00A8312B" w:rsidP="005B7862">
            <w:pPr>
              <w:rPr>
                <w:rFonts w:ascii="AvenirNext forINTUIT" w:hAnsi="AvenirNext forINTUIT"/>
              </w:rPr>
            </w:pPr>
          </w:p>
          <w:p w14:paraId="38093945" w14:textId="77777777" w:rsidR="00A8312B" w:rsidRPr="00A8312B" w:rsidRDefault="00A8312B" w:rsidP="005B7862">
            <w:pPr>
              <w:rPr>
                <w:rFonts w:ascii="AvenirNext forINTUIT" w:hAnsi="AvenirNext forINTUIT"/>
              </w:rPr>
            </w:pPr>
          </w:p>
          <w:p w14:paraId="54E6E1C9" w14:textId="77777777" w:rsidR="00A8312B" w:rsidRPr="00A8312B" w:rsidRDefault="00A8312B" w:rsidP="005B7862">
            <w:pPr>
              <w:rPr>
                <w:rFonts w:ascii="AvenirNext forINTUIT" w:hAnsi="AvenirNext forINTUIT"/>
              </w:rPr>
            </w:pPr>
          </w:p>
          <w:p w14:paraId="3870AE11"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288580" w14:textId="77777777" w:rsidR="00943D67" w:rsidRDefault="00943D67" w:rsidP="005B7862">
            <w:pPr>
              <w:pStyle w:val="NoSpacing"/>
              <w:rPr>
                <w:rFonts w:ascii="AvenirNext forINTUIT" w:hAnsi="AvenirNext forINTUIT"/>
                <w:b/>
                <w:bCs/>
              </w:rPr>
            </w:pPr>
          </w:p>
          <w:p w14:paraId="10FF16BC" w14:textId="33A6F735" w:rsidR="00943D67" w:rsidRPr="00943D67" w:rsidRDefault="00943D67" w:rsidP="00943D67">
            <w:pPr>
              <w:pStyle w:val="NoSpacing"/>
              <w:rPr>
                <w:rFonts w:ascii="AvenirNext forINTUIT" w:hAnsi="AvenirNext forINTUIT"/>
                <w:lang w:val="en-AU"/>
              </w:rPr>
            </w:pPr>
            <w:r w:rsidRPr="00B91BB5">
              <w:rPr>
                <w:rFonts w:ascii="AvenirNext forINTUIT" w:hAnsi="AvenirNext forINTUIT"/>
                <w:b/>
                <w:bCs/>
              </w:rPr>
              <w:t>Vanessa</w:t>
            </w:r>
            <w:r w:rsidRPr="00943D67">
              <w:rPr>
                <w:rFonts w:ascii="AvenirNext forINTUIT" w:hAnsi="AvenirNext forINTUIT"/>
                <w:b/>
                <w:bCs/>
              </w:rPr>
              <w:t>:</w:t>
            </w:r>
            <w:r w:rsidRPr="00943D67">
              <w:rPr>
                <w:rFonts w:ascii="AvenirNext forINTUIT" w:hAnsi="AvenirNext forINTUIT"/>
                <w:b/>
                <w:bCs/>
              </w:rPr>
              <w:t xml:space="preserve"> </w:t>
            </w:r>
            <w:r w:rsidRPr="00943D67">
              <w:rPr>
                <w:rFonts w:ascii="AvenirNext forINTUIT" w:hAnsi="AvenirNext forINTUIT"/>
                <w:lang w:val="en-AU"/>
              </w:rPr>
              <w:t xml:space="preserve"> </w:t>
            </w:r>
            <w:r w:rsidRPr="00943D67">
              <w:rPr>
                <w:rFonts w:ascii="AvenirNext forINTUIT" w:hAnsi="AvenirNext forINTUIT"/>
                <w:lang w:val="en-AU"/>
              </w:rPr>
              <w:t xml:space="preserve">After such a successful collaboration in </w:t>
            </w:r>
            <w:proofErr w:type="spellStart"/>
            <w:r w:rsidRPr="00943D67">
              <w:rPr>
                <w:rFonts w:ascii="AvenirNext forINTUIT" w:hAnsi="AvenirNext forINTUIT"/>
                <w:lang w:val="en-AU"/>
              </w:rPr>
              <w:t>A2</w:t>
            </w:r>
            <w:proofErr w:type="spellEnd"/>
            <w:r w:rsidRPr="00943D67">
              <w:rPr>
                <w:rFonts w:ascii="AvenirNext forINTUIT" w:hAnsi="AvenirNext forINTUIT"/>
                <w:lang w:val="en-AU"/>
              </w:rPr>
              <w:t xml:space="preserve">, I personally was excited to kick on with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This is what I do, I love to collaborate and learn from others. Unfortunately, we were all a little unsure about the expectations of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and began to pursue the development of the application. As this is such a significant task, everyone felt rather overwhelmed from what was required. As a result, the high from such success in </w:t>
            </w:r>
            <w:proofErr w:type="spellStart"/>
            <w:r w:rsidRPr="00943D67">
              <w:rPr>
                <w:rFonts w:ascii="AvenirNext forINTUIT" w:hAnsi="AvenirNext forINTUIT"/>
                <w:lang w:val="en-AU"/>
              </w:rPr>
              <w:t>A2</w:t>
            </w:r>
            <w:proofErr w:type="spellEnd"/>
            <w:r w:rsidRPr="00943D67">
              <w:rPr>
                <w:rFonts w:ascii="AvenirNext forINTUIT" w:hAnsi="AvenirNext forINTUIT"/>
                <w:lang w:val="en-AU"/>
              </w:rPr>
              <w:t xml:space="preserve"> and receiving almost a perfect score of 98, was lost. </w:t>
            </w:r>
          </w:p>
          <w:p w14:paraId="0444C254" w14:textId="77777777" w:rsidR="00943D67" w:rsidRDefault="00943D67" w:rsidP="00943D67">
            <w:pPr>
              <w:pStyle w:val="NoSpacing"/>
              <w:rPr>
                <w:rFonts w:ascii="AvenirNext forINTUIT" w:hAnsi="AvenirNext forINTUIT"/>
                <w:lang w:val="en-AU"/>
              </w:rPr>
            </w:pPr>
          </w:p>
          <w:p w14:paraId="2517E6EA" w14:textId="4DD5204B"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In the very early stages, we had quite a bit of collaboration going on and every now and then we would have a chat casually, however after a few weeks in, communication and even the banter dropped significantly. Work was done independently once we realised we didn’t need to develop an application. </w:t>
            </w:r>
          </w:p>
          <w:p w14:paraId="0E5627D7" w14:textId="77777777" w:rsidR="00943D67" w:rsidRPr="00943D67" w:rsidRDefault="00943D67" w:rsidP="00943D67">
            <w:pPr>
              <w:pStyle w:val="NoSpacing"/>
              <w:rPr>
                <w:rFonts w:ascii="AvenirNext forINTUIT" w:hAnsi="AvenirNext forINTUIT"/>
                <w:lang w:val="en-AU"/>
              </w:rPr>
            </w:pPr>
          </w:p>
          <w:p w14:paraId="210276D3" w14:textId="77777777" w:rsidR="00943D67" w:rsidRP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 personally found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to be very stressful at times due to little communication and limited activity in GitHub. Despite this, everything was eventually completed on time and the work produced by members in the group was extremely well done and I’m proud of the work they achieved and us as a team. </w:t>
            </w:r>
          </w:p>
          <w:p w14:paraId="37853E1E" w14:textId="77777777" w:rsidR="00943D67" w:rsidRDefault="00943D67" w:rsidP="00943D67">
            <w:pPr>
              <w:pStyle w:val="NoSpacing"/>
              <w:rPr>
                <w:rFonts w:ascii="AvenirNext forINTUIT" w:hAnsi="AvenirNext forINTUIT"/>
                <w:lang w:val="en-AU"/>
              </w:rPr>
            </w:pPr>
          </w:p>
          <w:p w14:paraId="769551FE" w14:textId="5840A5A0"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Everyone has their own battles to fight at the moment, for me, mine is working fulltime with high expectations from leadership. Others in the team are facing a direct impact from </w:t>
            </w:r>
            <w:proofErr w:type="spellStart"/>
            <w:r w:rsidRPr="00943D67">
              <w:rPr>
                <w:rFonts w:ascii="AvenirNext forINTUIT" w:hAnsi="AvenirNext forINTUIT"/>
                <w:lang w:val="en-AU"/>
              </w:rPr>
              <w:t>COVID</w:t>
            </w:r>
            <w:proofErr w:type="spellEnd"/>
            <w:r w:rsidRPr="00943D67">
              <w:rPr>
                <w:rFonts w:ascii="AvenirNext forINTUIT" w:hAnsi="AvenirNext forINTUIT"/>
                <w:lang w:val="en-AU"/>
              </w:rPr>
              <w:t xml:space="preserve">-19 and other personal and work commitments. The thing I loved most about our team was the compassion and empathy we had for each other. </w:t>
            </w:r>
          </w:p>
          <w:p w14:paraId="431EBF58" w14:textId="77777777" w:rsidR="00943D67" w:rsidRPr="00943D67" w:rsidRDefault="00943D67" w:rsidP="00943D67">
            <w:pPr>
              <w:pStyle w:val="NoSpacing"/>
              <w:rPr>
                <w:rFonts w:ascii="AvenirNext forINTUIT" w:hAnsi="AvenirNext forINTUIT"/>
                <w:lang w:val="en-AU"/>
              </w:rPr>
            </w:pPr>
          </w:p>
          <w:p w14:paraId="59777934" w14:textId="11F77C61"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 am grateful to have teamed up with such an awesome group of people to do these assignments, I wouldn’t change it even if I could! Thank you to everyone for committing to the work and coming through in the end with high quality work for both assignments. </w:t>
            </w:r>
          </w:p>
          <w:p w14:paraId="5E6B4A23" w14:textId="77777777" w:rsidR="00943D67" w:rsidRPr="00943D67" w:rsidRDefault="00943D67" w:rsidP="00943D67">
            <w:pPr>
              <w:pStyle w:val="NoSpacing"/>
              <w:rPr>
                <w:rFonts w:ascii="AvenirNext forINTUIT" w:hAnsi="AvenirNext forINTUIT"/>
                <w:lang w:val="en-AU"/>
              </w:rPr>
            </w:pPr>
          </w:p>
          <w:p w14:paraId="5771AA83" w14:textId="53D1BECE"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A big shout out to Nat, who not only did the logo, but did our websites, the demo application design and presentation design. You certainly have a knack for design and have complete faith you will have a successful career in the field. </w:t>
            </w:r>
          </w:p>
          <w:p w14:paraId="3091D827" w14:textId="77777777" w:rsidR="00943D67" w:rsidRPr="00943D67" w:rsidRDefault="00943D67" w:rsidP="00943D67">
            <w:pPr>
              <w:pStyle w:val="NoSpacing"/>
              <w:rPr>
                <w:rFonts w:ascii="AvenirNext forINTUIT" w:hAnsi="AvenirNext forINTUIT"/>
                <w:lang w:val="en-AU"/>
              </w:rPr>
            </w:pPr>
          </w:p>
          <w:p w14:paraId="3EA74FA3" w14:textId="4E7C9040" w:rsidR="00943D67" w:rsidRP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This experience has been invaluable as I have learned a lot from my fellow team members and the group assignments. </w:t>
            </w:r>
          </w:p>
          <w:p w14:paraId="713EB367" w14:textId="0EF02986" w:rsidR="00A8312B" w:rsidRPr="00943D67" w:rsidRDefault="00A8312B" w:rsidP="005B7862">
            <w:pPr>
              <w:pStyle w:val="NoSpacing"/>
              <w:rPr>
                <w:rFonts w:ascii="AvenirNext forINTUIT" w:hAnsi="AvenirNext forINTUIT"/>
                <w:color w:val="476166" w:themeColor="accent1"/>
                <w:sz w:val="28"/>
                <w:szCs w:val="28"/>
              </w:rPr>
            </w:pPr>
          </w:p>
        </w:tc>
        <w:tc>
          <w:tcPr>
            <w:tcW w:w="442" w:type="dxa"/>
          </w:tcPr>
          <w:p w14:paraId="0D757AAB" w14:textId="77777777" w:rsidR="00A8312B" w:rsidRPr="00E84071" w:rsidRDefault="00A8312B" w:rsidP="005B7862">
            <w:pPr>
              <w:rPr>
                <w:rFonts w:ascii="AvenirNext forINTUIT" w:hAnsi="AvenirNext forINTUIT"/>
              </w:rPr>
            </w:pPr>
          </w:p>
        </w:tc>
      </w:tr>
    </w:tbl>
    <w:p w14:paraId="7E2048AD" w14:textId="77777777" w:rsidR="00A8312B" w:rsidRPr="00E84071" w:rsidRDefault="00A8312B" w:rsidP="00A8312B">
      <w:pPr>
        <w:rPr>
          <w:rFonts w:ascii="AvenirNext forINTUIT" w:hAnsi="AvenirNext forINTUIT"/>
          <w:color w:val="476166" w:themeColor="accent1"/>
          <w:sz w:val="28"/>
          <w:szCs w:val="28"/>
        </w:rPr>
      </w:pPr>
    </w:p>
    <w:p w14:paraId="3791198C" w14:textId="77777777" w:rsidR="00A8312B" w:rsidRPr="00E84071" w:rsidRDefault="00A8312B" w:rsidP="00A8312B">
      <w:pPr>
        <w:rPr>
          <w:rFonts w:ascii="AvenirNext forINTUIT" w:hAnsi="AvenirNext forINTUIT"/>
          <w:color w:val="476166" w:themeColor="accent1"/>
          <w:sz w:val="28"/>
          <w:szCs w:val="28"/>
        </w:rPr>
      </w:pPr>
    </w:p>
    <w:p w14:paraId="548DDDB5" w14:textId="77777777" w:rsidR="00A8312B" w:rsidRPr="00E84071" w:rsidRDefault="00A8312B" w:rsidP="00A8312B">
      <w:pPr>
        <w:rPr>
          <w:rFonts w:ascii="AvenirNext forINTUIT" w:hAnsi="AvenirNext forINTUIT"/>
          <w:color w:val="476166" w:themeColor="accent1"/>
          <w:sz w:val="28"/>
          <w:szCs w:val="28"/>
        </w:rPr>
      </w:pPr>
    </w:p>
    <w:p w14:paraId="617F5E64" w14:textId="1BB6BF98" w:rsidR="00A8312B" w:rsidRPr="00E84071" w:rsidRDefault="00943D67" w:rsidP="00A8312B">
      <w:pPr>
        <w:rPr>
          <w:rFonts w:ascii="AvenirNext forINTUIT" w:hAnsi="AvenirNext forINTUIT"/>
          <w:color w:val="476166" w:themeColor="accent1"/>
          <w:sz w:val="28"/>
          <w:szCs w:val="28"/>
        </w:rPr>
      </w:pPr>
      <w:r w:rsidRPr="00943D67">
        <w:rPr>
          <w:rFonts w:ascii="AvenirNext forINTUIT" w:hAnsi="AvenirNext forINTUIT"/>
          <w:noProof/>
        </w:rPr>
        <w:drawing>
          <wp:anchor distT="0" distB="0" distL="114300" distR="114300" simplePos="0" relativeHeight="251720704" behindDoc="0" locked="0" layoutInCell="1" allowOverlap="1" wp14:anchorId="3EC3AD95" wp14:editId="04691315">
            <wp:simplePos x="0" y="0"/>
            <wp:positionH relativeFrom="column">
              <wp:posOffset>3970020</wp:posOffset>
            </wp:positionH>
            <wp:positionV relativeFrom="paragraph">
              <wp:posOffset>5577840</wp:posOffset>
            </wp:positionV>
            <wp:extent cx="2539365" cy="1692910"/>
            <wp:effectExtent l="0" t="0" r="0" b="0"/>
            <wp:wrapNone/>
            <wp:docPr id="31" name="Picture 3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9365" cy="1692910"/>
                    </a:xfrm>
                    <a:prstGeom prst="rect">
                      <a:avLst/>
                    </a:prstGeom>
                    <a:noFill/>
                    <a:ln>
                      <a:noFill/>
                    </a:ln>
                  </pic:spPr>
                </pic:pic>
              </a:graphicData>
            </a:graphic>
          </wp:anchor>
        </w:drawing>
      </w:r>
    </w:p>
    <w:p w14:paraId="17B93F6B" w14:textId="77777777" w:rsidR="00A8312B" w:rsidRDefault="00A8312B">
      <w:pPr>
        <w:rPr>
          <w:rFonts w:ascii="AvenirNext forINTUIT" w:hAnsi="AvenirNext forINTUIT"/>
          <w:b/>
          <w:color w:val="476166" w:themeColor="accent1"/>
          <w:sz w:val="44"/>
          <w:szCs w:val="44"/>
        </w:rPr>
      </w:pPr>
      <w:r>
        <w:rPr>
          <w:rFonts w:ascii="AvenirNext forINTUIT" w:hAnsi="AvenirNext forINTUIT"/>
          <w:b/>
          <w:color w:val="476166" w:themeColor="accent1"/>
          <w:sz w:val="44"/>
          <w:szCs w:val="44"/>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366898D4" w14:textId="77777777" w:rsidTr="005B7862">
        <w:trPr>
          <w:trHeight w:val="4546"/>
        </w:trPr>
        <w:tc>
          <w:tcPr>
            <w:tcW w:w="284" w:type="dxa"/>
          </w:tcPr>
          <w:p w14:paraId="38C2A544" w14:textId="77777777" w:rsidR="00A8312B" w:rsidRPr="00A8312B" w:rsidRDefault="00A8312B" w:rsidP="005B7862">
            <w:pPr>
              <w:rPr>
                <w:rFonts w:ascii="AvenirNext forINTUIT" w:hAnsi="AvenirNext forINTUIT"/>
              </w:rPr>
            </w:pPr>
          </w:p>
          <w:p w14:paraId="1E4B00CA" w14:textId="77777777" w:rsidR="00A8312B" w:rsidRPr="00A8312B" w:rsidRDefault="00A8312B" w:rsidP="005B7862">
            <w:pPr>
              <w:rPr>
                <w:rFonts w:ascii="AvenirNext forINTUIT" w:hAnsi="AvenirNext forINTUIT"/>
              </w:rPr>
            </w:pPr>
          </w:p>
          <w:p w14:paraId="3E6A0C1E" w14:textId="77777777" w:rsidR="00A8312B" w:rsidRPr="00A8312B" w:rsidRDefault="00A8312B" w:rsidP="005B7862">
            <w:pPr>
              <w:rPr>
                <w:rFonts w:ascii="AvenirNext forINTUIT" w:hAnsi="AvenirNext forINTUIT"/>
              </w:rPr>
            </w:pPr>
          </w:p>
          <w:p w14:paraId="055FA05C"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8F13425" w14:textId="38666AFB" w:rsidR="00A8312B" w:rsidRDefault="0079102A" w:rsidP="0079102A">
            <w:pPr>
              <w:pStyle w:val="Heading5"/>
              <w:rPr>
                <w:rFonts w:ascii="AvenirNext forINTUIT" w:hAnsi="AvenirNext forINTUIT"/>
                <w:sz w:val="44"/>
                <w:szCs w:val="44"/>
              </w:rPr>
            </w:pPr>
            <w:r>
              <w:rPr>
                <w:rFonts w:ascii="AvenirNext forINTUIT" w:hAnsi="AvenirNext forINTUIT"/>
                <w:sz w:val="44"/>
                <w:szCs w:val="44"/>
              </w:rPr>
              <w:t xml:space="preserve">8. Group Reflection </w:t>
            </w:r>
          </w:p>
          <w:p w14:paraId="256B4F13" w14:textId="67170366" w:rsidR="0079102A" w:rsidRPr="00FD6222" w:rsidRDefault="0079102A" w:rsidP="00CA10F8">
            <w:pPr>
              <w:pStyle w:val="NoSpacing"/>
            </w:pPr>
          </w:p>
          <w:p w14:paraId="4DB88FD1" w14:textId="59A87CD2" w:rsidR="00CA10F8" w:rsidRPr="008D3EC6" w:rsidRDefault="00CA10F8" w:rsidP="00CA10F8">
            <w:pPr>
              <w:pStyle w:val="NoSpacing"/>
              <w:rPr>
                <w:rFonts w:ascii="AvenirNext forINTUIT" w:hAnsi="AvenirNext forINTUIT"/>
                <w:b/>
              </w:rPr>
            </w:pPr>
            <w:r w:rsidRPr="008D3EC6">
              <w:rPr>
                <w:rFonts w:ascii="AvenirNext forINTUIT" w:hAnsi="AvenirNext forINTUIT"/>
                <w:b/>
              </w:rPr>
              <w:t xml:space="preserve">What went well for XVI throughout assignment </w:t>
            </w:r>
            <w:r>
              <w:rPr>
                <w:rFonts w:ascii="AvenirNext forINTUIT" w:hAnsi="AvenirNext forINTUIT"/>
                <w:b/>
              </w:rPr>
              <w:t>three</w:t>
            </w:r>
            <w:r w:rsidRPr="008D3EC6">
              <w:rPr>
                <w:rFonts w:ascii="AvenirNext forINTUIT" w:hAnsi="AvenirNext forINTUIT"/>
                <w:b/>
              </w:rPr>
              <w:t xml:space="preserve">? </w:t>
            </w:r>
          </w:p>
          <w:p w14:paraId="4C7602E1"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All members of XVI decided to proceed with SocialCare Chat as our project. </w:t>
            </w:r>
          </w:p>
          <w:p w14:paraId="6659602E"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After realizing that we no longer needed to develop an application, we decided to develop an app wireframe rather than develop a beta product. Natalie produced the design of SocialCare Chat application as well as the presentation, members enjoyed doing the voiceover for the presentation as well as working on code for the application, which turned out to be of very high caliber of which the team was proud of. </w:t>
            </w:r>
          </w:p>
          <w:p w14:paraId="0DCBBAE0"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The team separated the other topics in accordance with our strengths and provided a different perspective on each subject. Naturally this led the team to work more independently. This worked well because members of the team were experiencing personal hurdles which allowed everyone to work in their own time.</w:t>
            </w:r>
          </w:p>
          <w:p w14:paraId="5BCCE802" w14:textId="77777777" w:rsidR="0079102A" w:rsidRPr="00CA10F8" w:rsidRDefault="0079102A" w:rsidP="00CA10F8">
            <w:pPr>
              <w:pStyle w:val="NoSpacing"/>
              <w:rPr>
                <w:rFonts w:ascii="AvenirNext forINTUIT" w:hAnsi="AvenirNext forINTUIT"/>
              </w:rPr>
            </w:pPr>
          </w:p>
          <w:p w14:paraId="5EED7D40" w14:textId="3F6667A9" w:rsidR="0079102A" w:rsidRPr="00CA10F8" w:rsidRDefault="0079102A" w:rsidP="00CA10F8">
            <w:pPr>
              <w:pStyle w:val="NoSpacing"/>
              <w:rPr>
                <w:rFonts w:ascii="AvenirNext forINTUIT" w:hAnsi="AvenirNext forINTUIT"/>
                <w:b/>
              </w:rPr>
            </w:pPr>
            <w:r w:rsidRPr="00CA10F8">
              <w:rPr>
                <w:rFonts w:ascii="AvenirNext forINTUIT" w:hAnsi="AvenirNext forINTUIT"/>
                <w:b/>
              </w:rPr>
              <w:t>What could be improved</w:t>
            </w:r>
            <w:r w:rsidR="00CA10F8">
              <w:rPr>
                <w:rFonts w:ascii="AvenirNext forINTUIT" w:hAnsi="AvenirNext forINTUIT"/>
                <w:b/>
              </w:rPr>
              <w:t xml:space="preserve"> moving forward in future group assignments?</w:t>
            </w:r>
          </w:p>
          <w:p w14:paraId="57EAE900"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The team working together to better understand expectations of the assignment to allocate tasks in accordance with the time provided. Had we understood earlier on we may have had more time to refine and experiment with SocialCare Chat. Along with this, more detailed updates would have aided group progress.   </w:t>
            </w:r>
          </w:p>
          <w:p w14:paraId="69F97C4A"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Ensure all team members are transparent with updating the team on the status of their work and any issues they are encountering as this will allow others to assist and leverage of each other’s abilities and knowledge.</w:t>
            </w:r>
          </w:p>
          <w:p w14:paraId="2322142D" w14:textId="77777777" w:rsidR="0079102A" w:rsidRPr="00CA10F8" w:rsidRDefault="0079102A" w:rsidP="00CA10F8">
            <w:pPr>
              <w:pStyle w:val="NoSpacing"/>
              <w:rPr>
                <w:rFonts w:ascii="AvenirNext forINTUIT" w:hAnsi="AvenirNext forINTUIT"/>
              </w:rPr>
            </w:pPr>
          </w:p>
          <w:p w14:paraId="200ED8BB" w14:textId="52A6B9AE" w:rsidR="00CA10F8" w:rsidRPr="008D3EC6" w:rsidRDefault="00CA10F8" w:rsidP="00CA10F8">
            <w:pPr>
              <w:pStyle w:val="NoSpacing"/>
              <w:rPr>
                <w:rFonts w:ascii="AvenirNext forINTUIT" w:hAnsi="AvenirNext forINTUIT"/>
                <w:b/>
              </w:rPr>
            </w:pPr>
            <w:r w:rsidRPr="008D3EC6">
              <w:rPr>
                <w:rFonts w:ascii="AvenirNext forINTUIT" w:hAnsi="AvenirNext forINTUIT"/>
                <w:b/>
              </w:rPr>
              <w:t xml:space="preserve">What did XVI find surprising about working within a group in assignment </w:t>
            </w:r>
            <w:r>
              <w:rPr>
                <w:rFonts w:ascii="AvenirNext forINTUIT" w:hAnsi="AvenirNext forINTUIT"/>
                <w:b/>
              </w:rPr>
              <w:t>three</w:t>
            </w:r>
            <w:r w:rsidRPr="008D3EC6">
              <w:rPr>
                <w:rFonts w:ascii="AvenirNext forINTUIT" w:hAnsi="AvenirNext forINTUIT"/>
                <w:b/>
              </w:rPr>
              <w:t xml:space="preserve">? </w:t>
            </w:r>
          </w:p>
          <w:p w14:paraId="023706E9" w14:textId="77777777" w:rsidR="0079102A" w:rsidRPr="00CA10F8" w:rsidRDefault="0079102A" w:rsidP="00CA10F8">
            <w:pPr>
              <w:pStyle w:val="NoSpacing"/>
              <w:rPr>
                <w:rFonts w:ascii="AvenirNext forINTUIT" w:hAnsi="AvenirNext forINTUIT" w:cs="Times New Roman"/>
              </w:rPr>
            </w:pPr>
            <w:r w:rsidRPr="00CA10F8">
              <w:rPr>
                <w:rFonts w:ascii="AvenirNext forINTUIT" w:hAnsi="AvenirNext forINTUIT" w:cs="Times New Roman"/>
              </w:rPr>
              <w:t>Due to our project plan changing at times the team showed surprising adaptability in learning new software’s and changing the way they worked. The team was incredibly amazed by Natalie’s design and video presentation skills.</w:t>
            </w:r>
          </w:p>
          <w:p w14:paraId="1410C2D5" w14:textId="77777777" w:rsidR="0079102A" w:rsidRPr="00CA10F8" w:rsidRDefault="0079102A" w:rsidP="00CA10F8">
            <w:pPr>
              <w:pStyle w:val="NoSpacing"/>
              <w:rPr>
                <w:rFonts w:ascii="AvenirNext forINTUIT" w:hAnsi="AvenirNext forINTUIT" w:cs="Times New Roman"/>
                <w:b/>
              </w:rPr>
            </w:pPr>
          </w:p>
          <w:p w14:paraId="620F22F8" w14:textId="16D2094F" w:rsidR="0079102A" w:rsidRPr="00CA10F8" w:rsidRDefault="00CA10F8" w:rsidP="00CA10F8">
            <w:pPr>
              <w:pStyle w:val="NoSpacing"/>
              <w:rPr>
                <w:rFonts w:ascii="AvenirNext forINTUIT" w:hAnsi="AvenirNext forINTUIT" w:cs="Times New Roman"/>
                <w:b/>
              </w:rPr>
            </w:pPr>
            <w:r>
              <w:rPr>
                <w:rFonts w:ascii="AvenirNext forINTUIT" w:hAnsi="AvenirNext forINTUIT" w:cs="Times New Roman"/>
                <w:b/>
              </w:rPr>
              <w:t>W</w:t>
            </w:r>
            <w:r w:rsidRPr="00EB19A2">
              <w:rPr>
                <w:rFonts w:ascii="AvenirNext forINTUIT" w:hAnsi="AvenirNext forINTUIT"/>
                <w:b/>
              </w:rPr>
              <w:t>hat has XVI learned about working in groups?</w:t>
            </w:r>
          </w:p>
          <w:p w14:paraId="79BD80C5" w14:textId="77777777" w:rsidR="0079102A" w:rsidRPr="00CA10F8" w:rsidRDefault="0079102A" w:rsidP="00CA10F8">
            <w:pPr>
              <w:pStyle w:val="NoSpacing"/>
              <w:rPr>
                <w:rFonts w:ascii="AvenirNext forINTUIT" w:hAnsi="AvenirNext forINTUIT" w:cs="Times New Roman"/>
              </w:rPr>
            </w:pPr>
            <w:r w:rsidRPr="00CA10F8">
              <w:rPr>
                <w:rFonts w:ascii="AvenirNext forINTUIT" w:hAnsi="AvenirNext forINTUIT" w:cs="Times New Roman"/>
              </w:rPr>
              <w:t xml:space="preserve">That’s its not scary and nothing to be afraid of... in fact it enabled us to bring out the latent skills in each member and focus on our areas of interest and experience. It provides the opportunity to learn from one another in a collaborative environment. We have also found that it’s not always easy to get all members together due to other commitments. </w:t>
            </w:r>
          </w:p>
          <w:p w14:paraId="087FFD6E"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312A14B1" w14:textId="77777777" w:rsidR="00A8312B" w:rsidRPr="00E84071" w:rsidRDefault="00A8312B" w:rsidP="005B7862">
            <w:pPr>
              <w:rPr>
                <w:rFonts w:ascii="AvenirNext forINTUIT" w:hAnsi="AvenirNext forINTUIT"/>
              </w:rPr>
            </w:pPr>
          </w:p>
        </w:tc>
      </w:tr>
    </w:tbl>
    <w:p w14:paraId="65BBBE47" w14:textId="77777777" w:rsidR="00A8312B" w:rsidRPr="00E84071" w:rsidRDefault="00A8312B" w:rsidP="00A8312B">
      <w:pPr>
        <w:rPr>
          <w:rFonts w:ascii="AvenirNext forINTUIT" w:hAnsi="AvenirNext forINTUIT"/>
          <w:color w:val="476166" w:themeColor="accent1"/>
          <w:sz w:val="28"/>
          <w:szCs w:val="28"/>
        </w:rPr>
      </w:pPr>
    </w:p>
    <w:p w14:paraId="6E7F8BA6" w14:textId="77777777" w:rsidR="00A8312B" w:rsidRPr="00E84071" w:rsidRDefault="00A8312B" w:rsidP="00A8312B">
      <w:pPr>
        <w:rPr>
          <w:rFonts w:ascii="AvenirNext forINTUIT" w:hAnsi="AvenirNext forINTUIT"/>
          <w:color w:val="476166" w:themeColor="accent1"/>
          <w:sz w:val="28"/>
          <w:szCs w:val="28"/>
        </w:rPr>
      </w:pPr>
    </w:p>
    <w:p w14:paraId="2E1D41B0" w14:textId="77777777" w:rsidR="00A8312B" w:rsidRPr="00E84071" w:rsidRDefault="00A8312B" w:rsidP="00A8312B">
      <w:pPr>
        <w:rPr>
          <w:rFonts w:ascii="AvenirNext forINTUIT" w:hAnsi="AvenirNext forINTUIT"/>
          <w:color w:val="476166" w:themeColor="accent1"/>
          <w:sz w:val="28"/>
          <w:szCs w:val="28"/>
        </w:rPr>
      </w:pPr>
    </w:p>
    <w:p w14:paraId="336DC372" w14:textId="77777777" w:rsidR="00A8312B" w:rsidRPr="00E84071" w:rsidRDefault="00A8312B" w:rsidP="00A8312B">
      <w:pPr>
        <w:rPr>
          <w:rFonts w:ascii="AvenirNext forINTUIT" w:hAnsi="AvenirNext forINTUIT"/>
          <w:color w:val="476166" w:themeColor="accent1"/>
          <w:sz w:val="28"/>
          <w:szCs w:val="28"/>
        </w:rPr>
      </w:pPr>
    </w:p>
    <w:p w14:paraId="6899287F" w14:textId="66AD0C2E" w:rsidR="00A8312B" w:rsidRDefault="00A8312B">
      <w:pPr>
        <w:rPr>
          <w:rFonts w:ascii="AvenirNext forINTUIT" w:hAnsi="AvenirNext forINTUIT"/>
          <w:b/>
          <w:color w:val="476166" w:themeColor="accent1"/>
          <w:sz w:val="44"/>
          <w:szCs w:val="44"/>
        </w:rPr>
      </w:pPr>
    </w:p>
    <w:p w14:paraId="66D9F175" w14:textId="38E56C86"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7741F2E3" w14:textId="77777777" w:rsidTr="005B7862">
        <w:trPr>
          <w:trHeight w:val="4546"/>
        </w:trPr>
        <w:tc>
          <w:tcPr>
            <w:tcW w:w="284" w:type="dxa"/>
          </w:tcPr>
          <w:p w14:paraId="49A0DAF3" w14:textId="77777777" w:rsidR="00A8312B" w:rsidRPr="00A8312B" w:rsidRDefault="00A8312B" w:rsidP="005B7862">
            <w:pPr>
              <w:rPr>
                <w:rFonts w:ascii="AvenirNext forINTUIT" w:hAnsi="AvenirNext forINTUIT"/>
              </w:rPr>
            </w:pPr>
          </w:p>
          <w:p w14:paraId="3AFC7298" w14:textId="77777777" w:rsidR="00A8312B" w:rsidRPr="00A8312B" w:rsidRDefault="00A8312B" w:rsidP="005B7862">
            <w:pPr>
              <w:rPr>
                <w:rFonts w:ascii="AvenirNext forINTUIT" w:hAnsi="AvenirNext forINTUIT"/>
              </w:rPr>
            </w:pPr>
          </w:p>
          <w:p w14:paraId="01C514A7" w14:textId="77777777" w:rsidR="00A8312B" w:rsidRPr="00A8312B" w:rsidRDefault="00A8312B" w:rsidP="005B7862">
            <w:pPr>
              <w:rPr>
                <w:rFonts w:ascii="AvenirNext forINTUIT" w:hAnsi="AvenirNext forINTUIT"/>
              </w:rPr>
            </w:pPr>
          </w:p>
          <w:p w14:paraId="00B5FF92"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11A40A8"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472F5BD8" w14:textId="77777777" w:rsidR="00A8312B" w:rsidRPr="00A8312B" w:rsidRDefault="00A8312B" w:rsidP="005B7862">
            <w:pPr>
              <w:rPr>
                <w:rFonts w:ascii="AvenirNext forINTUIT" w:hAnsi="AvenirNext forINTUIT"/>
                <w:b/>
                <w:color w:val="476166" w:themeColor="accent1"/>
                <w:sz w:val="28"/>
                <w:szCs w:val="28"/>
              </w:rPr>
            </w:pPr>
          </w:p>
          <w:p w14:paraId="7EE34D00"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710DE98A" w14:textId="77777777" w:rsidR="00A8312B" w:rsidRPr="00A8312B" w:rsidRDefault="00A8312B" w:rsidP="005B7862">
            <w:pPr>
              <w:pStyle w:val="NoSpacing"/>
              <w:rPr>
                <w:rFonts w:ascii="AvenirNext forINTUIT" w:hAnsi="AvenirNext forINTUIT"/>
              </w:rPr>
            </w:pPr>
          </w:p>
          <w:p w14:paraId="3DC54CBE"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551DE75E" w14:textId="77777777" w:rsidR="00A8312B" w:rsidRPr="00E84071" w:rsidRDefault="00A8312B" w:rsidP="005B7862">
            <w:pPr>
              <w:rPr>
                <w:rFonts w:ascii="AvenirNext forINTUIT" w:hAnsi="AvenirNext forINTUIT"/>
              </w:rPr>
            </w:pPr>
          </w:p>
        </w:tc>
      </w:tr>
    </w:tbl>
    <w:p w14:paraId="380FE454" w14:textId="77777777" w:rsidR="00A8312B" w:rsidRPr="00E84071" w:rsidRDefault="00A8312B" w:rsidP="00A8312B">
      <w:pPr>
        <w:rPr>
          <w:rFonts w:ascii="AvenirNext forINTUIT" w:hAnsi="AvenirNext forINTUIT"/>
          <w:color w:val="476166" w:themeColor="accent1"/>
          <w:sz w:val="28"/>
          <w:szCs w:val="28"/>
        </w:rPr>
      </w:pPr>
    </w:p>
    <w:p w14:paraId="54B739B7" w14:textId="77777777" w:rsidR="00A8312B" w:rsidRPr="00E84071" w:rsidRDefault="00A8312B" w:rsidP="00A8312B">
      <w:pPr>
        <w:rPr>
          <w:rFonts w:ascii="AvenirNext forINTUIT" w:hAnsi="AvenirNext forINTUIT"/>
          <w:color w:val="476166" w:themeColor="accent1"/>
          <w:sz w:val="28"/>
          <w:szCs w:val="28"/>
        </w:rPr>
      </w:pPr>
    </w:p>
    <w:p w14:paraId="142DFB19" w14:textId="77777777" w:rsidR="00A8312B" w:rsidRPr="00E84071" w:rsidRDefault="00A8312B" w:rsidP="00A8312B">
      <w:pPr>
        <w:rPr>
          <w:rFonts w:ascii="AvenirNext forINTUIT" w:hAnsi="AvenirNext forINTUIT"/>
          <w:color w:val="476166" w:themeColor="accent1"/>
          <w:sz w:val="28"/>
          <w:szCs w:val="28"/>
        </w:rPr>
      </w:pPr>
    </w:p>
    <w:p w14:paraId="4306AAD9" w14:textId="77777777" w:rsidR="00A8312B" w:rsidRPr="00E84071" w:rsidRDefault="00A8312B" w:rsidP="00A8312B">
      <w:pPr>
        <w:rPr>
          <w:rFonts w:ascii="AvenirNext forINTUIT" w:hAnsi="AvenirNext forINTUIT"/>
          <w:color w:val="476166" w:themeColor="accent1"/>
          <w:sz w:val="28"/>
          <w:szCs w:val="28"/>
        </w:rPr>
      </w:pPr>
    </w:p>
    <w:p w14:paraId="5481164A" w14:textId="03488AD2"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39E41643" w14:textId="77777777" w:rsidTr="005B7862">
        <w:trPr>
          <w:trHeight w:val="4546"/>
        </w:trPr>
        <w:tc>
          <w:tcPr>
            <w:tcW w:w="284" w:type="dxa"/>
          </w:tcPr>
          <w:p w14:paraId="199C05A6" w14:textId="77777777" w:rsidR="00A8312B" w:rsidRPr="00A8312B" w:rsidRDefault="00A8312B" w:rsidP="005B7862">
            <w:pPr>
              <w:rPr>
                <w:rFonts w:ascii="AvenirNext forINTUIT" w:hAnsi="AvenirNext forINTUIT"/>
              </w:rPr>
            </w:pPr>
          </w:p>
          <w:p w14:paraId="11916BD4" w14:textId="77777777" w:rsidR="00A8312B" w:rsidRPr="00A8312B" w:rsidRDefault="00A8312B" w:rsidP="005B7862">
            <w:pPr>
              <w:rPr>
                <w:rFonts w:ascii="AvenirNext forINTUIT" w:hAnsi="AvenirNext forINTUIT"/>
              </w:rPr>
            </w:pPr>
          </w:p>
          <w:p w14:paraId="12E2522D" w14:textId="77777777" w:rsidR="00A8312B" w:rsidRPr="00A8312B" w:rsidRDefault="00A8312B" w:rsidP="005B7862">
            <w:pPr>
              <w:rPr>
                <w:rFonts w:ascii="AvenirNext forINTUIT" w:hAnsi="AvenirNext forINTUIT"/>
              </w:rPr>
            </w:pPr>
          </w:p>
          <w:p w14:paraId="0F7737A1"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B9DE690"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23A322AB" w14:textId="77777777" w:rsidR="00A8312B" w:rsidRPr="00A8312B" w:rsidRDefault="00A8312B" w:rsidP="005B7862">
            <w:pPr>
              <w:rPr>
                <w:rFonts w:ascii="AvenirNext forINTUIT" w:hAnsi="AvenirNext forINTUIT"/>
                <w:b/>
                <w:color w:val="476166" w:themeColor="accent1"/>
                <w:sz w:val="28"/>
                <w:szCs w:val="28"/>
              </w:rPr>
            </w:pPr>
          </w:p>
          <w:p w14:paraId="4475B371"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7271CE2A" w14:textId="77777777" w:rsidR="00A8312B" w:rsidRPr="00A8312B" w:rsidRDefault="00A8312B" w:rsidP="005B7862">
            <w:pPr>
              <w:pStyle w:val="NoSpacing"/>
              <w:rPr>
                <w:rFonts w:ascii="AvenirNext forINTUIT" w:hAnsi="AvenirNext forINTUIT"/>
              </w:rPr>
            </w:pPr>
          </w:p>
          <w:p w14:paraId="12FF127A"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5E74977A" w14:textId="77777777" w:rsidR="00A8312B" w:rsidRPr="00E84071" w:rsidRDefault="00A8312B" w:rsidP="005B7862">
            <w:pPr>
              <w:rPr>
                <w:rFonts w:ascii="AvenirNext forINTUIT" w:hAnsi="AvenirNext forINTUIT"/>
              </w:rPr>
            </w:pPr>
          </w:p>
        </w:tc>
      </w:tr>
    </w:tbl>
    <w:p w14:paraId="7E36D43D" w14:textId="77777777" w:rsidR="00A8312B" w:rsidRPr="00E84071" w:rsidRDefault="00A8312B" w:rsidP="00A8312B">
      <w:pPr>
        <w:rPr>
          <w:rFonts w:ascii="AvenirNext forINTUIT" w:hAnsi="AvenirNext forINTUIT"/>
          <w:color w:val="476166" w:themeColor="accent1"/>
          <w:sz w:val="28"/>
          <w:szCs w:val="28"/>
        </w:rPr>
      </w:pPr>
    </w:p>
    <w:p w14:paraId="18792871" w14:textId="77777777" w:rsidR="00A8312B" w:rsidRPr="00E84071" w:rsidRDefault="00A8312B" w:rsidP="00A8312B">
      <w:pPr>
        <w:rPr>
          <w:rFonts w:ascii="AvenirNext forINTUIT" w:hAnsi="AvenirNext forINTUIT"/>
          <w:color w:val="476166" w:themeColor="accent1"/>
          <w:sz w:val="28"/>
          <w:szCs w:val="28"/>
        </w:rPr>
      </w:pPr>
    </w:p>
    <w:p w14:paraId="7B112953" w14:textId="77777777" w:rsidR="00A8312B" w:rsidRPr="00E84071" w:rsidRDefault="00A8312B" w:rsidP="00A8312B">
      <w:pPr>
        <w:rPr>
          <w:rFonts w:ascii="AvenirNext forINTUIT" w:hAnsi="AvenirNext forINTUIT"/>
          <w:color w:val="476166" w:themeColor="accent1"/>
          <w:sz w:val="28"/>
          <w:szCs w:val="28"/>
        </w:rPr>
      </w:pPr>
    </w:p>
    <w:p w14:paraId="5C6B50C8" w14:textId="77777777" w:rsidR="00A8312B" w:rsidRPr="00E84071" w:rsidRDefault="00A8312B" w:rsidP="00A8312B">
      <w:pPr>
        <w:rPr>
          <w:rFonts w:ascii="AvenirNext forINTUIT" w:hAnsi="AvenirNext forINTUIT"/>
          <w:color w:val="476166" w:themeColor="accent1"/>
          <w:sz w:val="28"/>
          <w:szCs w:val="28"/>
        </w:rPr>
      </w:pPr>
    </w:p>
    <w:p w14:paraId="110245C0" w14:textId="19C03CD3"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5B00F7CB" w14:textId="77777777" w:rsidTr="005B7862">
        <w:trPr>
          <w:trHeight w:val="4546"/>
        </w:trPr>
        <w:tc>
          <w:tcPr>
            <w:tcW w:w="284" w:type="dxa"/>
          </w:tcPr>
          <w:p w14:paraId="3DCD9E4C" w14:textId="77777777" w:rsidR="00A8312B" w:rsidRPr="00A8312B" w:rsidRDefault="00A8312B" w:rsidP="005B7862">
            <w:pPr>
              <w:rPr>
                <w:rFonts w:ascii="AvenirNext forINTUIT" w:hAnsi="AvenirNext forINTUIT"/>
              </w:rPr>
            </w:pPr>
          </w:p>
          <w:p w14:paraId="143EA699" w14:textId="77777777" w:rsidR="00A8312B" w:rsidRPr="00A8312B" w:rsidRDefault="00A8312B" w:rsidP="005B7862">
            <w:pPr>
              <w:rPr>
                <w:rFonts w:ascii="AvenirNext forINTUIT" w:hAnsi="AvenirNext forINTUIT"/>
              </w:rPr>
            </w:pPr>
          </w:p>
          <w:p w14:paraId="4289FF05" w14:textId="77777777" w:rsidR="00A8312B" w:rsidRPr="00A8312B" w:rsidRDefault="00A8312B" w:rsidP="005B7862">
            <w:pPr>
              <w:rPr>
                <w:rFonts w:ascii="AvenirNext forINTUIT" w:hAnsi="AvenirNext forINTUIT"/>
              </w:rPr>
            </w:pPr>
          </w:p>
          <w:p w14:paraId="43092893"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1666D5D"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617E5A15" w14:textId="77777777" w:rsidR="00A8312B" w:rsidRPr="00A8312B" w:rsidRDefault="00A8312B" w:rsidP="005B7862">
            <w:pPr>
              <w:rPr>
                <w:rFonts w:ascii="AvenirNext forINTUIT" w:hAnsi="AvenirNext forINTUIT"/>
                <w:b/>
                <w:color w:val="476166" w:themeColor="accent1"/>
                <w:sz w:val="28"/>
                <w:szCs w:val="28"/>
              </w:rPr>
            </w:pPr>
          </w:p>
          <w:p w14:paraId="4752B48A"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4AE4F4F6" w14:textId="77777777" w:rsidR="00A8312B" w:rsidRPr="00A8312B" w:rsidRDefault="00A8312B" w:rsidP="005B7862">
            <w:pPr>
              <w:pStyle w:val="NoSpacing"/>
              <w:rPr>
                <w:rFonts w:ascii="AvenirNext forINTUIT" w:hAnsi="AvenirNext forINTUIT"/>
              </w:rPr>
            </w:pPr>
          </w:p>
          <w:p w14:paraId="4C96719C"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42914B42" w14:textId="77777777" w:rsidR="00A8312B" w:rsidRPr="00E84071" w:rsidRDefault="00A8312B" w:rsidP="005B7862">
            <w:pPr>
              <w:rPr>
                <w:rFonts w:ascii="AvenirNext forINTUIT" w:hAnsi="AvenirNext forINTUIT"/>
              </w:rPr>
            </w:pPr>
          </w:p>
        </w:tc>
      </w:tr>
    </w:tbl>
    <w:p w14:paraId="4F2F1843" w14:textId="77777777" w:rsidR="00A8312B" w:rsidRPr="00E84071" w:rsidRDefault="00A8312B" w:rsidP="00A8312B">
      <w:pPr>
        <w:rPr>
          <w:rFonts w:ascii="AvenirNext forINTUIT" w:hAnsi="AvenirNext forINTUIT"/>
          <w:color w:val="476166" w:themeColor="accent1"/>
          <w:sz w:val="28"/>
          <w:szCs w:val="28"/>
        </w:rPr>
      </w:pPr>
    </w:p>
    <w:p w14:paraId="5CC2A34C" w14:textId="77777777" w:rsidR="00A8312B" w:rsidRPr="00E84071" w:rsidRDefault="00A8312B" w:rsidP="00A8312B">
      <w:pPr>
        <w:rPr>
          <w:rFonts w:ascii="AvenirNext forINTUIT" w:hAnsi="AvenirNext forINTUIT"/>
          <w:color w:val="476166" w:themeColor="accent1"/>
          <w:sz w:val="28"/>
          <w:szCs w:val="28"/>
        </w:rPr>
      </w:pPr>
    </w:p>
    <w:p w14:paraId="31FF7619" w14:textId="77777777" w:rsidR="00A8312B" w:rsidRPr="00E84071" w:rsidRDefault="00A8312B" w:rsidP="00A8312B">
      <w:pPr>
        <w:rPr>
          <w:rFonts w:ascii="AvenirNext forINTUIT" w:hAnsi="AvenirNext forINTUIT"/>
          <w:color w:val="476166" w:themeColor="accent1"/>
          <w:sz w:val="28"/>
          <w:szCs w:val="28"/>
        </w:rPr>
      </w:pPr>
    </w:p>
    <w:p w14:paraId="30626E9B" w14:textId="77777777" w:rsidR="00A8312B" w:rsidRPr="00E84071" w:rsidRDefault="00A8312B" w:rsidP="00A8312B">
      <w:pPr>
        <w:rPr>
          <w:rFonts w:ascii="AvenirNext forINTUIT" w:hAnsi="AvenirNext forINTUIT"/>
          <w:color w:val="476166" w:themeColor="accent1"/>
          <w:sz w:val="28"/>
          <w:szCs w:val="28"/>
        </w:rPr>
      </w:pPr>
    </w:p>
    <w:p w14:paraId="7EEA246C" w14:textId="0155E6C5"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1AB504DD" w14:textId="77777777" w:rsidTr="005B7862">
        <w:trPr>
          <w:trHeight w:val="4546"/>
        </w:trPr>
        <w:tc>
          <w:tcPr>
            <w:tcW w:w="284" w:type="dxa"/>
          </w:tcPr>
          <w:p w14:paraId="7F55ABF5" w14:textId="77777777" w:rsidR="00A8312B" w:rsidRPr="00A8312B" w:rsidRDefault="00A8312B" w:rsidP="005B7862">
            <w:pPr>
              <w:rPr>
                <w:rFonts w:ascii="AvenirNext forINTUIT" w:hAnsi="AvenirNext forINTUIT"/>
              </w:rPr>
            </w:pPr>
          </w:p>
          <w:p w14:paraId="14B2C7AC" w14:textId="77777777" w:rsidR="00A8312B" w:rsidRPr="00A8312B" w:rsidRDefault="00A8312B" w:rsidP="005B7862">
            <w:pPr>
              <w:rPr>
                <w:rFonts w:ascii="AvenirNext forINTUIT" w:hAnsi="AvenirNext forINTUIT"/>
              </w:rPr>
            </w:pPr>
          </w:p>
          <w:p w14:paraId="29A2DA17" w14:textId="77777777" w:rsidR="00A8312B" w:rsidRPr="00A8312B" w:rsidRDefault="00A8312B" w:rsidP="005B7862">
            <w:pPr>
              <w:rPr>
                <w:rFonts w:ascii="AvenirNext forINTUIT" w:hAnsi="AvenirNext forINTUIT"/>
              </w:rPr>
            </w:pPr>
          </w:p>
          <w:p w14:paraId="67957E91"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D257530"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510D9D96" w14:textId="77777777" w:rsidR="00A8312B" w:rsidRPr="00A8312B" w:rsidRDefault="00A8312B" w:rsidP="005B7862">
            <w:pPr>
              <w:rPr>
                <w:rFonts w:ascii="AvenirNext forINTUIT" w:hAnsi="AvenirNext forINTUIT"/>
                <w:b/>
                <w:color w:val="476166" w:themeColor="accent1"/>
                <w:sz w:val="28"/>
                <w:szCs w:val="28"/>
              </w:rPr>
            </w:pPr>
          </w:p>
          <w:p w14:paraId="126353BE"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0790681C" w14:textId="77777777" w:rsidR="00A8312B" w:rsidRPr="00A8312B" w:rsidRDefault="00A8312B" w:rsidP="005B7862">
            <w:pPr>
              <w:pStyle w:val="NoSpacing"/>
              <w:rPr>
                <w:rFonts w:ascii="AvenirNext forINTUIT" w:hAnsi="AvenirNext forINTUIT"/>
              </w:rPr>
            </w:pPr>
          </w:p>
          <w:p w14:paraId="49F6A39B"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15EF5C4F" w14:textId="77777777" w:rsidR="00A8312B" w:rsidRPr="00E84071" w:rsidRDefault="00A8312B" w:rsidP="005B7862">
            <w:pPr>
              <w:rPr>
                <w:rFonts w:ascii="AvenirNext forINTUIT" w:hAnsi="AvenirNext forINTUIT"/>
              </w:rPr>
            </w:pPr>
          </w:p>
        </w:tc>
      </w:tr>
    </w:tbl>
    <w:p w14:paraId="2D8854AC" w14:textId="77777777" w:rsidR="00A8312B" w:rsidRPr="00E84071" w:rsidRDefault="00A8312B" w:rsidP="00A8312B">
      <w:pPr>
        <w:rPr>
          <w:rFonts w:ascii="AvenirNext forINTUIT" w:hAnsi="AvenirNext forINTUIT"/>
          <w:color w:val="476166" w:themeColor="accent1"/>
          <w:sz w:val="28"/>
          <w:szCs w:val="28"/>
        </w:rPr>
      </w:pPr>
    </w:p>
    <w:p w14:paraId="622521C6" w14:textId="77777777" w:rsidR="00A8312B" w:rsidRPr="00E84071" w:rsidRDefault="00A8312B" w:rsidP="00A8312B">
      <w:pPr>
        <w:rPr>
          <w:rFonts w:ascii="AvenirNext forINTUIT" w:hAnsi="AvenirNext forINTUIT"/>
          <w:color w:val="476166" w:themeColor="accent1"/>
          <w:sz w:val="28"/>
          <w:szCs w:val="28"/>
        </w:rPr>
      </w:pPr>
    </w:p>
    <w:p w14:paraId="458D9A39" w14:textId="77777777" w:rsidR="00A8312B" w:rsidRPr="00E84071" w:rsidRDefault="00A8312B" w:rsidP="00A8312B">
      <w:pPr>
        <w:rPr>
          <w:rFonts w:ascii="AvenirNext forINTUIT" w:hAnsi="AvenirNext forINTUIT"/>
          <w:color w:val="476166" w:themeColor="accent1"/>
          <w:sz w:val="28"/>
          <w:szCs w:val="28"/>
        </w:rPr>
      </w:pPr>
    </w:p>
    <w:p w14:paraId="646248C2" w14:textId="77777777" w:rsidR="00A8312B" w:rsidRPr="00E84071" w:rsidRDefault="00A8312B" w:rsidP="00A8312B">
      <w:pPr>
        <w:rPr>
          <w:rFonts w:ascii="AvenirNext forINTUIT" w:hAnsi="AvenirNext forINTUIT"/>
          <w:color w:val="476166" w:themeColor="accent1"/>
          <w:sz w:val="28"/>
          <w:szCs w:val="28"/>
        </w:rPr>
      </w:pPr>
    </w:p>
    <w:p w14:paraId="5782C638" w14:textId="6D20D425"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7134749C" w14:textId="77777777" w:rsidTr="005B7862">
        <w:trPr>
          <w:trHeight w:val="4546"/>
        </w:trPr>
        <w:tc>
          <w:tcPr>
            <w:tcW w:w="284" w:type="dxa"/>
          </w:tcPr>
          <w:p w14:paraId="19E07082" w14:textId="77777777" w:rsidR="00A8312B" w:rsidRPr="00A8312B" w:rsidRDefault="00A8312B" w:rsidP="005B7862">
            <w:pPr>
              <w:rPr>
                <w:rFonts w:ascii="AvenirNext forINTUIT" w:hAnsi="AvenirNext forINTUIT"/>
              </w:rPr>
            </w:pPr>
          </w:p>
          <w:p w14:paraId="5248DEA0" w14:textId="77777777" w:rsidR="00A8312B" w:rsidRPr="00A8312B" w:rsidRDefault="00A8312B" w:rsidP="005B7862">
            <w:pPr>
              <w:rPr>
                <w:rFonts w:ascii="AvenirNext forINTUIT" w:hAnsi="AvenirNext forINTUIT"/>
              </w:rPr>
            </w:pPr>
          </w:p>
          <w:p w14:paraId="50919131" w14:textId="77777777" w:rsidR="00A8312B" w:rsidRPr="00A8312B" w:rsidRDefault="00A8312B" w:rsidP="005B7862">
            <w:pPr>
              <w:rPr>
                <w:rFonts w:ascii="AvenirNext forINTUIT" w:hAnsi="AvenirNext forINTUIT"/>
              </w:rPr>
            </w:pPr>
          </w:p>
          <w:p w14:paraId="7B7BE24F"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AA5E4E9"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294BB45C" w14:textId="77777777" w:rsidR="00A8312B" w:rsidRPr="00A8312B" w:rsidRDefault="00A8312B" w:rsidP="005B7862">
            <w:pPr>
              <w:rPr>
                <w:rFonts w:ascii="AvenirNext forINTUIT" w:hAnsi="AvenirNext forINTUIT"/>
                <w:b/>
                <w:color w:val="476166" w:themeColor="accent1"/>
                <w:sz w:val="28"/>
                <w:szCs w:val="28"/>
              </w:rPr>
            </w:pPr>
          </w:p>
          <w:p w14:paraId="5852EE9C"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0098B190" w14:textId="77777777" w:rsidR="00A8312B" w:rsidRPr="00A8312B" w:rsidRDefault="00A8312B" w:rsidP="005B7862">
            <w:pPr>
              <w:pStyle w:val="NoSpacing"/>
              <w:rPr>
                <w:rFonts w:ascii="AvenirNext forINTUIT" w:hAnsi="AvenirNext forINTUIT"/>
              </w:rPr>
            </w:pPr>
          </w:p>
          <w:p w14:paraId="7CE0A173"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509EA533" w14:textId="77777777" w:rsidR="00A8312B" w:rsidRPr="00E84071" w:rsidRDefault="00A8312B" w:rsidP="005B7862">
            <w:pPr>
              <w:rPr>
                <w:rFonts w:ascii="AvenirNext forINTUIT" w:hAnsi="AvenirNext forINTUIT"/>
              </w:rPr>
            </w:pPr>
          </w:p>
        </w:tc>
      </w:tr>
    </w:tbl>
    <w:p w14:paraId="046A71C5" w14:textId="77777777" w:rsidR="00A8312B" w:rsidRPr="00E84071" w:rsidRDefault="00A8312B" w:rsidP="00A8312B">
      <w:pPr>
        <w:rPr>
          <w:rFonts w:ascii="AvenirNext forINTUIT" w:hAnsi="AvenirNext forINTUIT"/>
          <w:color w:val="476166" w:themeColor="accent1"/>
          <w:sz w:val="28"/>
          <w:szCs w:val="28"/>
        </w:rPr>
      </w:pPr>
    </w:p>
    <w:p w14:paraId="029B5807" w14:textId="77777777" w:rsidR="00A8312B" w:rsidRPr="00E84071" w:rsidRDefault="00A8312B" w:rsidP="00A8312B">
      <w:pPr>
        <w:rPr>
          <w:rFonts w:ascii="AvenirNext forINTUIT" w:hAnsi="AvenirNext forINTUIT"/>
          <w:color w:val="476166" w:themeColor="accent1"/>
          <w:sz w:val="28"/>
          <w:szCs w:val="28"/>
        </w:rPr>
      </w:pPr>
    </w:p>
    <w:p w14:paraId="1C8CC6A2" w14:textId="77777777" w:rsidR="00A8312B" w:rsidRPr="00E84071" w:rsidRDefault="00A8312B" w:rsidP="00A8312B">
      <w:pPr>
        <w:rPr>
          <w:rFonts w:ascii="AvenirNext forINTUIT" w:hAnsi="AvenirNext forINTUIT"/>
          <w:color w:val="476166" w:themeColor="accent1"/>
          <w:sz w:val="28"/>
          <w:szCs w:val="28"/>
        </w:rPr>
      </w:pPr>
    </w:p>
    <w:p w14:paraId="5FACF045" w14:textId="77777777" w:rsidR="00A8312B" w:rsidRPr="00E84071" w:rsidRDefault="00A8312B" w:rsidP="00A8312B">
      <w:pPr>
        <w:rPr>
          <w:rFonts w:ascii="AvenirNext forINTUIT" w:hAnsi="AvenirNext forINTUIT"/>
          <w:color w:val="476166" w:themeColor="accent1"/>
          <w:sz w:val="28"/>
          <w:szCs w:val="28"/>
        </w:rPr>
      </w:pPr>
    </w:p>
    <w:p w14:paraId="1F778083" w14:textId="3ED15898"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01F359E9" w14:textId="77777777" w:rsidTr="005B7862">
        <w:trPr>
          <w:trHeight w:val="4546"/>
        </w:trPr>
        <w:tc>
          <w:tcPr>
            <w:tcW w:w="284" w:type="dxa"/>
          </w:tcPr>
          <w:p w14:paraId="3E555792" w14:textId="77777777" w:rsidR="00A8312B" w:rsidRPr="00A8312B" w:rsidRDefault="00A8312B" w:rsidP="005B7862">
            <w:pPr>
              <w:rPr>
                <w:rFonts w:ascii="AvenirNext forINTUIT" w:hAnsi="AvenirNext forINTUIT"/>
              </w:rPr>
            </w:pPr>
          </w:p>
          <w:p w14:paraId="6B0D60D1" w14:textId="77777777" w:rsidR="00A8312B" w:rsidRPr="00A8312B" w:rsidRDefault="00A8312B" w:rsidP="005B7862">
            <w:pPr>
              <w:rPr>
                <w:rFonts w:ascii="AvenirNext forINTUIT" w:hAnsi="AvenirNext forINTUIT"/>
              </w:rPr>
            </w:pPr>
          </w:p>
          <w:p w14:paraId="7B482E87" w14:textId="77777777" w:rsidR="00A8312B" w:rsidRPr="00A8312B" w:rsidRDefault="00A8312B" w:rsidP="005B7862">
            <w:pPr>
              <w:rPr>
                <w:rFonts w:ascii="AvenirNext forINTUIT" w:hAnsi="AvenirNext forINTUIT"/>
              </w:rPr>
            </w:pPr>
          </w:p>
          <w:p w14:paraId="1B2DF3F2"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CF44AFA"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52ED3E46" w14:textId="77777777" w:rsidR="00A8312B" w:rsidRPr="00A8312B" w:rsidRDefault="00A8312B" w:rsidP="005B7862">
            <w:pPr>
              <w:rPr>
                <w:rFonts w:ascii="AvenirNext forINTUIT" w:hAnsi="AvenirNext forINTUIT"/>
                <w:b/>
                <w:color w:val="476166" w:themeColor="accent1"/>
                <w:sz w:val="28"/>
                <w:szCs w:val="28"/>
              </w:rPr>
            </w:pPr>
          </w:p>
          <w:p w14:paraId="727ADB05"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6E31359E" w14:textId="77777777" w:rsidR="00A8312B" w:rsidRPr="00A8312B" w:rsidRDefault="00A8312B" w:rsidP="005B7862">
            <w:pPr>
              <w:pStyle w:val="NoSpacing"/>
              <w:rPr>
                <w:rFonts w:ascii="AvenirNext forINTUIT" w:hAnsi="AvenirNext forINTUIT"/>
              </w:rPr>
            </w:pPr>
          </w:p>
          <w:p w14:paraId="70E2D054"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485F0FF1" w14:textId="77777777" w:rsidR="00A8312B" w:rsidRPr="00E84071" w:rsidRDefault="00A8312B" w:rsidP="005B7862">
            <w:pPr>
              <w:rPr>
                <w:rFonts w:ascii="AvenirNext forINTUIT" w:hAnsi="AvenirNext forINTUIT"/>
              </w:rPr>
            </w:pPr>
          </w:p>
        </w:tc>
      </w:tr>
    </w:tbl>
    <w:p w14:paraId="6FCCEC73" w14:textId="77777777" w:rsidR="00A8312B" w:rsidRPr="00E84071" w:rsidRDefault="00A8312B" w:rsidP="00A8312B">
      <w:pPr>
        <w:rPr>
          <w:rFonts w:ascii="AvenirNext forINTUIT" w:hAnsi="AvenirNext forINTUIT"/>
          <w:color w:val="476166" w:themeColor="accent1"/>
          <w:sz w:val="28"/>
          <w:szCs w:val="28"/>
        </w:rPr>
      </w:pPr>
    </w:p>
    <w:p w14:paraId="2397E973" w14:textId="77777777" w:rsidR="00A8312B" w:rsidRPr="00E84071" w:rsidRDefault="00A8312B" w:rsidP="00A8312B">
      <w:pPr>
        <w:rPr>
          <w:rFonts w:ascii="AvenirNext forINTUIT" w:hAnsi="AvenirNext forINTUIT"/>
          <w:color w:val="476166" w:themeColor="accent1"/>
          <w:sz w:val="28"/>
          <w:szCs w:val="28"/>
        </w:rPr>
      </w:pPr>
    </w:p>
    <w:p w14:paraId="15E399F3" w14:textId="77777777" w:rsidR="00A8312B" w:rsidRPr="00E84071" w:rsidRDefault="00A8312B" w:rsidP="00A8312B">
      <w:pPr>
        <w:rPr>
          <w:rFonts w:ascii="AvenirNext forINTUIT" w:hAnsi="AvenirNext forINTUIT"/>
          <w:color w:val="476166" w:themeColor="accent1"/>
          <w:sz w:val="28"/>
          <w:szCs w:val="28"/>
        </w:rPr>
      </w:pPr>
    </w:p>
    <w:p w14:paraId="5795C975" w14:textId="77777777" w:rsidR="00A8312B" w:rsidRPr="00E84071" w:rsidRDefault="00A8312B" w:rsidP="00A8312B">
      <w:pPr>
        <w:rPr>
          <w:rFonts w:ascii="AvenirNext forINTUIT" w:hAnsi="AvenirNext forINTUIT"/>
          <w:color w:val="476166" w:themeColor="accent1"/>
          <w:sz w:val="28"/>
          <w:szCs w:val="28"/>
        </w:rPr>
      </w:pPr>
    </w:p>
    <w:p w14:paraId="00409A69" w14:textId="377BFF7D"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65F666ED" w14:textId="77777777" w:rsidTr="005B7862">
        <w:trPr>
          <w:trHeight w:val="4546"/>
        </w:trPr>
        <w:tc>
          <w:tcPr>
            <w:tcW w:w="284" w:type="dxa"/>
          </w:tcPr>
          <w:p w14:paraId="606C6DB8" w14:textId="77777777" w:rsidR="00A8312B" w:rsidRPr="00A8312B" w:rsidRDefault="00A8312B" w:rsidP="005B7862">
            <w:pPr>
              <w:rPr>
                <w:rFonts w:ascii="AvenirNext forINTUIT" w:hAnsi="AvenirNext forINTUIT"/>
              </w:rPr>
            </w:pPr>
          </w:p>
          <w:p w14:paraId="3ABA0648" w14:textId="77777777" w:rsidR="00A8312B" w:rsidRPr="00A8312B" w:rsidRDefault="00A8312B" w:rsidP="005B7862">
            <w:pPr>
              <w:rPr>
                <w:rFonts w:ascii="AvenirNext forINTUIT" w:hAnsi="AvenirNext forINTUIT"/>
              </w:rPr>
            </w:pPr>
          </w:p>
          <w:p w14:paraId="0D8FDB37" w14:textId="77777777" w:rsidR="00A8312B" w:rsidRPr="00A8312B" w:rsidRDefault="00A8312B" w:rsidP="005B7862">
            <w:pPr>
              <w:rPr>
                <w:rFonts w:ascii="AvenirNext forINTUIT" w:hAnsi="AvenirNext forINTUIT"/>
              </w:rPr>
            </w:pPr>
          </w:p>
          <w:p w14:paraId="62D98566" w14:textId="77777777" w:rsidR="00A8312B" w:rsidRPr="00A8312B" w:rsidRDefault="00A8312B" w:rsidP="005B786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DDF91A4" w14:textId="77777777" w:rsidR="00A8312B" w:rsidRPr="00A8312B" w:rsidRDefault="00A8312B" w:rsidP="005B7862">
            <w:pPr>
              <w:pStyle w:val="Heading5"/>
              <w:rPr>
                <w:rFonts w:ascii="AvenirNext forINTUIT" w:hAnsi="AvenirNext forINTUIT"/>
                <w:sz w:val="44"/>
                <w:szCs w:val="44"/>
              </w:rPr>
            </w:pPr>
            <w:r w:rsidRPr="00A8312B">
              <w:rPr>
                <w:rFonts w:ascii="AvenirNext forINTUIT" w:hAnsi="AvenirNext forINTUIT"/>
                <w:sz w:val="44"/>
                <w:szCs w:val="44"/>
              </w:rPr>
              <w:t>XVI</w:t>
            </w:r>
          </w:p>
          <w:p w14:paraId="14E31686" w14:textId="77777777" w:rsidR="00A8312B" w:rsidRPr="00A8312B" w:rsidRDefault="00A8312B" w:rsidP="005B7862">
            <w:pPr>
              <w:rPr>
                <w:rFonts w:ascii="AvenirNext forINTUIT" w:hAnsi="AvenirNext forINTUIT"/>
                <w:b/>
                <w:color w:val="476166" w:themeColor="accent1"/>
                <w:sz w:val="28"/>
                <w:szCs w:val="28"/>
              </w:rPr>
            </w:pPr>
          </w:p>
          <w:p w14:paraId="66E3D344" w14:textId="77777777" w:rsidR="00A8312B" w:rsidRPr="00A8312B" w:rsidRDefault="00A8312B" w:rsidP="005B7862">
            <w:pPr>
              <w:pStyle w:val="NoSpacing"/>
              <w:rPr>
                <w:rFonts w:ascii="AvenirNext forINTUIT" w:hAnsi="AvenirNext forINTUIT"/>
              </w:rPr>
            </w:pPr>
            <w:r w:rsidRPr="00A8312B">
              <w:rPr>
                <w:rFonts w:ascii="AvenirNext forINTUIT" w:hAnsi="AvenirNext forINTUIT"/>
              </w:rPr>
              <w:t xml:space="preserve">XVI. </w:t>
            </w:r>
          </w:p>
          <w:p w14:paraId="4D2CC792" w14:textId="77777777" w:rsidR="00A8312B" w:rsidRPr="00A8312B" w:rsidRDefault="00A8312B" w:rsidP="005B7862">
            <w:pPr>
              <w:pStyle w:val="NoSpacing"/>
              <w:rPr>
                <w:rFonts w:ascii="AvenirNext forINTUIT" w:hAnsi="AvenirNext forINTUIT"/>
              </w:rPr>
            </w:pPr>
          </w:p>
          <w:p w14:paraId="49F10D25" w14:textId="77777777" w:rsidR="00A8312B" w:rsidRPr="00A8312B" w:rsidRDefault="00A8312B" w:rsidP="005B7862">
            <w:pPr>
              <w:pStyle w:val="NoSpacing"/>
              <w:rPr>
                <w:rFonts w:ascii="AvenirNext forINTUIT" w:hAnsi="AvenirNext forINTUIT"/>
                <w:b/>
                <w:color w:val="476166" w:themeColor="accent1"/>
                <w:sz w:val="28"/>
                <w:szCs w:val="28"/>
              </w:rPr>
            </w:pPr>
          </w:p>
        </w:tc>
        <w:tc>
          <w:tcPr>
            <w:tcW w:w="442" w:type="dxa"/>
          </w:tcPr>
          <w:p w14:paraId="3F922DDE" w14:textId="77777777" w:rsidR="00A8312B" w:rsidRPr="00E84071" w:rsidRDefault="00A8312B" w:rsidP="005B7862">
            <w:pPr>
              <w:rPr>
                <w:rFonts w:ascii="AvenirNext forINTUIT" w:hAnsi="AvenirNext forINTUIT"/>
              </w:rPr>
            </w:pPr>
          </w:p>
        </w:tc>
      </w:tr>
    </w:tbl>
    <w:p w14:paraId="38D784AA" w14:textId="77777777" w:rsidR="00A8312B" w:rsidRPr="00E84071" w:rsidRDefault="00A8312B" w:rsidP="00A8312B">
      <w:pPr>
        <w:rPr>
          <w:rFonts w:ascii="AvenirNext forINTUIT" w:hAnsi="AvenirNext forINTUIT"/>
          <w:color w:val="476166" w:themeColor="accent1"/>
          <w:sz w:val="28"/>
          <w:szCs w:val="28"/>
        </w:rPr>
      </w:pPr>
    </w:p>
    <w:p w14:paraId="3F093D2F" w14:textId="77777777" w:rsidR="00A8312B" w:rsidRPr="00E84071" w:rsidRDefault="00A8312B" w:rsidP="00A8312B">
      <w:pPr>
        <w:rPr>
          <w:rFonts w:ascii="AvenirNext forINTUIT" w:hAnsi="AvenirNext forINTUIT"/>
          <w:color w:val="476166" w:themeColor="accent1"/>
          <w:sz w:val="28"/>
          <w:szCs w:val="28"/>
        </w:rPr>
      </w:pPr>
    </w:p>
    <w:p w14:paraId="607CFC3A" w14:textId="77777777" w:rsidR="00A8312B" w:rsidRPr="00E84071" w:rsidRDefault="00A8312B" w:rsidP="00A8312B">
      <w:pPr>
        <w:rPr>
          <w:rFonts w:ascii="AvenirNext forINTUIT" w:hAnsi="AvenirNext forINTUIT"/>
          <w:color w:val="476166" w:themeColor="accent1"/>
          <w:sz w:val="28"/>
          <w:szCs w:val="28"/>
        </w:rPr>
      </w:pPr>
    </w:p>
    <w:p w14:paraId="35E53A34" w14:textId="77777777" w:rsidR="00A8312B" w:rsidRPr="00E84071" w:rsidRDefault="00A8312B" w:rsidP="00A8312B">
      <w:pPr>
        <w:rPr>
          <w:rFonts w:ascii="AvenirNext forINTUIT" w:hAnsi="AvenirNext forINTUIT"/>
          <w:color w:val="476166" w:themeColor="accent1"/>
          <w:sz w:val="28"/>
          <w:szCs w:val="28"/>
        </w:rPr>
      </w:pPr>
    </w:p>
    <w:p w14:paraId="2B052093" w14:textId="0A23D009"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567C21C8" w14:textId="77777777" w:rsidTr="005B7862">
        <w:trPr>
          <w:trHeight w:val="4546"/>
        </w:trPr>
        <w:tc>
          <w:tcPr>
            <w:tcW w:w="284" w:type="dxa"/>
          </w:tcPr>
          <w:p w14:paraId="17259E5D" w14:textId="77777777" w:rsidR="00A8312B" w:rsidRPr="00A8312B" w:rsidRDefault="00A8312B" w:rsidP="005B7862">
            <w:pPr>
              <w:rPr>
                <w:rFonts w:ascii="AvenirNext forINTUIT" w:hAnsi="AvenirNext forINTUIT"/>
                <w:highlight w:val="green"/>
              </w:rPr>
            </w:pPr>
          </w:p>
          <w:p w14:paraId="1939037E" w14:textId="77777777" w:rsidR="00A8312B" w:rsidRPr="00A8312B" w:rsidRDefault="00A8312B" w:rsidP="005B7862">
            <w:pPr>
              <w:rPr>
                <w:rFonts w:ascii="AvenirNext forINTUIT" w:hAnsi="AvenirNext forINTUIT"/>
                <w:highlight w:val="green"/>
              </w:rPr>
            </w:pPr>
          </w:p>
          <w:p w14:paraId="3B47CAF8" w14:textId="77777777" w:rsidR="00A8312B" w:rsidRPr="00A8312B" w:rsidRDefault="00A8312B" w:rsidP="005B7862">
            <w:pPr>
              <w:rPr>
                <w:rFonts w:ascii="AvenirNext forINTUIT" w:hAnsi="AvenirNext forINTUIT"/>
                <w:highlight w:val="green"/>
              </w:rPr>
            </w:pPr>
          </w:p>
          <w:p w14:paraId="4C426FE6" w14:textId="77777777" w:rsidR="00A8312B" w:rsidRPr="00A8312B" w:rsidRDefault="00A8312B" w:rsidP="005B7862">
            <w:pPr>
              <w:rPr>
                <w:rFonts w:ascii="AvenirNext forINTUIT" w:hAnsi="AvenirNext forINTUIT"/>
                <w:highlight w:val="green"/>
              </w:rPr>
            </w:pPr>
          </w:p>
        </w:tc>
        <w:tc>
          <w:tcPr>
            <w:tcW w:w="10064" w:type="dxa"/>
            <w:tcBorders>
              <w:top w:val="single" w:sz="18" w:space="0" w:color="476166" w:themeColor="accent1"/>
              <w:bottom w:val="single" w:sz="18" w:space="0" w:color="476166" w:themeColor="accent1"/>
            </w:tcBorders>
          </w:tcPr>
          <w:p w14:paraId="2BCBA24C" w14:textId="77777777" w:rsidR="00A8312B" w:rsidRPr="00A8312B" w:rsidRDefault="00A8312B" w:rsidP="005B7862">
            <w:pPr>
              <w:pStyle w:val="Heading5"/>
              <w:rPr>
                <w:rFonts w:ascii="AvenirNext forINTUIT" w:hAnsi="AvenirNext forINTUIT"/>
                <w:sz w:val="44"/>
                <w:szCs w:val="44"/>
                <w:highlight w:val="green"/>
              </w:rPr>
            </w:pPr>
            <w:r w:rsidRPr="00A8312B">
              <w:rPr>
                <w:rFonts w:ascii="AvenirNext forINTUIT" w:hAnsi="AvenirNext forINTUIT"/>
                <w:sz w:val="44"/>
                <w:szCs w:val="44"/>
                <w:highlight w:val="green"/>
              </w:rPr>
              <w:t>XVI</w:t>
            </w:r>
          </w:p>
          <w:p w14:paraId="3E1E0BFC" w14:textId="77777777" w:rsidR="00A8312B" w:rsidRPr="00A8312B" w:rsidRDefault="00A8312B" w:rsidP="005B7862">
            <w:pPr>
              <w:rPr>
                <w:rFonts w:ascii="AvenirNext forINTUIT" w:hAnsi="AvenirNext forINTUIT"/>
                <w:b/>
                <w:color w:val="476166" w:themeColor="accent1"/>
                <w:sz w:val="28"/>
                <w:szCs w:val="28"/>
                <w:highlight w:val="green"/>
              </w:rPr>
            </w:pPr>
          </w:p>
          <w:p w14:paraId="21BE9C3D" w14:textId="77777777" w:rsidR="00A8312B" w:rsidRPr="00A8312B" w:rsidRDefault="00A8312B" w:rsidP="005B7862">
            <w:pPr>
              <w:pStyle w:val="NoSpacing"/>
              <w:rPr>
                <w:rFonts w:ascii="AvenirNext forINTUIT" w:hAnsi="AvenirNext forINTUIT"/>
                <w:highlight w:val="green"/>
              </w:rPr>
            </w:pPr>
            <w:r w:rsidRPr="00A8312B">
              <w:rPr>
                <w:rFonts w:ascii="AvenirNext forINTUIT" w:hAnsi="AvenirNext forINTUIT"/>
                <w:highlight w:val="green"/>
              </w:rPr>
              <w:t xml:space="preserve">XVI. </w:t>
            </w:r>
          </w:p>
          <w:p w14:paraId="287C93E6" w14:textId="77777777" w:rsidR="00A8312B" w:rsidRPr="00A8312B" w:rsidRDefault="00A8312B" w:rsidP="005B7862">
            <w:pPr>
              <w:pStyle w:val="NoSpacing"/>
              <w:rPr>
                <w:rFonts w:ascii="AvenirNext forINTUIT" w:hAnsi="AvenirNext forINTUIT"/>
                <w:highlight w:val="green"/>
              </w:rPr>
            </w:pPr>
          </w:p>
          <w:p w14:paraId="4E4299D3" w14:textId="77777777" w:rsidR="00A8312B" w:rsidRPr="00A8312B" w:rsidRDefault="00A8312B" w:rsidP="005B7862">
            <w:pPr>
              <w:pStyle w:val="NoSpacing"/>
              <w:rPr>
                <w:rFonts w:ascii="AvenirNext forINTUIT" w:hAnsi="AvenirNext forINTUIT"/>
                <w:b/>
                <w:color w:val="476166" w:themeColor="accent1"/>
                <w:sz w:val="28"/>
                <w:szCs w:val="28"/>
                <w:highlight w:val="green"/>
              </w:rPr>
            </w:pPr>
          </w:p>
        </w:tc>
        <w:tc>
          <w:tcPr>
            <w:tcW w:w="442" w:type="dxa"/>
          </w:tcPr>
          <w:p w14:paraId="6C140120" w14:textId="77777777" w:rsidR="00A8312B" w:rsidRPr="00E84071" w:rsidRDefault="00A8312B" w:rsidP="005B7862">
            <w:pPr>
              <w:rPr>
                <w:rFonts w:ascii="AvenirNext forINTUIT" w:hAnsi="AvenirNext forINTUIT"/>
              </w:rPr>
            </w:pPr>
          </w:p>
        </w:tc>
      </w:tr>
    </w:tbl>
    <w:p w14:paraId="7328EAEB" w14:textId="77777777" w:rsidR="00A8312B" w:rsidRPr="00E84071" w:rsidRDefault="00A8312B" w:rsidP="00A8312B">
      <w:pPr>
        <w:rPr>
          <w:rFonts w:ascii="AvenirNext forINTUIT" w:hAnsi="AvenirNext forINTUIT"/>
          <w:color w:val="476166" w:themeColor="accent1"/>
          <w:sz w:val="28"/>
          <w:szCs w:val="28"/>
        </w:rPr>
      </w:pPr>
    </w:p>
    <w:p w14:paraId="03C91D7B" w14:textId="77777777" w:rsidR="00A8312B" w:rsidRPr="00E84071" w:rsidRDefault="00A8312B" w:rsidP="00A8312B">
      <w:pPr>
        <w:rPr>
          <w:rFonts w:ascii="AvenirNext forINTUIT" w:hAnsi="AvenirNext forINTUIT"/>
          <w:color w:val="476166" w:themeColor="accent1"/>
          <w:sz w:val="28"/>
          <w:szCs w:val="28"/>
        </w:rPr>
      </w:pPr>
    </w:p>
    <w:p w14:paraId="557C9E92" w14:textId="77777777" w:rsidR="00A8312B" w:rsidRPr="00E84071" w:rsidRDefault="00A8312B" w:rsidP="00A8312B">
      <w:pPr>
        <w:rPr>
          <w:rFonts w:ascii="AvenirNext forINTUIT" w:hAnsi="AvenirNext forINTUIT"/>
          <w:color w:val="476166" w:themeColor="accent1"/>
          <w:sz w:val="28"/>
          <w:szCs w:val="28"/>
        </w:rPr>
      </w:pPr>
    </w:p>
    <w:p w14:paraId="28DC2B4B" w14:textId="77777777" w:rsidR="00A8312B" w:rsidRPr="00E84071" w:rsidRDefault="00A8312B" w:rsidP="00A8312B">
      <w:pPr>
        <w:rPr>
          <w:rFonts w:ascii="AvenirNext forINTUIT" w:hAnsi="AvenirNext forINTUIT"/>
          <w:color w:val="476166" w:themeColor="accent1"/>
          <w:sz w:val="28"/>
          <w:szCs w:val="28"/>
        </w:rPr>
      </w:pPr>
    </w:p>
    <w:p w14:paraId="1AF0A657" w14:textId="77777777" w:rsidR="0027280D" w:rsidRPr="00E84071" w:rsidRDefault="0027280D" w:rsidP="003C34FA">
      <w:pPr>
        <w:rPr>
          <w:rFonts w:ascii="AvenirNext forINTUIT" w:hAnsi="AvenirNext forINTUIT"/>
          <w:color w:val="476166" w:themeColor="accent1"/>
          <w:sz w:val="28"/>
          <w:szCs w:val="28"/>
        </w:rPr>
      </w:pPr>
    </w:p>
    <w:sectPr w:rsidR="0027280D" w:rsidRPr="00E84071" w:rsidSect="00E74B29">
      <w:headerReference w:type="default" r:id="rId39"/>
      <w:footerReference w:type="even" r:id="rId40"/>
      <w:footerReference w:type="default" r:id="rId4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48F072" w14:textId="77777777" w:rsidR="00F11818" w:rsidRDefault="00F11818" w:rsidP="00E74B29">
      <w:r>
        <w:separator/>
      </w:r>
    </w:p>
  </w:endnote>
  <w:endnote w:type="continuationSeparator" w:id="0">
    <w:p w14:paraId="1331C0C2" w14:textId="77777777" w:rsidR="00F11818" w:rsidRDefault="00F11818"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14:paraId="601F347A" w14:textId="77777777" w:rsidR="00041A54" w:rsidRDefault="00041A54"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041A54" w:rsidRDefault="00041A54"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041A54" w:rsidRDefault="00041A54"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041A54" w14:paraId="14D689A8" w14:textId="77777777" w:rsidTr="006709F1">
      <w:tc>
        <w:tcPr>
          <w:tcW w:w="1079" w:type="dxa"/>
        </w:tcPr>
        <w:p w14:paraId="7C81DD88" w14:textId="77777777" w:rsidR="00041A54" w:rsidRPr="00E74B29" w:rsidRDefault="00041A54" w:rsidP="006709F1">
          <w:pPr>
            <w:pStyle w:val="Footer"/>
          </w:pPr>
        </w:p>
      </w:tc>
      <w:tc>
        <w:tcPr>
          <w:tcW w:w="5395" w:type="dxa"/>
        </w:tcPr>
        <w:p w14:paraId="1D1CA451" w14:textId="77777777" w:rsidR="00041A54" w:rsidRPr="00874FE7" w:rsidRDefault="00041A54" w:rsidP="001218D1">
          <w:pPr>
            <w:pStyle w:val="Footer"/>
          </w:pPr>
          <w:r>
            <w:t>XVI</w:t>
          </w:r>
        </w:p>
      </w:tc>
      <w:tc>
        <w:tcPr>
          <w:tcW w:w="3237" w:type="dxa"/>
        </w:tcPr>
        <w:sdt>
          <w:sdtPr>
            <w:rPr>
              <w:rStyle w:val="PageNumber"/>
            </w:rPr>
            <w:id w:val="-1206949233"/>
            <w:docPartObj>
              <w:docPartGallery w:val="Page Numbers (Bottom of Page)"/>
              <w:docPartUnique/>
            </w:docPartObj>
          </w:sdtPr>
          <w:sdtContent>
            <w:p w14:paraId="6ED87F48" w14:textId="6FD3178C" w:rsidR="00041A54" w:rsidRPr="00E74B29" w:rsidRDefault="00041A54"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0A5600">
                <w:rPr>
                  <w:noProof/>
                </w:rPr>
                <w:t>3</w:t>
              </w:r>
              <w:r w:rsidRPr="00E74B29">
                <w:fldChar w:fldCharType="end"/>
              </w:r>
            </w:p>
          </w:sdtContent>
        </w:sdt>
      </w:tc>
      <w:tc>
        <w:tcPr>
          <w:tcW w:w="1079" w:type="dxa"/>
        </w:tcPr>
        <w:p w14:paraId="0297CE6B" w14:textId="77777777" w:rsidR="00041A54" w:rsidRPr="00E74B29" w:rsidRDefault="00041A54" w:rsidP="006709F1">
          <w:pPr>
            <w:pStyle w:val="Footer"/>
          </w:pPr>
        </w:p>
      </w:tc>
    </w:tr>
  </w:tbl>
  <w:p w14:paraId="056BC103" w14:textId="77777777" w:rsidR="00041A54" w:rsidRDefault="00041A54"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3321B1" w14:textId="77777777" w:rsidR="00F11818" w:rsidRDefault="00F11818" w:rsidP="00E74B29">
      <w:r>
        <w:separator/>
      </w:r>
    </w:p>
  </w:footnote>
  <w:footnote w:type="continuationSeparator" w:id="0">
    <w:p w14:paraId="5ED8F27D" w14:textId="77777777" w:rsidR="00F11818" w:rsidRDefault="00F11818"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041A54" w:rsidRDefault="00041A54">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D4D41"/>
    <w:multiLevelType w:val="hybridMultilevel"/>
    <w:tmpl w:val="01AC8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A1378"/>
    <w:multiLevelType w:val="hybridMultilevel"/>
    <w:tmpl w:val="CA886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55BDE"/>
    <w:multiLevelType w:val="hybridMultilevel"/>
    <w:tmpl w:val="3FEA7CC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61807"/>
    <w:multiLevelType w:val="hybridMultilevel"/>
    <w:tmpl w:val="FC7EF994"/>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5507E"/>
    <w:multiLevelType w:val="hybridMultilevel"/>
    <w:tmpl w:val="F38E3EF8"/>
    <w:lvl w:ilvl="0" w:tplc="79CCF2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B84A0A"/>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1522AB"/>
    <w:multiLevelType w:val="hybridMultilevel"/>
    <w:tmpl w:val="542EC350"/>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867CB"/>
    <w:multiLevelType w:val="hybridMultilevel"/>
    <w:tmpl w:val="33DC0FBC"/>
    <w:lvl w:ilvl="0" w:tplc="5F0CAE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D358C"/>
    <w:multiLevelType w:val="hybridMultilevel"/>
    <w:tmpl w:val="094A94D8"/>
    <w:lvl w:ilvl="0" w:tplc="EBCCA6D4">
      <w:numFmt w:val="bullet"/>
      <w:lvlText w:val="-"/>
      <w:lvlJc w:val="left"/>
      <w:pPr>
        <w:ind w:left="135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A76D5"/>
    <w:multiLevelType w:val="hybridMultilevel"/>
    <w:tmpl w:val="10E22FA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17" w15:restartNumberingAfterBreak="0">
    <w:nsid w:val="34AE34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8"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20" w15:restartNumberingAfterBreak="0">
    <w:nsid w:val="41E47C4E"/>
    <w:multiLevelType w:val="multilevel"/>
    <w:tmpl w:val="6A4EC35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785" w:hanging="360"/>
      </w:pPr>
      <w:rPr>
        <w:rFonts w:ascii="Wingdings" w:hAnsi="Wingdings" w:hint="default"/>
      </w:rPr>
    </w:lvl>
    <w:lvl w:ilvl="3">
      <w:numFmt w:val="bullet"/>
      <w:lvlText w:val="-"/>
      <w:lvlJc w:val="left"/>
      <w:pPr>
        <w:ind w:left="1352" w:hanging="360"/>
      </w:pPr>
      <w:rPr>
        <w:rFonts w:ascii="Calibri" w:eastAsiaTheme="minorHAnsi" w:hAnsi="Calibri" w:cs="Calibri" w:hint="default"/>
      </w:rPr>
    </w:lvl>
    <w:lvl w:ilvl="4">
      <w:start w:val="1"/>
      <w:numFmt w:val="bullet"/>
      <w:lvlText w:val="o"/>
      <w:lvlJc w:val="left"/>
      <w:pPr>
        <w:ind w:left="927" w:hanging="360"/>
      </w:pPr>
      <w:rPr>
        <w:rFonts w:ascii="Courier New" w:eastAsia="Courier New" w:hAnsi="Courier New" w:cs="Courier New"/>
      </w:rPr>
    </w:lvl>
    <w:lvl w:ilvl="5">
      <w:start w:val="1"/>
      <w:numFmt w:val="bullet"/>
      <w:lvlText w:val="▪"/>
      <w:lvlJc w:val="left"/>
      <w:pPr>
        <w:ind w:left="1494"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1494" w:hanging="360"/>
      </w:pPr>
      <w:rPr>
        <w:rFonts w:ascii="Noto Sans Symbols" w:eastAsia="Noto Sans Symbols" w:hAnsi="Noto Sans Symbols" w:cs="Noto Sans Symbols"/>
      </w:rPr>
    </w:lvl>
  </w:abstractNum>
  <w:abstractNum w:abstractNumId="21" w15:restartNumberingAfterBreak="0">
    <w:nsid w:val="45254D83"/>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414D3"/>
    <w:multiLevelType w:val="hybridMultilevel"/>
    <w:tmpl w:val="AFFE421C"/>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21767"/>
    <w:multiLevelType w:val="hybridMultilevel"/>
    <w:tmpl w:val="99AE40CE"/>
    <w:lvl w:ilvl="0" w:tplc="9DB46ABE">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038E9"/>
    <w:multiLevelType w:val="multilevel"/>
    <w:tmpl w:val="32147E5E"/>
    <w:lvl w:ilvl="0">
      <w:start w:val="1"/>
      <w:numFmt w:val="decimal"/>
      <w:lvlText w:val="%1."/>
      <w:lvlJc w:val="left"/>
      <w:pPr>
        <w:ind w:left="720" w:hanging="360"/>
      </w:pPr>
    </w:lvl>
    <w:lvl w:ilvl="1">
      <w:start w:val="1"/>
      <w:numFmt w:val="decimal"/>
      <w:lvlText w:val="%1.%2."/>
      <w:lvlJc w:val="left"/>
      <w:pPr>
        <w:ind w:left="1152" w:hanging="432"/>
      </w:pPr>
    </w:lvl>
    <w:lvl w:ilvl="2">
      <w:numFmt w:val="bullet"/>
      <w:lvlText w:val="-"/>
      <w:lvlJc w:val="left"/>
      <w:pPr>
        <w:ind w:left="1496" w:hanging="504"/>
      </w:pPr>
      <w:rPr>
        <w:rFonts w:ascii="Calibri" w:eastAsiaTheme="minorHAnsi" w:hAnsi="Calibri" w:cs="Calibri"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EB10001"/>
    <w:multiLevelType w:val="multilevel"/>
    <w:tmpl w:val="090A2376"/>
    <w:lvl w:ilvl="0">
      <w:start w:val="1"/>
      <w:numFmt w:val="bullet"/>
      <w:lvlText w:val="⮚"/>
      <w:lvlJc w:val="left"/>
      <w:pPr>
        <w:ind w:left="1067" w:hanging="359"/>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68706635"/>
    <w:multiLevelType w:val="multilevel"/>
    <w:tmpl w:val="87181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2" w15:restartNumberingAfterBreak="0">
    <w:nsid w:val="6AB168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0B05CAF"/>
    <w:multiLevelType w:val="hybridMultilevel"/>
    <w:tmpl w:val="F706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40D52"/>
    <w:multiLevelType w:val="hybridMultilevel"/>
    <w:tmpl w:val="A40C0D9E"/>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40"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00447E"/>
    <w:multiLevelType w:val="hybridMultilevel"/>
    <w:tmpl w:val="8B28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F6279C"/>
    <w:multiLevelType w:val="hybridMultilevel"/>
    <w:tmpl w:val="ADDEACB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1"/>
  </w:num>
  <w:num w:numId="4">
    <w:abstractNumId w:val="38"/>
  </w:num>
  <w:num w:numId="5">
    <w:abstractNumId w:val="42"/>
  </w:num>
  <w:num w:numId="6">
    <w:abstractNumId w:val="24"/>
  </w:num>
  <w:num w:numId="7">
    <w:abstractNumId w:val="19"/>
  </w:num>
  <w:num w:numId="8">
    <w:abstractNumId w:val="39"/>
  </w:num>
  <w:num w:numId="9">
    <w:abstractNumId w:val="34"/>
  </w:num>
  <w:num w:numId="10">
    <w:abstractNumId w:val="18"/>
  </w:num>
  <w:num w:numId="11">
    <w:abstractNumId w:val="16"/>
  </w:num>
  <w:num w:numId="12">
    <w:abstractNumId w:val="2"/>
  </w:num>
  <w:num w:numId="13">
    <w:abstractNumId w:val="27"/>
  </w:num>
  <w:num w:numId="14">
    <w:abstractNumId w:val="1"/>
  </w:num>
  <w:num w:numId="15">
    <w:abstractNumId w:val="28"/>
  </w:num>
  <w:num w:numId="16">
    <w:abstractNumId w:val="35"/>
  </w:num>
  <w:num w:numId="17">
    <w:abstractNumId w:val="11"/>
  </w:num>
  <w:num w:numId="18">
    <w:abstractNumId w:val="26"/>
  </w:num>
  <w:num w:numId="19">
    <w:abstractNumId w:val="8"/>
  </w:num>
  <w:num w:numId="20">
    <w:abstractNumId w:val="33"/>
  </w:num>
  <w:num w:numId="21">
    <w:abstractNumId w:val="40"/>
  </w:num>
  <w:num w:numId="22">
    <w:abstractNumId w:val="25"/>
  </w:num>
  <w:num w:numId="23">
    <w:abstractNumId w:val="17"/>
  </w:num>
  <w:num w:numId="24">
    <w:abstractNumId w:val="30"/>
  </w:num>
  <w:num w:numId="25">
    <w:abstractNumId w:val="14"/>
  </w:num>
  <w:num w:numId="26">
    <w:abstractNumId w:val="29"/>
  </w:num>
  <w:num w:numId="27">
    <w:abstractNumId w:val="20"/>
  </w:num>
  <w:num w:numId="28">
    <w:abstractNumId w:val="5"/>
  </w:num>
  <w:num w:numId="29">
    <w:abstractNumId w:val="43"/>
  </w:num>
  <w:num w:numId="30">
    <w:abstractNumId w:val="15"/>
  </w:num>
  <w:num w:numId="31">
    <w:abstractNumId w:val="32"/>
  </w:num>
  <w:num w:numId="32">
    <w:abstractNumId w:val="36"/>
  </w:num>
  <w:num w:numId="33">
    <w:abstractNumId w:val="23"/>
  </w:num>
  <w:num w:numId="34">
    <w:abstractNumId w:val="22"/>
  </w:num>
  <w:num w:numId="35">
    <w:abstractNumId w:val="4"/>
  </w:num>
  <w:num w:numId="36">
    <w:abstractNumId w:val="13"/>
  </w:num>
  <w:num w:numId="37">
    <w:abstractNumId w:val="3"/>
  </w:num>
  <w:num w:numId="38">
    <w:abstractNumId w:val="21"/>
  </w:num>
  <w:num w:numId="39">
    <w:abstractNumId w:val="10"/>
  </w:num>
  <w:num w:numId="40">
    <w:abstractNumId w:val="7"/>
  </w:num>
  <w:num w:numId="41">
    <w:abstractNumId w:val="41"/>
  </w:num>
  <w:num w:numId="42">
    <w:abstractNumId w:val="6"/>
  </w:num>
  <w:num w:numId="43">
    <w:abstractNumId w:val="37"/>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346A0"/>
    <w:rsid w:val="00040CCA"/>
    <w:rsid w:val="00041266"/>
    <w:rsid w:val="00041A54"/>
    <w:rsid w:val="00051DC3"/>
    <w:rsid w:val="00052030"/>
    <w:rsid w:val="00053AB8"/>
    <w:rsid w:val="00057483"/>
    <w:rsid w:val="0006610F"/>
    <w:rsid w:val="00076BA3"/>
    <w:rsid w:val="000773A2"/>
    <w:rsid w:val="00081D98"/>
    <w:rsid w:val="0008506A"/>
    <w:rsid w:val="00085FBB"/>
    <w:rsid w:val="00086FA5"/>
    <w:rsid w:val="000A5600"/>
    <w:rsid w:val="000A7BCA"/>
    <w:rsid w:val="000B27DD"/>
    <w:rsid w:val="000B4B7E"/>
    <w:rsid w:val="000B711F"/>
    <w:rsid w:val="000D0474"/>
    <w:rsid w:val="000D190D"/>
    <w:rsid w:val="000D684A"/>
    <w:rsid w:val="000D7FF5"/>
    <w:rsid w:val="000E1F1F"/>
    <w:rsid w:val="000E4641"/>
    <w:rsid w:val="000E7CE8"/>
    <w:rsid w:val="000F0099"/>
    <w:rsid w:val="000F00AC"/>
    <w:rsid w:val="000F3650"/>
    <w:rsid w:val="000F5F97"/>
    <w:rsid w:val="000F618B"/>
    <w:rsid w:val="000F77C1"/>
    <w:rsid w:val="00101873"/>
    <w:rsid w:val="0010306B"/>
    <w:rsid w:val="00103A95"/>
    <w:rsid w:val="00113AD7"/>
    <w:rsid w:val="00114609"/>
    <w:rsid w:val="001218D1"/>
    <w:rsid w:val="00123CAF"/>
    <w:rsid w:val="00124C6B"/>
    <w:rsid w:val="00136426"/>
    <w:rsid w:val="0014523C"/>
    <w:rsid w:val="00151F66"/>
    <w:rsid w:val="00172DA4"/>
    <w:rsid w:val="00176F20"/>
    <w:rsid w:val="00177F8D"/>
    <w:rsid w:val="001842FA"/>
    <w:rsid w:val="00185F4A"/>
    <w:rsid w:val="001954FA"/>
    <w:rsid w:val="00197EE8"/>
    <w:rsid w:val="001A02BC"/>
    <w:rsid w:val="001A6A69"/>
    <w:rsid w:val="001B1B42"/>
    <w:rsid w:val="001B3583"/>
    <w:rsid w:val="001B36F3"/>
    <w:rsid w:val="001C2BD7"/>
    <w:rsid w:val="001C43DC"/>
    <w:rsid w:val="001C501E"/>
    <w:rsid w:val="001C6CF4"/>
    <w:rsid w:val="001D3C62"/>
    <w:rsid w:val="001D5A24"/>
    <w:rsid w:val="001E55B2"/>
    <w:rsid w:val="001F4064"/>
    <w:rsid w:val="002036B7"/>
    <w:rsid w:val="0021051A"/>
    <w:rsid w:val="00213E7F"/>
    <w:rsid w:val="00213FCE"/>
    <w:rsid w:val="00223F39"/>
    <w:rsid w:val="002244B1"/>
    <w:rsid w:val="00224B43"/>
    <w:rsid w:val="00235793"/>
    <w:rsid w:val="00236DC6"/>
    <w:rsid w:val="0025602B"/>
    <w:rsid w:val="00260385"/>
    <w:rsid w:val="00261198"/>
    <w:rsid w:val="00263C54"/>
    <w:rsid w:val="00265110"/>
    <w:rsid w:val="0027280D"/>
    <w:rsid w:val="00272BE4"/>
    <w:rsid w:val="00273923"/>
    <w:rsid w:val="00281BDA"/>
    <w:rsid w:val="00282945"/>
    <w:rsid w:val="00287304"/>
    <w:rsid w:val="002910F9"/>
    <w:rsid w:val="002B21D0"/>
    <w:rsid w:val="002C448E"/>
    <w:rsid w:val="002D2200"/>
    <w:rsid w:val="002D5130"/>
    <w:rsid w:val="002F097D"/>
    <w:rsid w:val="002F1EEB"/>
    <w:rsid w:val="003042A9"/>
    <w:rsid w:val="00306EBE"/>
    <w:rsid w:val="00315A31"/>
    <w:rsid w:val="003223DA"/>
    <w:rsid w:val="00322FD5"/>
    <w:rsid w:val="003264C0"/>
    <w:rsid w:val="00342BB0"/>
    <w:rsid w:val="00345998"/>
    <w:rsid w:val="00351E9B"/>
    <w:rsid w:val="00352FC5"/>
    <w:rsid w:val="00356C7B"/>
    <w:rsid w:val="00364CB2"/>
    <w:rsid w:val="0036549B"/>
    <w:rsid w:val="00365C04"/>
    <w:rsid w:val="00367724"/>
    <w:rsid w:val="003703CB"/>
    <w:rsid w:val="003855D4"/>
    <w:rsid w:val="003924CE"/>
    <w:rsid w:val="0039526E"/>
    <w:rsid w:val="003A18A1"/>
    <w:rsid w:val="003A2E20"/>
    <w:rsid w:val="003A41FA"/>
    <w:rsid w:val="003A4BDA"/>
    <w:rsid w:val="003B7743"/>
    <w:rsid w:val="003C2AB8"/>
    <w:rsid w:val="003C34FA"/>
    <w:rsid w:val="003C4A6D"/>
    <w:rsid w:val="003D24D5"/>
    <w:rsid w:val="003D645F"/>
    <w:rsid w:val="003D7B95"/>
    <w:rsid w:val="003E09EB"/>
    <w:rsid w:val="003E2304"/>
    <w:rsid w:val="003F43C2"/>
    <w:rsid w:val="00401C45"/>
    <w:rsid w:val="00402388"/>
    <w:rsid w:val="0040564B"/>
    <w:rsid w:val="004145F9"/>
    <w:rsid w:val="00431D7B"/>
    <w:rsid w:val="00440DDD"/>
    <w:rsid w:val="0048120C"/>
    <w:rsid w:val="00485D19"/>
    <w:rsid w:val="004909D9"/>
    <w:rsid w:val="004921FF"/>
    <w:rsid w:val="00497079"/>
    <w:rsid w:val="00497ACE"/>
    <w:rsid w:val="004A3253"/>
    <w:rsid w:val="004A455D"/>
    <w:rsid w:val="004A5BE6"/>
    <w:rsid w:val="004A78B5"/>
    <w:rsid w:val="004B1B18"/>
    <w:rsid w:val="004D5C80"/>
    <w:rsid w:val="004D71EE"/>
    <w:rsid w:val="004E115E"/>
    <w:rsid w:val="004E5DAD"/>
    <w:rsid w:val="0050634C"/>
    <w:rsid w:val="00512E58"/>
    <w:rsid w:val="00521481"/>
    <w:rsid w:val="00522420"/>
    <w:rsid w:val="0053191F"/>
    <w:rsid w:val="005442DB"/>
    <w:rsid w:val="005468F1"/>
    <w:rsid w:val="005675FB"/>
    <w:rsid w:val="005676C7"/>
    <w:rsid w:val="00567D2B"/>
    <w:rsid w:val="00577593"/>
    <w:rsid w:val="0058425B"/>
    <w:rsid w:val="00591E72"/>
    <w:rsid w:val="005A340E"/>
    <w:rsid w:val="005B42EF"/>
    <w:rsid w:val="005B5A5C"/>
    <w:rsid w:val="005C0AA2"/>
    <w:rsid w:val="005C2177"/>
    <w:rsid w:val="005C3171"/>
    <w:rsid w:val="005C5E40"/>
    <w:rsid w:val="005D1DA8"/>
    <w:rsid w:val="005D2AA0"/>
    <w:rsid w:val="005D625F"/>
    <w:rsid w:val="005D66AD"/>
    <w:rsid w:val="005E11F5"/>
    <w:rsid w:val="005E1928"/>
    <w:rsid w:val="005E4526"/>
    <w:rsid w:val="005F30FF"/>
    <w:rsid w:val="005F5C5F"/>
    <w:rsid w:val="005F72A1"/>
    <w:rsid w:val="005F7FD0"/>
    <w:rsid w:val="006073FA"/>
    <w:rsid w:val="0061503A"/>
    <w:rsid w:val="00615EE3"/>
    <w:rsid w:val="00623EA3"/>
    <w:rsid w:val="00635D4C"/>
    <w:rsid w:val="00635E8F"/>
    <w:rsid w:val="00643495"/>
    <w:rsid w:val="00643B9B"/>
    <w:rsid w:val="00646A92"/>
    <w:rsid w:val="006618C0"/>
    <w:rsid w:val="00661930"/>
    <w:rsid w:val="00664BB0"/>
    <w:rsid w:val="00665110"/>
    <w:rsid w:val="006659A5"/>
    <w:rsid w:val="006709F1"/>
    <w:rsid w:val="0067363C"/>
    <w:rsid w:val="006936BE"/>
    <w:rsid w:val="006A107C"/>
    <w:rsid w:val="006A2C46"/>
    <w:rsid w:val="006B2EFF"/>
    <w:rsid w:val="006B5D9F"/>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57669"/>
    <w:rsid w:val="007759A4"/>
    <w:rsid w:val="00783EAC"/>
    <w:rsid w:val="0079102A"/>
    <w:rsid w:val="007947D6"/>
    <w:rsid w:val="00797EE7"/>
    <w:rsid w:val="007A1514"/>
    <w:rsid w:val="007A30AE"/>
    <w:rsid w:val="007A7F67"/>
    <w:rsid w:val="007B51A9"/>
    <w:rsid w:val="007D05CA"/>
    <w:rsid w:val="007D4E64"/>
    <w:rsid w:val="007E29F0"/>
    <w:rsid w:val="007E455B"/>
    <w:rsid w:val="00804DA1"/>
    <w:rsid w:val="00806171"/>
    <w:rsid w:val="0081215E"/>
    <w:rsid w:val="008257CC"/>
    <w:rsid w:val="0082619B"/>
    <w:rsid w:val="0083126A"/>
    <w:rsid w:val="008338D2"/>
    <w:rsid w:val="00837914"/>
    <w:rsid w:val="00851530"/>
    <w:rsid w:val="00851BFD"/>
    <w:rsid w:val="00854050"/>
    <w:rsid w:val="008556B0"/>
    <w:rsid w:val="008559AB"/>
    <w:rsid w:val="00856134"/>
    <w:rsid w:val="008624DE"/>
    <w:rsid w:val="00871471"/>
    <w:rsid w:val="00874FE7"/>
    <w:rsid w:val="008758CB"/>
    <w:rsid w:val="00883AEE"/>
    <w:rsid w:val="00894818"/>
    <w:rsid w:val="00894F7B"/>
    <w:rsid w:val="00895595"/>
    <w:rsid w:val="0089668B"/>
    <w:rsid w:val="008A26FB"/>
    <w:rsid w:val="008B07E4"/>
    <w:rsid w:val="008C42F7"/>
    <w:rsid w:val="008C74F6"/>
    <w:rsid w:val="008D3EC6"/>
    <w:rsid w:val="008F4B5B"/>
    <w:rsid w:val="008F6F66"/>
    <w:rsid w:val="009056F6"/>
    <w:rsid w:val="00916280"/>
    <w:rsid w:val="00917E0F"/>
    <w:rsid w:val="00930A3A"/>
    <w:rsid w:val="00930B07"/>
    <w:rsid w:val="00943D67"/>
    <w:rsid w:val="00950F07"/>
    <w:rsid w:val="00951FD8"/>
    <w:rsid w:val="00952F7D"/>
    <w:rsid w:val="0095496A"/>
    <w:rsid w:val="00964DD7"/>
    <w:rsid w:val="00985B1E"/>
    <w:rsid w:val="0098738F"/>
    <w:rsid w:val="00997CBD"/>
    <w:rsid w:val="009A38BA"/>
    <w:rsid w:val="009B62CB"/>
    <w:rsid w:val="009C0752"/>
    <w:rsid w:val="009D347A"/>
    <w:rsid w:val="009D53C7"/>
    <w:rsid w:val="009F101F"/>
    <w:rsid w:val="00A013F3"/>
    <w:rsid w:val="00A04272"/>
    <w:rsid w:val="00A148D4"/>
    <w:rsid w:val="00A219B4"/>
    <w:rsid w:val="00A21A00"/>
    <w:rsid w:val="00A23A30"/>
    <w:rsid w:val="00A274D8"/>
    <w:rsid w:val="00A31E44"/>
    <w:rsid w:val="00A34239"/>
    <w:rsid w:val="00A42823"/>
    <w:rsid w:val="00A56018"/>
    <w:rsid w:val="00A61D3C"/>
    <w:rsid w:val="00A64522"/>
    <w:rsid w:val="00A6463F"/>
    <w:rsid w:val="00A66588"/>
    <w:rsid w:val="00A668A1"/>
    <w:rsid w:val="00A719CA"/>
    <w:rsid w:val="00A8312B"/>
    <w:rsid w:val="00A833C2"/>
    <w:rsid w:val="00A907C3"/>
    <w:rsid w:val="00A963AF"/>
    <w:rsid w:val="00AA461A"/>
    <w:rsid w:val="00AA5788"/>
    <w:rsid w:val="00AB2D57"/>
    <w:rsid w:val="00AC0DFB"/>
    <w:rsid w:val="00AC4ABB"/>
    <w:rsid w:val="00AD14B9"/>
    <w:rsid w:val="00AD5482"/>
    <w:rsid w:val="00AD6C4B"/>
    <w:rsid w:val="00AD7732"/>
    <w:rsid w:val="00AF0020"/>
    <w:rsid w:val="00AF13A7"/>
    <w:rsid w:val="00B03037"/>
    <w:rsid w:val="00B2724B"/>
    <w:rsid w:val="00B34B9A"/>
    <w:rsid w:val="00B42A0B"/>
    <w:rsid w:val="00B43E11"/>
    <w:rsid w:val="00B50853"/>
    <w:rsid w:val="00B53538"/>
    <w:rsid w:val="00B667A8"/>
    <w:rsid w:val="00B667FF"/>
    <w:rsid w:val="00B74384"/>
    <w:rsid w:val="00B774E5"/>
    <w:rsid w:val="00B8094D"/>
    <w:rsid w:val="00B875CE"/>
    <w:rsid w:val="00B91BB5"/>
    <w:rsid w:val="00BA57C8"/>
    <w:rsid w:val="00BB3294"/>
    <w:rsid w:val="00BC0940"/>
    <w:rsid w:val="00BC478F"/>
    <w:rsid w:val="00BD0387"/>
    <w:rsid w:val="00BD431F"/>
    <w:rsid w:val="00BD518C"/>
    <w:rsid w:val="00BE42C2"/>
    <w:rsid w:val="00BF046D"/>
    <w:rsid w:val="00BF5490"/>
    <w:rsid w:val="00C10460"/>
    <w:rsid w:val="00C105A8"/>
    <w:rsid w:val="00C160D8"/>
    <w:rsid w:val="00C33FA9"/>
    <w:rsid w:val="00C345BB"/>
    <w:rsid w:val="00C36C34"/>
    <w:rsid w:val="00C45528"/>
    <w:rsid w:val="00C54E43"/>
    <w:rsid w:val="00C65EFC"/>
    <w:rsid w:val="00C67B8C"/>
    <w:rsid w:val="00C72E38"/>
    <w:rsid w:val="00C755AB"/>
    <w:rsid w:val="00C86143"/>
    <w:rsid w:val="00C95530"/>
    <w:rsid w:val="00C967A0"/>
    <w:rsid w:val="00CA02FA"/>
    <w:rsid w:val="00CA0E8D"/>
    <w:rsid w:val="00CA10F8"/>
    <w:rsid w:val="00CB24C6"/>
    <w:rsid w:val="00CE399B"/>
    <w:rsid w:val="00CE697F"/>
    <w:rsid w:val="00CF1196"/>
    <w:rsid w:val="00CF3ADD"/>
    <w:rsid w:val="00CF757E"/>
    <w:rsid w:val="00D0276B"/>
    <w:rsid w:val="00D36E44"/>
    <w:rsid w:val="00D40076"/>
    <w:rsid w:val="00D4033C"/>
    <w:rsid w:val="00D43125"/>
    <w:rsid w:val="00D52259"/>
    <w:rsid w:val="00D5494C"/>
    <w:rsid w:val="00D555E6"/>
    <w:rsid w:val="00D65AEA"/>
    <w:rsid w:val="00D66A3A"/>
    <w:rsid w:val="00D675AF"/>
    <w:rsid w:val="00D702A2"/>
    <w:rsid w:val="00D75838"/>
    <w:rsid w:val="00D804FE"/>
    <w:rsid w:val="00D81C18"/>
    <w:rsid w:val="00D825B3"/>
    <w:rsid w:val="00DA064C"/>
    <w:rsid w:val="00DB2A9A"/>
    <w:rsid w:val="00DB2F37"/>
    <w:rsid w:val="00DB33CA"/>
    <w:rsid w:val="00DE09F2"/>
    <w:rsid w:val="00DE656D"/>
    <w:rsid w:val="00DE7F4C"/>
    <w:rsid w:val="00DF198B"/>
    <w:rsid w:val="00DF35C9"/>
    <w:rsid w:val="00E06CF5"/>
    <w:rsid w:val="00E14B24"/>
    <w:rsid w:val="00E45703"/>
    <w:rsid w:val="00E47B40"/>
    <w:rsid w:val="00E51A9B"/>
    <w:rsid w:val="00E62865"/>
    <w:rsid w:val="00E636B4"/>
    <w:rsid w:val="00E71162"/>
    <w:rsid w:val="00E740C2"/>
    <w:rsid w:val="00E74B29"/>
    <w:rsid w:val="00E84071"/>
    <w:rsid w:val="00E84B05"/>
    <w:rsid w:val="00E84D03"/>
    <w:rsid w:val="00E873B2"/>
    <w:rsid w:val="00EB12D6"/>
    <w:rsid w:val="00EB19A2"/>
    <w:rsid w:val="00EC04E5"/>
    <w:rsid w:val="00ED4E54"/>
    <w:rsid w:val="00EE09D1"/>
    <w:rsid w:val="00F10C92"/>
    <w:rsid w:val="00F11818"/>
    <w:rsid w:val="00F23D5B"/>
    <w:rsid w:val="00F23EB7"/>
    <w:rsid w:val="00F25843"/>
    <w:rsid w:val="00F31892"/>
    <w:rsid w:val="00F45D4C"/>
    <w:rsid w:val="00F47F95"/>
    <w:rsid w:val="00F50791"/>
    <w:rsid w:val="00F63D52"/>
    <w:rsid w:val="00F63F33"/>
    <w:rsid w:val="00F6488B"/>
    <w:rsid w:val="00F64CF6"/>
    <w:rsid w:val="00F74A3A"/>
    <w:rsid w:val="00F85F39"/>
    <w:rsid w:val="00F86784"/>
    <w:rsid w:val="00F9053A"/>
    <w:rsid w:val="00FA5D8E"/>
    <w:rsid w:val="00FB2F1A"/>
    <w:rsid w:val="00FB3A8B"/>
    <w:rsid w:val="00FB5D3E"/>
    <w:rsid w:val="00FC070C"/>
    <w:rsid w:val="00FC5A01"/>
    <w:rsid w:val="00FE0323"/>
    <w:rsid w:val="00FE4634"/>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glossaryDocument" Target="glossary/document.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7123DF"/>
    <w:rsid w:val="00887226"/>
    <w:rsid w:val="00A75AA4"/>
    <w:rsid w:val="00B832D3"/>
    <w:rsid w:val="00D25792"/>
    <w:rsid w:val="00D62714"/>
    <w:rsid w:val="00DB5AA3"/>
    <w:rsid w:val="00DC4AC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5A4C15-1205-44C1-B3FA-8003AA213D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59</Pages>
  <Words>12199</Words>
  <Characters>69540</Characters>
  <Application>Microsoft Office Word</Application>
  <DocSecurity>0</DocSecurity>
  <Lines>579</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2020-08-22T14:31:00Z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